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648C" w14:textId="77777777" w:rsidR="00C059BF" w:rsidRDefault="00C059BF">
      <w:pPr>
        <w:pStyle w:val="TitleBar"/>
        <w:ind w:left="567" w:firstLine="1102"/>
      </w:pPr>
    </w:p>
    <w:p w14:paraId="0DF61393" w14:textId="77777777" w:rsidR="00C059BF" w:rsidRDefault="00C059BF">
      <w:pPr>
        <w:pStyle w:val="RouteTitle"/>
      </w:pPr>
      <w:r>
        <w:t xml:space="preserve"> </w:t>
      </w:r>
    </w:p>
    <w:p w14:paraId="34599CAB" w14:textId="77777777" w:rsidR="00C059BF" w:rsidRDefault="00C059BF">
      <w:pPr>
        <w:pStyle w:val="Title-Major"/>
        <w:ind w:left="567" w:right="57"/>
        <w:rPr>
          <w:rFonts w:ascii="Times New Roman" w:hAnsi="Times New Roman"/>
          <w:b/>
        </w:rPr>
      </w:pPr>
      <w:r>
        <w:rPr>
          <w:rFonts w:ascii="Times New Roman" w:hAnsi="Times New Roman"/>
          <w:b/>
        </w:rPr>
        <w:t>Oracle Advanced Product Services</w:t>
      </w:r>
    </w:p>
    <w:p w14:paraId="6CDC1169" w14:textId="77777777" w:rsidR="00C059BF" w:rsidRDefault="00C059BF">
      <w:pPr>
        <w:pStyle w:val="Title-Major"/>
        <w:rPr>
          <w:rFonts w:ascii="Times New Roman" w:hAnsi="Times New Roman"/>
        </w:rPr>
      </w:pPr>
    </w:p>
    <w:p w14:paraId="5194CB86" w14:textId="77777777" w:rsidR="00C059BF" w:rsidRDefault="00E17F7A">
      <w:pPr>
        <w:pStyle w:val="Title"/>
        <w:tabs>
          <w:tab w:val="left" w:pos="567"/>
        </w:tabs>
        <w:ind w:left="567"/>
        <w:jc w:val="center"/>
        <w:rPr>
          <w:rFonts w:ascii="Times New Roman" w:hAnsi="Times New Roman"/>
        </w:rPr>
      </w:pPr>
      <w:r>
        <w:rPr>
          <w:rFonts w:ascii="Times New Roman" w:hAnsi="Times New Roman" w:hint="eastAsia"/>
        </w:rPr>
        <w:t>建信人寿</w:t>
      </w:r>
    </w:p>
    <w:p w14:paraId="5450C08D" w14:textId="77777777" w:rsidR="00C059BF" w:rsidRDefault="00C059BF">
      <w:pPr>
        <w:pStyle w:val="Title"/>
        <w:tabs>
          <w:tab w:val="left" w:pos="567"/>
        </w:tabs>
        <w:ind w:left="567"/>
        <w:jc w:val="center"/>
        <w:rPr>
          <w:rFonts w:ascii="Times New Roman" w:hAnsi="Times New Roman"/>
        </w:rPr>
      </w:pPr>
      <w:r>
        <w:rPr>
          <w:rFonts w:ascii="Times New Roman" w:hAnsi="Times New Roman" w:hint="eastAsia"/>
        </w:rPr>
        <w:t>Oracle</w:t>
      </w:r>
      <w:r>
        <w:rPr>
          <w:rFonts w:ascii="Times New Roman" w:hAnsi="Times New Roman" w:hint="eastAsia"/>
        </w:rPr>
        <w:t>现场</w:t>
      </w:r>
      <w:r w:rsidR="004F7A2B">
        <w:rPr>
          <w:rFonts w:ascii="Times New Roman" w:hAnsi="Times New Roman" w:hint="eastAsia"/>
        </w:rPr>
        <w:t>服务</w:t>
      </w:r>
      <w:r>
        <w:rPr>
          <w:rFonts w:ascii="Times New Roman" w:hAnsi="Times New Roman" w:hint="eastAsia"/>
        </w:rPr>
        <w:t>报告</w:t>
      </w:r>
    </w:p>
    <w:p w14:paraId="38F7B824" w14:textId="77777777" w:rsidR="00C059BF" w:rsidRDefault="00EF6DB6">
      <w:pPr>
        <w:pStyle w:val="Title"/>
        <w:tabs>
          <w:tab w:val="left" w:pos="567"/>
        </w:tabs>
        <w:ind w:left="567"/>
        <w:jc w:val="center"/>
        <w:rPr>
          <w:rFonts w:ascii="Times New Roman" w:hAnsi="Times New Roman"/>
        </w:rPr>
      </w:pPr>
      <w:r>
        <w:rPr>
          <w:rFonts w:ascii="Times New Roman" w:hAnsi="Times New Roman" w:hint="eastAsia"/>
        </w:rPr>
        <w:t>保单系统</w:t>
      </w:r>
      <w:r w:rsidR="007101F2">
        <w:rPr>
          <w:rFonts w:ascii="Times New Roman" w:hAnsi="Times New Roman" w:hint="eastAsia"/>
        </w:rPr>
        <w:t>应用开发</w:t>
      </w:r>
      <w:r w:rsidR="005D675E">
        <w:rPr>
          <w:rFonts w:ascii="Times New Roman" w:hAnsi="Times New Roman" w:hint="eastAsia"/>
        </w:rPr>
        <w:t>规范</w:t>
      </w:r>
      <w:r w:rsidR="00234784">
        <w:rPr>
          <w:rFonts w:ascii="Times New Roman" w:hAnsi="Times New Roman" w:hint="eastAsia"/>
        </w:rPr>
        <w:t>和</w:t>
      </w:r>
      <w:r w:rsidR="006B09D6">
        <w:rPr>
          <w:rFonts w:ascii="Times New Roman" w:hAnsi="Times New Roman" w:hint="eastAsia"/>
        </w:rPr>
        <w:t>S</w:t>
      </w:r>
      <w:r w:rsidR="006B09D6">
        <w:rPr>
          <w:rFonts w:ascii="Times New Roman" w:hAnsi="Times New Roman"/>
        </w:rPr>
        <w:t>QL</w:t>
      </w:r>
      <w:r w:rsidR="00234784">
        <w:rPr>
          <w:rFonts w:ascii="Times New Roman" w:hAnsi="Times New Roman" w:hint="eastAsia"/>
        </w:rPr>
        <w:t>量化指标</w:t>
      </w:r>
    </w:p>
    <w:p w14:paraId="12600B88" w14:textId="77777777" w:rsidR="00132B3B" w:rsidRDefault="00132B3B" w:rsidP="00132B3B">
      <w:pPr>
        <w:pStyle w:val="BodyText"/>
        <w:jc w:val="center"/>
        <w:rPr>
          <w:rFonts w:ascii="Verdana" w:hAnsi="Verdana"/>
          <w:bCs/>
          <w:sz w:val="22"/>
        </w:rPr>
      </w:pPr>
    </w:p>
    <w:p w14:paraId="09A71AB4" w14:textId="77777777" w:rsidR="00132B3B" w:rsidRPr="006B09D6" w:rsidRDefault="00132B3B" w:rsidP="00132B3B">
      <w:pPr>
        <w:pStyle w:val="BodyText"/>
        <w:jc w:val="center"/>
        <w:rPr>
          <w:rFonts w:ascii="Verdana" w:hAnsi="Verdana"/>
          <w:bCs/>
          <w:sz w:val="22"/>
        </w:rPr>
      </w:pPr>
    </w:p>
    <w:p w14:paraId="6AB82B01" w14:textId="77777777" w:rsidR="00132B3B" w:rsidRDefault="00132B3B" w:rsidP="00132B3B">
      <w:pPr>
        <w:pStyle w:val="BodyText"/>
        <w:jc w:val="center"/>
        <w:rPr>
          <w:rFonts w:ascii="Verdana" w:hAnsi="Verdana"/>
          <w:bCs/>
          <w:sz w:val="22"/>
        </w:rPr>
      </w:pPr>
    </w:p>
    <w:p w14:paraId="3656A75F" w14:textId="77777777" w:rsidR="00132B3B" w:rsidRDefault="00132B3B" w:rsidP="00132B3B">
      <w:pPr>
        <w:pStyle w:val="BodyText"/>
        <w:jc w:val="center"/>
        <w:rPr>
          <w:rFonts w:ascii="Verdana" w:hAnsi="Verdana"/>
          <w:bCs/>
          <w:sz w:val="22"/>
        </w:rPr>
      </w:pPr>
    </w:p>
    <w:p w14:paraId="355FB178" w14:textId="77777777" w:rsidR="00132B3B" w:rsidRDefault="00132B3B" w:rsidP="00132B3B">
      <w:pPr>
        <w:pStyle w:val="BodyText"/>
        <w:jc w:val="center"/>
        <w:rPr>
          <w:rFonts w:ascii="Verdana" w:hAnsi="Verdana"/>
          <w:bCs/>
          <w:sz w:val="22"/>
        </w:rPr>
      </w:pPr>
    </w:p>
    <w:p w14:paraId="332806C9" w14:textId="77777777" w:rsidR="00132B3B" w:rsidRPr="00720E99" w:rsidRDefault="00132B3B" w:rsidP="00132B3B">
      <w:pPr>
        <w:pStyle w:val="BodyText"/>
        <w:jc w:val="center"/>
        <w:rPr>
          <w:rFonts w:ascii="Verdana" w:hAnsi="Verdana"/>
          <w:bCs/>
          <w:sz w:val="22"/>
        </w:rPr>
      </w:pPr>
    </w:p>
    <w:p w14:paraId="21991DB8" w14:textId="77777777" w:rsidR="00132B3B" w:rsidRDefault="00132B3B" w:rsidP="00132B3B">
      <w:pPr>
        <w:pStyle w:val="BodyText"/>
        <w:jc w:val="center"/>
        <w:rPr>
          <w:rFonts w:ascii="Verdana" w:hAnsi="Verdana"/>
          <w:bCs/>
          <w:sz w:val="22"/>
        </w:rPr>
      </w:pPr>
    </w:p>
    <w:p w14:paraId="0A15E760" w14:textId="77777777" w:rsidR="00132B3B" w:rsidRDefault="00132B3B" w:rsidP="00132B3B">
      <w:pPr>
        <w:pStyle w:val="BodyText"/>
        <w:jc w:val="center"/>
        <w:rPr>
          <w:rFonts w:ascii="Verdana" w:hAnsi="Verdana"/>
          <w:bCs/>
          <w:sz w:val="22"/>
        </w:rPr>
      </w:pPr>
    </w:p>
    <w:p w14:paraId="055A04F4" w14:textId="77777777" w:rsidR="00132B3B" w:rsidRPr="005329B1" w:rsidRDefault="00132B3B" w:rsidP="00132B3B">
      <w:pPr>
        <w:pStyle w:val="BodyText"/>
        <w:jc w:val="center"/>
        <w:rPr>
          <w:rFonts w:ascii="Verdana" w:hAnsi="Verdana"/>
          <w:bCs/>
          <w:sz w:val="22"/>
        </w:rPr>
      </w:pPr>
    </w:p>
    <w:p w14:paraId="697CA528" w14:textId="77777777" w:rsidR="00132B3B" w:rsidRDefault="00132B3B" w:rsidP="00132B3B">
      <w:pPr>
        <w:pStyle w:val="BodyText"/>
        <w:ind w:leftChars="470" w:left="940"/>
        <w:jc w:val="center"/>
        <w:rPr>
          <w:color w:val="0000FF"/>
          <w:sz w:val="48"/>
        </w:rPr>
      </w:pPr>
      <w:r>
        <w:rPr>
          <w:rFonts w:hint="eastAsia"/>
          <w:color w:val="0000FF"/>
          <w:sz w:val="48"/>
        </w:rPr>
        <w:t>Advanced Customer Support</w:t>
      </w:r>
    </w:p>
    <w:p w14:paraId="6DD8E94A" w14:textId="77777777" w:rsidR="00132B3B" w:rsidRDefault="00132B3B" w:rsidP="00132B3B">
      <w:pPr>
        <w:pStyle w:val="BodyText"/>
        <w:ind w:left="540"/>
        <w:jc w:val="center"/>
      </w:pPr>
      <w:r w:rsidRPr="007633CD">
        <w:rPr>
          <w:rFonts w:ascii="Verdana" w:hAnsi="Verdana"/>
          <w:noProof/>
        </w:rPr>
        <w:drawing>
          <wp:inline distT="0" distB="0" distL="0" distR="0" wp14:anchorId="1E1DEB04" wp14:editId="7CCDB4EB">
            <wp:extent cx="1914286" cy="861010"/>
            <wp:effectExtent l="0" t="0" r="0" b="317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8" cstate="print"/>
                    <a:stretch>
                      <a:fillRect/>
                    </a:stretch>
                  </pic:blipFill>
                  <pic:spPr bwMode="auto">
                    <a:xfrm>
                      <a:off x="0" y="0"/>
                      <a:ext cx="1914286" cy="861010"/>
                    </a:xfrm>
                    <a:prstGeom prst="rect">
                      <a:avLst/>
                    </a:prstGeom>
                    <a:noFill/>
                    <a:ln w="9525">
                      <a:noFill/>
                      <a:miter lim="800000"/>
                      <a:headEnd/>
                      <a:tailEnd/>
                    </a:ln>
                  </pic:spPr>
                </pic:pic>
              </a:graphicData>
            </a:graphic>
          </wp:inline>
        </w:drawing>
      </w:r>
    </w:p>
    <w:p w14:paraId="357A9C17" w14:textId="77777777" w:rsidR="00C059BF" w:rsidRPr="00234784" w:rsidRDefault="00C059BF">
      <w:pPr>
        <w:pStyle w:val="Title"/>
        <w:tabs>
          <w:tab w:val="left" w:pos="1418"/>
        </w:tabs>
        <w:ind w:left="1418" w:hanging="851"/>
        <w:jc w:val="center"/>
        <w:rPr>
          <w:rFonts w:ascii="Times New Roman" w:hAnsi="Times New Roman"/>
        </w:rPr>
      </w:pPr>
    </w:p>
    <w:p w14:paraId="3BC300E3" w14:textId="77777777" w:rsidR="00C059BF" w:rsidRDefault="00C059BF">
      <w:pPr>
        <w:pStyle w:val="BodyText"/>
        <w:rPr>
          <w:rFonts w:ascii="Times New Roman" w:hAnsi="Times New Roman"/>
          <w:sz w:val="24"/>
        </w:rPr>
      </w:pPr>
    </w:p>
    <w:p w14:paraId="4305D8D6" w14:textId="77777777" w:rsidR="00C059BF" w:rsidRDefault="00C059BF">
      <w:pPr>
        <w:pStyle w:val="BodyText"/>
        <w:tabs>
          <w:tab w:val="right" w:pos="9360"/>
          <w:tab w:val="right" w:pos="10080"/>
        </w:tabs>
        <w:ind w:left="1701" w:right="-30" w:firstLine="1134"/>
      </w:pPr>
      <w:r>
        <w:tab/>
      </w:r>
    </w:p>
    <w:p w14:paraId="525C5173" w14:textId="77777777" w:rsidR="00C059BF" w:rsidRDefault="00C059BF">
      <w:pPr>
        <w:pStyle w:val="BodyText"/>
        <w:tabs>
          <w:tab w:val="left" w:pos="1414"/>
        </w:tabs>
        <w:spacing w:before="0" w:after="0"/>
        <w:ind w:left="0" w:right="10" w:hanging="2574"/>
      </w:pPr>
    </w:p>
    <w:p w14:paraId="3AAD7C19" w14:textId="77777777" w:rsidR="00C059BF" w:rsidRDefault="00C059BF">
      <w:pPr>
        <w:pStyle w:val="BodyText"/>
        <w:tabs>
          <w:tab w:val="left" w:pos="1414"/>
        </w:tabs>
        <w:spacing w:before="0" w:after="0"/>
        <w:ind w:left="0" w:right="10" w:hanging="2574"/>
      </w:pPr>
    </w:p>
    <w:p w14:paraId="2C7EA453" w14:textId="77777777" w:rsidR="00C059BF" w:rsidRDefault="00C059BF">
      <w:pPr>
        <w:pStyle w:val="BodyText"/>
        <w:tabs>
          <w:tab w:val="left" w:pos="1414"/>
        </w:tabs>
        <w:spacing w:before="0" w:after="0"/>
        <w:ind w:left="0" w:right="10" w:hanging="2574"/>
        <w:rPr>
          <w:rFonts w:ascii="Tahoma" w:eastAsia="黑体" w:hAnsi="Tahoma"/>
          <w:bCs/>
          <w:sz w:val="24"/>
        </w:rPr>
      </w:pPr>
      <w:r>
        <w:rPr>
          <w:rFonts w:hint="eastAsia"/>
        </w:rPr>
        <w:t>文档</w:t>
      </w:r>
    </w:p>
    <w:p w14:paraId="1172C472" w14:textId="77777777" w:rsidR="00C059BF" w:rsidRDefault="00C059BF">
      <w:pPr>
        <w:keepNext/>
        <w:keepLines/>
        <w:pBdr>
          <w:top w:val="single" w:sz="36" w:space="1" w:color="auto"/>
        </w:pBdr>
        <w:spacing w:after="100" w:afterAutospacing="1"/>
        <w:ind w:rightChars="4062" w:right="8124"/>
        <w:rPr>
          <w:rFonts w:ascii="Arial" w:hAnsi="Arial"/>
          <w:b/>
          <w:sz w:val="30"/>
        </w:rPr>
      </w:pPr>
      <w:r>
        <w:rPr>
          <w:rFonts w:eastAsia="黑体"/>
          <w:sz w:val="30"/>
        </w:rPr>
        <w:br w:type="page"/>
      </w:r>
      <w:r>
        <w:rPr>
          <w:rFonts w:ascii="Arial" w:hAnsi="Arial" w:hint="eastAsia"/>
          <w:b/>
          <w:sz w:val="30"/>
        </w:rPr>
        <w:lastRenderedPageBreak/>
        <w:t>文档控制</w:t>
      </w:r>
    </w:p>
    <w:p w14:paraId="7AE6F70B" w14:textId="77777777" w:rsidR="00C059BF" w:rsidRDefault="00C059BF">
      <w:pPr>
        <w:keepNext/>
        <w:keepLines/>
        <w:pBdr>
          <w:top w:val="single" w:sz="36" w:space="1" w:color="auto"/>
        </w:pBdr>
        <w:spacing w:after="100" w:afterAutospacing="1"/>
        <w:ind w:rightChars="4062" w:right="8124"/>
        <w:rPr>
          <w:rFonts w:ascii="Arial" w:hAnsi="Arial"/>
          <w:b/>
          <w:sz w:val="30"/>
        </w:rPr>
      </w:pPr>
    </w:p>
    <w:p w14:paraId="09A05297" w14:textId="77777777" w:rsidR="00C059BF" w:rsidRDefault="00C059BF">
      <w:pPr>
        <w:pStyle w:val="BodyText"/>
        <w:ind w:left="2212" w:firstLine="110"/>
        <w:rPr>
          <w:rFonts w:ascii="STZhongsong" w:eastAsia="STZhongsong" w:hAnsi="STZhongsong"/>
          <w:sz w:val="24"/>
        </w:rPr>
      </w:pPr>
      <w:r>
        <w:rPr>
          <w:rFonts w:ascii="STZhongsong" w:eastAsia="STZhongsong" w:hAnsi="STZhongsong" w:hint="eastAsia"/>
          <w:sz w:val="24"/>
        </w:rPr>
        <w:t>此文档仅供</w:t>
      </w:r>
      <w:r w:rsidR="00E17F7A">
        <w:rPr>
          <w:rFonts w:ascii="STZhongsong" w:eastAsia="STZhongsong" w:hAnsi="STZhongsong" w:hint="eastAsia"/>
          <w:color w:val="0000FF"/>
          <w:sz w:val="24"/>
        </w:rPr>
        <w:t>建信人寿</w:t>
      </w:r>
      <w:r>
        <w:rPr>
          <w:rFonts w:ascii="STZhongsong" w:eastAsia="STZhongsong" w:hAnsi="STZhongsong" w:hint="eastAsia"/>
          <w:sz w:val="24"/>
        </w:rPr>
        <w:t>与 Oracle公司支持服务部审阅。</w:t>
      </w:r>
    </w:p>
    <w:p w14:paraId="668D2C6A" w14:textId="77777777" w:rsidR="00C059BF" w:rsidRDefault="00C059BF">
      <w:pPr>
        <w:pStyle w:val="BodyText"/>
        <w:ind w:left="0"/>
        <w:rPr>
          <w:rFonts w:ascii="STZhongsong" w:eastAsia="STZhongsong" w:hAnsi="STZhongsong"/>
          <w:sz w:val="21"/>
          <w:szCs w:val="21"/>
        </w:rPr>
      </w:pPr>
      <w:bookmarkStart w:id="0" w:name="_Toc439750962"/>
      <w:bookmarkStart w:id="1" w:name="_Toc56714476"/>
      <w:bookmarkStart w:id="2" w:name="_Toc56716660"/>
      <w:r>
        <w:rPr>
          <w:rFonts w:ascii="STZhongsong" w:eastAsia="STZhongsong" w:hAnsi="STZhongsong"/>
          <w:sz w:val="21"/>
          <w:szCs w:val="21"/>
        </w:rPr>
        <w:t>此文档仅供</w:t>
      </w:r>
      <w:r w:rsidR="00E17F7A">
        <w:rPr>
          <w:rFonts w:ascii="STZhongsong" w:eastAsia="STZhongsong" w:hAnsi="STZhongsong"/>
          <w:sz w:val="21"/>
          <w:szCs w:val="21"/>
        </w:rPr>
        <w:t>建信人寿</w:t>
      </w:r>
      <w:r>
        <w:rPr>
          <w:rFonts w:ascii="STZhongsong" w:eastAsia="STZhongsong" w:hAnsi="STZhongsong"/>
          <w:sz w:val="21"/>
          <w:szCs w:val="21"/>
        </w:rPr>
        <w:t>与Oracle公司支持服务部审阅，不得向与此无关的个人或机构传阅或复制。</w:t>
      </w:r>
    </w:p>
    <w:p w14:paraId="50EDDC3D" w14:textId="77777777" w:rsidR="00C059BF" w:rsidRDefault="00C059BF">
      <w:pPr>
        <w:pStyle w:val="Heading3"/>
        <w:rPr>
          <w:rFonts w:ascii="STZhongsong" w:eastAsia="STZhongsong" w:hAnsi="STZhongsong"/>
        </w:rPr>
      </w:pPr>
      <w:bookmarkStart w:id="3" w:name="_Toc156677648"/>
      <w:bookmarkStart w:id="4" w:name="_Toc156677733"/>
      <w:r>
        <w:rPr>
          <w:rFonts w:ascii="STZhongsong" w:eastAsia="STZhongsong" w:hAnsi="STZhongsong" w:hint="eastAsia"/>
        </w:rPr>
        <w:t>修改记录</w:t>
      </w:r>
      <w:bookmarkEnd w:id="3"/>
      <w:bookmarkEnd w:id="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417"/>
        <w:gridCol w:w="1418"/>
        <w:gridCol w:w="1232"/>
        <w:gridCol w:w="3446"/>
      </w:tblGrid>
      <w:tr w:rsidR="00C059BF" w14:paraId="39A90B88" w14:textId="77777777">
        <w:trPr>
          <w:cantSplit/>
          <w:tblHeader/>
          <w:jc w:val="center"/>
        </w:trPr>
        <w:tc>
          <w:tcPr>
            <w:tcW w:w="1417" w:type="dxa"/>
            <w:tcBorders>
              <w:top w:val="single" w:sz="12" w:space="0" w:color="auto"/>
              <w:left w:val="single" w:sz="12" w:space="0" w:color="auto"/>
              <w:bottom w:val="nil"/>
              <w:right w:val="nil"/>
            </w:tcBorders>
            <w:shd w:val="pct10" w:color="auto" w:fill="auto"/>
          </w:tcPr>
          <w:p w14:paraId="5026E20E" w14:textId="77777777" w:rsidR="00C059BF" w:rsidRDefault="00C059BF">
            <w:pPr>
              <w:pStyle w:val="TableHeading"/>
              <w:rPr>
                <w:rFonts w:ascii="STZhongsong" w:eastAsia="STZhongsong" w:hAnsi="STZhongsong"/>
                <w:sz w:val="21"/>
                <w:szCs w:val="21"/>
              </w:rPr>
            </w:pPr>
            <w:r>
              <w:rPr>
                <w:rFonts w:ascii="STZhongsong" w:eastAsia="STZhongsong" w:hAnsi="STZhongsong" w:hint="eastAsia"/>
                <w:sz w:val="21"/>
                <w:szCs w:val="21"/>
              </w:rPr>
              <w:t>日期</w:t>
            </w:r>
          </w:p>
        </w:tc>
        <w:tc>
          <w:tcPr>
            <w:tcW w:w="1418" w:type="dxa"/>
            <w:tcBorders>
              <w:top w:val="single" w:sz="12" w:space="0" w:color="auto"/>
              <w:left w:val="nil"/>
              <w:bottom w:val="nil"/>
              <w:right w:val="nil"/>
            </w:tcBorders>
            <w:shd w:val="pct10" w:color="auto" w:fill="auto"/>
          </w:tcPr>
          <w:p w14:paraId="7EBB2160" w14:textId="77777777" w:rsidR="00C059BF" w:rsidRDefault="00C059BF">
            <w:pPr>
              <w:pStyle w:val="TableHeading"/>
              <w:rPr>
                <w:rFonts w:ascii="STZhongsong" w:eastAsia="STZhongsong" w:hAnsi="STZhongsong"/>
                <w:sz w:val="21"/>
                <w:szCs w:val="21"/>
              </w:rPr>
            </w:pPr>
            <w:r>
              <w:rPr>
                <w:rFonts w:ascii="STZhongsong" w:eastAsia="STZhongsong" w:hAnsi="STZhongsong" w:hint="eastAsia"/>
                <w:sz w:val="21"/>
                <w:szCs w:val="21"/>
              </w:rPr>
              <w:t>作者</w:t>
            </w:r>
          </w:p>
        </w:tc>
        <w:tc>
          <w:tcPr>
            <w:tcW w:w="1232" w:type="dxa"/>
            <w:tcBorders>
              <w:top w:val="single" w:sz="12" w:space="0" w:color="auto"/>
              <w:left w:val="nil"/>
              <w:bottom w:val="nil"/>
              <w:right w:val="nil"/>
            </w:tcBorders>
            <w:shd w:val="pct10" w:color="auto" w:fill="auto"/>
          </w:tcPr>
          <w:p w14:paraId="6BFC6E76" w14:textId="77777777" w:rsidR="00C059BF" w:rsidRDefault="00C059BF">
            <w:pPr>
              <w:pStyle w:val="TableHeading"/>
              <w:rPr>
                <w:rFonts w:ascii="STZhongsong" w:eastAsia="STZhongsong" w:hAnsi="STZhongsong"/>
                <w:sz w:val="21"/>
                <w:szCs w:val="21"/>
              </w:rPr>
            </w:pPr>
            <w:r>
              <w:rPr>
                <w:rFonts w:ascii="STZhongsong" w:eastAsia="STZhongsong" w:hAnsi="STZhongsong" w:hint="eastAsia"/>
                <w:sz w:val="21"/>
                <w:szCs w:val="21"/>
              </w:rPr>
              <w:t>版本</w:t>
            </w:r>
          </w:p>
        </w:tc>
        <w:tc>
          <w:tcPr>
            <w:tcW w:w="3446" w:type="dxa"/>
            <w:tcBorders>
              <w:top w:val="single" w:sz="12" w:space="0" w:color="auto"/>
              <w:left w:val="nil"/>
              <w:bottom w:val="nil"/>
              <w:right w:val="single" w:sz="12" w:space="0" w:color="auto"/>
            </w:tcBorders>
            <w:shd w:val="pct10" w:color="auto" w:fill="auto"/>
          </w:tcPr>
          <w:p w14:paraId="4E26982E" w14:textId="77777777" w:rsidR="00C059BF" w:rsidRDefault="00C059BF">
            <w:pPr>
              <w:pStyle w:val="TableHeading"/>
              <w:rPr>
                <w:rFonts w:ascii="STZhongsong" w:eastAsia="STZhongsong" w:hAnsi="STZhongsong"/>
                <w:sz w:val="21"/>
                <w:szCs w:val="21"/>
              </w:rPr>
            </w:pPr>
            <w:r>
              <w:rPr>
                <w:rFonts w:ascii="STZhongsong" w:eastAsia="STZhongsong" w:hAnsi="STZhongsong" w:hint="eastAsia"/>
                <w:sz w:val="21"/>
                <w:szCs w:val="21"/>
              </w:rPr>
              <w:t>修改记录</w:t>
            </w:r>
          </w:p>
        </w:tc>
      </w:tr>
      <w:tr w:rsidR="00C059BF" w14:paraId="6486EF57" w14:textId="77777777" w:rsidTr="004D3B36">
        <w:trPr>
          <w:cantSplit/>
          <w:trHeight w:hRule="exact" w:val="60"/>
          <w:tblHeader/>
          <w:jc w:val="center"/>
        </w:trPr>
        <w:tc>
          <w:tcPr>
            <w:tcW w:w="1417" w:type="dxa"/>
            <w:tcBorders>
              <w:top w:val="single" w:sz="6" w:space="0" w:color="auto"/>
              <w:left w:val="nil"/>
              <w:bottom w:val="single" w:sz="6" w:space="0" w:color="auto"/>
              <w:right w:val="nil"/>
            </w:tcBorders>
            <w:shd w:val="pct50" w:color="auto" w:fill="auto"/>
          </w:tcPr>
          <w:p w14:paraId="252C2CAF" w14:textId="77777777" w:rsidR="00C059BF" w:rsidRDefault="00C059BF">
            <w:pPr>
              <w:pStyle w:val="TableText"/>
              <w:rPr>
                <w:rFonts w:ascii="STZhongsong" w:eastAsia="STZhongsong" w:hAnsi="STZhongsong"/>
                <w:sz w:val="8"/>
              </w:rPr>
            </w:pPr>
          </w:p>
        </w:tc>
        <w:tc>
          <w:tcPr>
            <w:tcW w:w="1418" w:type="dxa"/>
            <w:tcBorders>
              <w:top w:val="single" w:sz="6" w:space="0" w:color="auto"/>
              <w:left w:val="nil"/>
              <w:bottom w:val="single" w:sz="6" w:space="0" w:color="auto"/>
              <w:right w:val="nil"/>
            </w:tcBorders>
            <w:shd w:val="pct50" w:color="auto" w:fill="auto"/>
          </w:tcPr>
          <w:p w14:paraId="2ABB0BF8" w14:textId="77777777" w:rsidR="00C059BF" w:rsidRDefault="00C059BF">
            <w:pPr>
              <w:pStyle w:val="TableText"/>
              <w:rPr>
                <w:rFonts w:ascii="STZhongsong" w:eastAsia="STZhongsong" w:hAnsi="STZhongsong"/>
                <w:sz w:val="8"/>
              </w:rPr>
            </w:pPr>
          </w:p>
        </w:tc>
        <w:tc>
          <w:tcPr>
            <w:tcW w:w="1232" w:type="dxa"/>
            <w:tcBorders>
              <w:top w:val="single" w:sz="6" w:space="0" w:color="auto"/>
              <w:left w:val="nil"/>
              <w:bottom w:val="single" w:sz="6" w:space="0" w:color="auto"/>
              <w:right w:val="nil"/>
            </w:tcBorders>
            <w:shd w:val="pct50" w:color="auto" w:fill="auto"/>
          </w:tcPr>
          <w:p w14:paraId="64C6ED20" w14:textId="77777777" w:rsidR="00C059BF" w:rsidRDefault="00C059BF">
            <w:pPr>
              <w:pStyle w:val="TableText"/>
              <w:rPr>
                <w:rFonts w:ascii="STZhongsong" w:eastAsia="STZhongsong" w:hAnsi="STZhongsong"/>
                <w:sz w:val="8"/>
              </w:rPr>
            </w:pPr>
          </w:p>
        </w:tc>
        <w:tc>
          <w:tcPr>
            <w:tcW w:w="3446" w:type="dxa"/>
            <w:tcBorders>
              <w:top w:val="single" w:sz="6" w:space="0" w:color="auto"/>
              <w:left w:val="nil"/>
              <w:bottom w:val="single" w:sz="6" w:space="0" w:color="auto"/>
              <w:right w:val="nil"/>
            </w:tcBorders>
            <w:shd w:val="pct50" w:color="auto" w:fill="auto"/>
          </w:tcPr>
          <w:p w14:paraId="3E83E221" w14:textId="77777777" w:rsidR="00C059BF" w:rsidRDefault="00C059BF">
            <w:pPr>
              <w:pStyle w:val="TableText"/>
              <w:rPr>
                <w:rFonts w:ascii="STZhongsong" w:eastAsia="STZhongsong" w:hAnsi="STZhongsong"/>
                <w:sz w:val="8"/>
              </w:rPr>
            </w:pPr>
          </w:p>
        </w:tc>
      </w:tr>
      <w:tr w:rsidR="006D52BC" w14:paraId="73D99B63" w14:textId="77777777" w:rsidTr="004D3B36">
        <w:trPr>
          <w:cantSplit/>
          <w:jc w:val="center"/>
        </w:trPr>
        <w:tc>
          <w:tcPr>
            <w:tcW w:w="1417" w:type="dxa"/>
            <w:tcBorders>
              <w:top w:val="single" w:sz="6" w:space="0" w:color="auto"/>
              <w:left w:val="single" w:sz="6" w:space="0" w:color="auto"/>
              <w:bottom w:val="single" w:sz="6" w:space="0" w:color="auto"/>
              <w:right w:val="single" w:sz="6" w:space="0" w:color="auto"/>
            </w:tcBorders>
          </w:tcPr>
          <w:p w14:paraId="2798D744" w14:textId="77777777" w:rsidR="006D52BC" w:rsidRDefault="006D52BC" w:rsidP="000B1D1B">
            <w:pPr>
              <w:pStyle w:val="TableText"/>
              <w:rPr>
                <w:rFonts w:ascii="STZhongsong" w:eastAsia="STZhongsong" w:hAnsi="STZhongsong"/>
                <w:sz w:val="21"/>
                <w:szCs w:val="21"/>
              </w:rPr>
            </w:pPr>
          </w:p>
        </w:tc>
        <w:tc>
          <w:tcPr>
            <w:tcW w:w="1418" w:type="dxa"/>
            <w:tcBorders>
              <w:top w:val="single" w:sz="6" w:space="0" w:color="auto"/>
              <w:left w:val="single" w:sz="6" w:space="0" w:color="auto"/>
              <w:bottom w:val="single" w:sz="6" w:space="0" w:color="auto"/>
              <w:right w:val="single" w:sz="6" w:space="0" w:color="auto"/>
            </w:tcBorders>
          </w:tcPr>
          <w:p w14:paraId="2D870C71" w14:textId="77777777" w:rsidR="006D52BC" w:rsidRDefault="006D52BC" w:rsidP="00E25893">
            <w:pPr>
              <w:pStyle w:val="TableText"/>
              <w:rPr>
                <w:rFonts w:ascii="STZhongsong" w:eastAsia="STZhongsong" w:hAnsi="STZhongsong"/>
                <w:sz w:val="21"/>
                <w:szCs w:val="21"/>
              </w:rPr>
            </w:pPr>
          </w:p>
        </w:tc>
        <w:tc>
          <w:tcPr>
            <w:tcW w:w="1232" w:type="dxa"/>
            <w:tcBorders>
              <w:top w:val="single" w:sz="6" w:space="0" w:color="auto"/>
              <w:left w:val="single" w:sz="6" w:space="0" w:color="auto"/>
              <w:bottom w:val="single" w:sz="6" w:space="0" w:color="auto"/>
              <w:right w:val="single" w:sz="6" w:space="0" w:color="auto"/>
            </w:tcBorders>
          </w:tcPr>
          <w:p w14:paraId="30F5227E" w14:textId="77777777" w:rsidR="006D52BC" w:rsidRDefault="006D52BC" w:rsidP="004D3B36">
            <w:pPr>
              <w:pStyle w:val="TableText"/>
              <w:ind w:right="-78"/>
              <w:rPr>
                <w:rFonts w:ascii="STZhongsong" w:eastAsia="STZhongsong" w:hAnsi="STZhongsong"/>
                <w:sz w:val="21"/>
                <w:szCs w:val="21"/>
              </w:rPr>
            </w:pPr>
          </w:p>
        </w:tc>
        <w:tc>
          <w:tcPr>
            <w:tcW w:w="3446" w:type="dxa"/>
            <w:tcBorders>
              <w:top w:val="single" w:sz="6" w:space="0" w:color="auto"/>
              <w:left w:val="single" w:sz="6" w:space="0" w:color="auto"/>
              <w:bottom w:val="single" w:sz="6" w:space="0" w:color="auto"/>
              <w:right w:val="single" w:sz="6" w:space="0" w:color="auto"/>
            </w:tcBorders>
          </w:tcPr>
          <w:p w14:paraId="473914A3" w14:textId="77777777" w:rsidR="006D52BC" w:rsidRDefault="006D52BC" w:rsidP="00E25893">
            <w:pPr>
              <w:pStyle w:val="TableText"/>
              <w:rPr>
                <w:rFonts w:ascii="STZhongsong" w:eastAsia="STZhongsong" w:hAnsi="STZhongsong"/>
                <w:sz w:val="21"/>
                <w:szCs w:val="21"/>
              </w:rPr>
            </w:pPr>
          </w:p>
        </w:tc>
      </w:tr>
      <w:tr w:rsidR="006B150D" w14:paraId="06BF5C77" w14:textId="77777777" w:rsidTr="004D3B36">
        <w:trPr>
          <w:cantSplit/>
          <w:jc w:val="center"/>
        </w:trPr>
        <w:tc>
          <w:tcPr>
            <w:tcW w:w="1417" w:type="dxa"/>
            <w:tcBorders>
              <w:top w:val="single" w:sz="6" w:space="0" w:color="auto"/>
              <w:left w:val="single" w:sz="6" w:space="0" w:color="auto"/>
              <w:bottom w:val="single" w:sz="6" w:space="0" w:color="auto"/>
              <w:right w:val="single" w:sz="6" w:space="0" w:color="auto"/>
            </w:tcBorders>
          </w:tcPr>
          <w:p w14:paraId="7E2B0D90" w14:textId="77777777" w:rsidR="006B150D" w:rsidRDefault="006B150D" w:rsidP="00EE2248">
            <w:pPr>
              <w:pStyle w:val="TableText"/>
              <w:rPr>
                <w:rFonts w:ascii="STZhongsong" w:eastAsia="STZhongsong" w:hAnsi="STZhongsong"/>
                <w:sz w:val="21"/>
                <w:szCs w:val="21"/>
              </w:rPr>
            </w:pPr>
          </w:p>
        </w:tc>
        <w:tc>
          <w:tcPr>
            <w:tcW w:w="1418" w:type="dxa"/>
            <w:tcBorders>
              <w:top w:val="single" w:sz="6" w:space="0" w:color="auto"/>
              <w:left w:val="single" w:sz="6" w:space="0" w:color="auto"/>
              <w:bottom w:val="single" w:sz="6" w:space="0" w:color="auto"/>
              <w:right w:val="single" w:sz="6" w:space="0" w:color="auto"/>
            </w:tcBorders>
          </w:tcPr>
          <w:p w14:paraId="54B43D08" w14:textId="77777777" w:rsidR="006B150D" w:rsidRDefault="006B150D" w:rsidP="007526E2">
            <w:pPr>
              <w:pStyle w:val="TableText"/>
              <w:rPr>
                <w:rFonts w:ascii="STZhongsong" w:eastAsia="STZhongsong" w:hAnsi="STZhongsong"/>
                <w:sz w:val="21"/>
                <w:szCs w:val="21"/>
              </w:rPr>
            </w:pPr>
          </w:p>
        </w:tc>
        <w:tc>
          <w:tcPr>
            <w:tcW w:w="1232" w:type="dxa"/>
            <w:tcBorders>
              <w:top w:val="single" w:sz="6" w:space="0" w:color="auto"/>
              <w:left w:val="single" w:sz="6" w:space="0" w:color="auto"/>
              <w:bottom w:val="single" w:sz="6" w:space="0" w:color="auto"/>
              <w:right w:val="single" w:sz="6" w:space="0" w:color="auto"/>
            </w:tcBorders>
          </w:tcPr>
          <w:p w14:paraId="21962F27" w14:textId="77777777" w:rsidR="006B150D" w:rsidRDefault="006B150D" w:rsidP="006B150D">
            <w:pPr>
              <w:pStyle w:val="TableText"/>
              <w:ind w:right="-78"/>
              <w:rPr>
                <w:rFonts w:ascii="STZhongsong" w:eastAsia="STZhongsong" w:hAnsi="STZhongsong"/>
                <w:sz w:val="21"/>
                <w:szCs w:val="21"/>
              </w:rPr>
            </w:pPr>
          </w:p>
        </w:tc>
        <w:tc>
          <w:tcPr>
            <w:tcW w:w="3446" w:type="dxa"/>
            <w:tcBorders>
              <w:top w:val="single" w:sz="6" w:space="0" w:color="auto"/>
              <w:left w:val="single" w:sz="6" w:space="0" w:color="auto"/>
              <w:bottom w:val="single" w:sz="6" w:space="0" w:color="auto"/>
              <w:right w:val="single" w:sz="6" w:space="0" w:color="auto"/>
            </w:tcBorders>
          </w:tcPr>
          <w:p w14:paraId="199BBD71" w14:textId="77777777" w:rsidR="006B150D" w:rsidRDefault="006B150D" w:rsidP="007526E2">
            <w:pPr>
              <w:pStyle w:val="TableText"/>
              <w:rPr>
                <w:rFonts w:ascii="STZhongsong" w:eastAsia="STZhongsong" w:hAnsi="STZhongsong"/>
                <w:sz w:val="21"/>
                <w:szCs w:val="21"/>
              </w:rPr>
            </w:pPr>
          </w:p>
        </w:tc>
      </w:tr>
      <w:tr w:rsidR="00F333EF" w14:paraId="0D3B7FBC" w14:textId="77777777" w:rsidTr="004D3B36">
        <w:trPr>
          <w:cantSplit/>
          <w:jc w:val="center"/>
        </w:trPr>
        <w:tc>
          <w:tcPr>
            <w:tcW w:w="1417" w:type="dxa"/>
            <w:tcBorders>
              <w:top w:val="single" w:sz="6" w:space="0" w:color="auto"/>
              <w:left w:val="single" w:sz="6" w:space="0" w:color="auto"/>
              <w:bottom w:val="single" w:sz="6" w:space="0" w:color="auto"/>
              <w:right w:val="single" w:sz="6" w:space="0" w:color="auto"/>
            </w:tcBorders>
          </w:tcPr>
          <w:p w14:paraId="764AEE7C" w14:textId="77777777" w:rsidR="00F333EF" w:rsidRDefault="00F333EF" w:rsidP="00F333EF">
            <w:pPr>
              <w:pStyle w:val="TableText"/>
              <w:rPr>
                <w:rFonts w:ascii="STZhongsong" w:eastAsia="STZhongsong" w:hAnsi="STZhongsong"/>
                <w:sz w:val="21"/>
                <w:szCs w:val="21"/>
              </w:rPr>
            </w:pPr>
          </w:p>
        </w:tc>
        <w:tc>
          <w:tcPr>
            <w:tcW w:w="1418" w:type="dxa"/>
            <w:tcBorders>
              <w:top w:val="single" w:sz="6" w:space="0" w:color="auto"/>
              <w:left w:val="single" w:sz="6" w:space="0" w:color="auto"/>
              <w:bottom w:val="single" w:sz="6" w:space="0" w:color="auto"/>
              <w:right w:val="single" w:sz="6" w:space="0" w:color="auto"/>
            </w:tcBorders>
          </w:tcPr>
          <w:p w14:paraId="33AC0029" w14:textId="77777777" w:rsidR="00F333EF" w:rsidRDefault="00F333EF" w:rsidP="007F28D1">
            <w:pPr>
              <w:pStyle w:val="TableText"/>
              <w:rPr>
                <w:rFonts w:ascii="STZhongsong" w:eastAsia="STZhongsong" w:hAnsi="STZhongsong"/>
                <w:sz w:val="21"/>
                <w:szCs w:val="21"/>
              </w:rPr>
            </w:pPr>
          </w:p>
        </w:tc>
        <w:tc>
          <w:tcPr>
            <w:tcW w:w="1232" w:type="dxa"/>
            <w:tcBorders>
              <w:top w:val="single" w:sz="6" w:space="0" w:color="auto"/>
              <w:left w:val="single" w:sz="6" w:space="0" w:color="auto"/>
              <w:bottom w:val="single" w:sz="6" w:space="0" w:color="auto"/>
              <w:right w:val="single" w:sz="6" w:space="0" w:color="auto"/>
            </w:tcBorders>
          </w:tcPr>
          <w:p w14:paraId="688EFB23" w14:textId="77777777" w:rsidR="00F333EF" w:rsidRDefault="00F333EF" w:rsidP="00F333EF">
            <w:pPr>
              <w:pStyle w:val="TableText"/>
              <w:ind w:right="-78"/>
              <w:rPr>
                <w:rFonts w:ascii="STZhongsong" w:eastAsia="STZhongsong" w:hAnsi="STZhongsong"/>
                <w:sz w:val="21"/>
                <w:szCs w:val="21"/>
              </w:rPr>
            </w:pPr>
          </w:p>
        </w:tc>
        <w:tc>
          <w:tcPr>
            <w:tcW w:w="3446" w:type="dxa"/>
            <w:tcBorders>
              <w:top w:val="single" w:sz="6" w:space="0" w:color="auto"/>
              <w:left w:val="single" w:sz="6" w:space="0" w:color="auto"/>
              <w:bottom w:val="single" w:sz="6" w:space="0" w:color="auto"/>
              <w:right w:val="single" w:sz="6" w:space="0" w:color="auto"/>
            </w:tcBorders>
          </w:tcPr>
          <w:p w14:paraId="50454A2D" w14:textId="77777777" w:rsidR="00F333EF" w:rsidRDefault="00F333EF" w:rsidP="007F28D1">
            <w:pPr>
              <w:pStyle w:val="TableText"/>
              <w:rPr>
                <w:rFonts w:ascii="STZhongsong" w:eastAsia="STZhongsong" w:hAnsi="STZhongsong"/>
                <w:sz w:val="21"/>
                <w:szCs w:val="21"/>
              </w:rPr>
            </w:pPr>
          </w:p>
        </w:tc>
      </w:tr>
    </w:tbl>
    <w:p w14:paraId="3EA00B8A" w14:textId="77777777" w:rsidR="00C059BF" w:rsidRDefault="00C059BF">
      <w:pPr>
        <w:pStyle w:val="Heading3"/>
        <w:rPr>
          <w:rFonts w:ascii="STZhongsong" w:eastAsia="STZhongsong" w:hAnsi="STZhongsong"/>
        </w:rPr>
      </w:pPr>
      <w:bookmarkStart w:id="5" w:name="_Toc156677649"/>
      <w:bookmarkStart w:id="6" w:name="_Toc156677734"/>
      <w:r>
        <w:rPr>
          <w:rFonts w:ascii="STZhongsong" w:eastAsia="STZhongsong" w:hAnsi="STZhongsong" w:hint="eastAsia"/>
        </w:rPr>
        <w:t>分发者</w:t>
      </w:r>
      <w:bookmarkEnd w:id="5"/>
      <w:bookmarkEnd w:id="6"/>
    </w:p>
    <w:tbl>
      <w:tblPr>
        <w:tblW w:w="75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25"/>
        <w:gridCol w:w="3686"/>
      </w:tblGrid>
      <w:tr w:rsidR="00C059BF" w14:paraId="248AA131" w14:textId="77777777">
        <w:trPr>
          <w:cantSplit/>
          <w:tblHeader/>
          <w:jc w:val="center"/>
        </w:trPr>
        <w:tc>
          <w:tcPr>
            <w:tcW w:w="3825" w:type="dxa"/>
            <w:tcBorders>
              <w:top w:val="single" w:sz="12" w:space="0" w:color="auto"/>
              <w:left w:val="single" w:sz="12" w:space="0" w:color="auto"/>
              <w:bottom w:val="nil"/>
              <w:right w:val="nil"/>
            </w:tcBorders>
            <w:shd w:val="pct10" w:color="auto" w:fill="auto"/>
          </w:tcPr>
          <w:p w14:paraId="1CE78879" w14:textId="77777777" w:rsidR="00C059BF" w:rsidRDefault="00C059BF">
            <w:pPr>
              <w:pStyle w:val="TableHeading"/>
              <w:rPr>
                <w:rFonts w:ascii="STZhongsong" w:eastAsia="STZhongsong" w:hAnsi="STZhongsong"/>
                <w:sz w:val="21"/>
                <w:szCs w:val="21"/>
              </w:rPr>
            </w:pPr>
            <w:r>
              <w:rPr>
                <w:rFonts w:ascii="STZhongsong" w:eastAsia="STZhongsong" w:hAnsi="STZhongsong"/>
                <w:sz w:val="21"/>
                <w:szCs w:val="21"/>
              </w:rPr>
              <w:t>姓名</w:t>
            </w:r>
          </w:p>
        </w:tc>
        <w:tc>
          <w:tcPr>
            <w:tcW w:w="3686" w:type="dxa"/>
            <w:tcBorders>
              <w:top w:val="single" w:sz="12" w:space="0" w:color="auto"/>
              <w:left w:val="nil"/>
              <w:bottom w:val="nil"/>
              <w:right w:val="single" w:sz="12" w:space="0" w:color="auto"/>
            </w:tcBorders>
            <w:shd w:val="pct10" w:color="auto" w:fill="auto"/>
          </w:tcPr>
          <w:p w14:paraId="796B4D8A" w14:textId="77777777" w:rsidR="00C059BF" w:rsidRDefault="00C059BF">
            <w:pPr>
              <w:pStyle w:val="TableHeading"/>
              <w:rPr>
                <w:rFonts w:ascii="STZhongsong" w:eastAsia="STZhongsong" w:hAnsi="STZhongsong"/>
                <w:sz w:val="21"/>
                <w:szCs w:val="21"/>
              </w:rPr>
            </w:pPr>
            <w:r>
              <w:rPr>
                <w:rFonts w:ascii="STZhongsong" w:eastAsia="STZhongsong" w:hAnsi="STZhongsong"/>
                <w:sz w:val="21"/>
                <w:szCs w:val="21"/>
              </w:rPr>
              <w:t>职位</w:t>
            </w:r>
          </w:p>
        </w:tc>
      </w:tr>
      <w:tr w:rsidR="00C059BF" w14:paraId="3354698B" w14:textId="77777777">
        <w:trPr>
          <w:cantSplit/>
          <w:trHeight w:hRule="exact" w:val="60"/>
          <w:tblHeader/>
          <w:jc w:val="center"/>
        </w:trPr>
        <w:tc>
          <w:tcPr>
            <w:tcW w:w="3825" w:type="dxa"/>
            <w:tcBorders>
              <w:top w:val="single" w:sz="6" w:space="0" w:color="auto"/>
              <w:left w:val="nil"/>
              <w:bottom w:val="single" w:sz="6" w:space="0" w:color="auto"/>
              <w:right w:val="nil"/>
            </w:tcBorders>
            <w:shd w:val="pct50" w:color="auto" w:fill="auto"/>
          </w:tcPr>
          <w:p w14:paraId="7556AA97" w14:textId="77777777" w:rsidR="00C059BF" w:rsidRDefault="00C059BF">
            <w:pPr>
              <w:pStyle w:val="TableText"/>
              <w:rPr>
                <w:rFonts w:ascii="STZhongsong" w:eastAsia="STZhongsong" w:hAnsi="STZhongsong"/>
                <w:sz w:val="21"/>
                <w:szCs w:val="21"/>
              </w:rPr>
            </w:pPr>
          </w:p>
        </w:tc>
        <w:tc>
          <w:tcPr>
            <w:tcW w:w="3686" w:type="dxa"/>
            <w:tcBorders>
              <w:top w:val="single" w:sz="6" w:space="0" w:color="auto"/>
              <w:left w:val="nil"/>
              <w:bottom w:val="single" w:sz="6" w:space="0" w:color="auto"/>
              <w:right w:val="nil"/>
            </w:tcBorders>
            <w:shd w:val="pct50" w:color="auto" w:fill="auto"/>
          </w:tcPr>
          <w:p w14:paraId="18DB623C" w14:textId="77777777" w:rsidR="00C059BF" w:rsidRDefault="00C059BF">
            <w:pPr>
              <w:pStyle w:val="TableText"/>
              <w:rPr>
                <w:rFonts w:ascii="STZhongsong" w:eastAsia="STZhongsong" w:hAnsi="STZhongsong"/>
                <w:sz w:val="21"/>
                <w:szCs w:val="21"/>
              </w:rPr>
            </w:pPr>
          </w:p>
        </w:tc>
      </w:tr>
      <w:tr w:rsidR="00C059BF" w14:paraId="38C1F5E3" w14:textId="77777777">
        <w:trPr>
          <w:cantSplit/>
          <w:jc w:val="center"/>
        </w:trPr>
        <w:tc>
          <w:tcPr>
            <w:tcW w:w="3825" w:type="dxa"/>
            <w:tcBorders>
              <w:top w:val="single" w:sz="6" w:space="0" w:color="auto"/>
              <w:left w:val="single" w:sz="12" w:space="0" w:color="auto"/>
              <w:bottom w:val="single" w:sz="6" w:space="0" w:color="auto"/>
              <w:right w:val="single" w:sz="6" w:space="0" w:color="auto"/>
            </w:tcBorders>
          </w:tcPr>
          <w:p w14:paraId="4861D9DB" w14:textId="77777777" w:rsidR="00C059BF" w:rsidRDefault="00C059BF">
            <w:pPr>
              <w:pStyle w:val="TableText"/>
              <w:rPr>
                <w:rFonts w:ascii="STZhongsong" w:eastAsia="STZhongsong" w:hAnsi="STZhongsong"/>
                <w:sz w:val="21"/>
                <w:szCs w:val="21"/>
              </w:rPr>
            </w:pPr>
          </w:p>
        </w:tc>
        <w:tc>
          <w:tcPr>
            <w:tcW w:w="3686" w:type="dxa"/>
            <w:tcBorders>
              <w:top w:val="single" w:sz="6" w:space="0" w:color="auto"/>
              <w:left w:val="single" w:sz="6" w:space="0" w:color="auto"/>
              <w:bottom w:val="single" w:sz="6" w:space="0" w:color="auto"/>
              <w:right w:val="single" w:sz="12" w:space="0" w:color="auto"/>
            </w:tcBorders>
          </w:tcPr>
          <w:p w14:paraId="6CEF70A9" w14:textId="77777777" w:rsidR="00C059BF" w:rsidRDefault="00C059BF">
            <w:pPr>
              <w:pStyle w:val="TableText"/>
              <w:rPr>
                <w:rFonts w:ascii="STZhongsong" w:eastAsia="STZhongsong" w:hAnsi="STZhongsong"/>
                <w:sz w:val="21"/>
                <w:szCs w:val="21"/>
              </w:rPr>
            </w:pPr>
          </w:p>
        </w:tc>
      </w:tr>
      <w:tr w:rsidR="00C059BF" w14:paraId="4C54807B" w14:textId="77777777">
        <w:trPr>
          <w:cantSplit/>
          <w:jc w:val="center"/>
        </w:trPr>
        <w:tc>
          <w:tcPr>
            <w:tcW w:w="3825" w:type="dxa"/>
            <w:tcBorders>
              <w:top w:val="single" w:sz="6" w:space="0" w:color="auto"/>
              <w:left w:val="single" w:sz="12" w:space="0" w:color="auto"/>
              <w:bottom w:val="single" w:sz="6" w:space="0" w:color="auto"/>
              <w:right w:val="single" w:sz="6" w:space="0" w:color="auto"/>
            </w:tcBorders>
          </w:tcPr>
          <w:p w14:paraId="0402CDED" w14:textId="77777777" w:rsidR="00C059BF" w:rsidRDefault="00C059BF">
            <w:pPr>
              <w:pStyle w:val="TableText"/>
              <w:rPr>
                <w:rFonts w:ascii="STZhongsong" w:eastAsia="STZhongsong" w:hAnsi="STZhongsong"/>
                <w:sz w:val="21"/>
                <w:szCs w:val="21"/>
              </w:rPr>
            </w:pPr>
          </w:p>
        </w:tc>
        <w:tc>
          <w:tcPr>
            <w:tcW w:w="3686" w:type="dxa"/>
            <w:tcBorders>
              <w:top w:val="single" w:sz="6" w:space="0" w:color="auto"/>
              <w:left w:val="single" w:sz="6" w:space="0" w:color="auto"/>
              <w:bottom w:val="single" w:sz="6" w:space="0" w:color="auto"/>
              <w:right w:val="single" w:sz="12" w:space="0" w:color="auto"/>
            </w:tcBorders>
          </w:tcPr>
          <w:p w14:paraId="7AA2A302" w14:textId="77777777" w:rsidR="00C059BF" w:rsidRDefault="00C059BF" w:rsidP="00CB7540">
            <w:pPr>
              <w:pStyle w:val="TableText"/>
              <w:rPr>
                <w:rFonts w:ascii="STZhongsong" w:eastAsia="STZhongsong" w:hAnsi="STZhongsong"/>
                <w:sz w:val="21"/>
                <w:szCs w:val="21"/>
              </w:rPr>
            </w:pPr>
          </w:p>
        </w:tc>
      </w:tr>
      <w:tr w:rsidR="00C059BF" w14:paraId="169FBFD1" w14:textId="77777777">
        <w:trPr>
          <w:cantSplit/>
          <w:jc w:val="center"/>
        </w:trPr>
        <w:tc>
          <w:tcPr>
            <w:tcW w:w="3825" w:type="dxa"/>
            <w:tcBorders>
              <w:top w:val="single" w:sz="6" w:space="0" w:color="auto"/>
              <w:left w:val="single" w:sz="12" w:space="0" w:color="auto"/>
              <w:bottom w:val="single" w:sz="6" w:space="0" w:color="auto"/>
              <w:right w:val="single" w:sz="6" w:space="0" w:color="auto"/>
            </w:tcBorders>
          </w:tcPr>
          <w:p w14:paraId="60D1D928" w14:textId="77777777" w:rsidR="00C059BF" w:rsidRDefault="00C059BF">
            <w:pPr>
              <w:pStyle w:val="TableText"/>
              <w:rPr>
                <w:rFonts w:ascii="STZhongsong" w:eastAsia="STZhongsong" w:hAnsi="STZhongsong"/>
                <w:sz w:val="21"/>
                <w:szCs w:val="21"/>
              </w:rPr>
            </w:pPr>
          </w:p>
        </w:tc>
        <w:tc>
          <w:tcPr>
            <w:tcW w:w="3686" w:type="dxa"/>
            <w:tcBorders>
              <w:top w:val="single" w:sz="6" w:space="0" w:color="auto"/>
              <w:left w:val="single" w:sz="6" w:space="0" w:color="auto"/>
              <w:bottom w:val="single" w:sz="6" w:space="0" w:color="auto"/>
              <w:right w:val="single" w:sz="12" w:space="0" w:color="auto"/>
            </w:tcBorders>
          </w:tcPr>
          <w:p w14:paraId="6D84B1A4" w14:textId="77777777" w:rsidR="00C059BF" w:rsidRDefault="00C059BF">
            <w:pPr>
              <w:pStyle w:val="TableText"/>
              <w:rPr>
                <w:rFonts w:ascii="STZhongsong" w:eastAsia="STZhongsong" w:hAnsi="STZhongsong"/>
                <w:sz w:val="21"/>
                <w:szCs w:val="21"/>
              </w:rPr>
            </w:pPr>
          </w:p>
        </w:tc>
      </w:tr>
    </w:tbl>
    <w:p w14:paraId="098E634F" w14:textId="77777777" w:rsidR="00C059BF" w:rsidRDefault="00C059BF">
      <w:pPr>
        <w:pStyle w:val="Heading3"/>
        <w:rPr>
          <w:rFonts w:ascii="STZhongsong" w:eastAsia="STZhongsong" w:hAnsi="STZhongsong"/>
        </w:rPr>
      </w:pPr>
      <w:bookmarkStart w:id="7" w:name="_Toc156677650"/>
      <w:bookmarkStart w:id="8" w:name="_Toc156677735"/>
      <w:r>
        <w:rPr>
          <w:rFonts w:ascii="STZhongsong" w:eastAsia="STZhongsong" w:hAnsi="STZhongsong" w:hint="eastAsia"/>
        </w:rPr>
        <w:t>审阅记录</w:t>
      </w:r>
      <w:bookmarkEnd w:id="7"/>
      <w:bookmarkEnd w:id="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25"/>
        <w:gridCol w:w="3686"/>
      </w:tblGrid>
      <w:tr w:rsidR="00C059BF" w14:paraId="48256FD3" w14:textId="77777777">
        <w:trPr>
          <w:cantSplit/>
          <w:tblHeader/>
          <w:jc w:val="center"/>
        </w:trPr>
        <w:tc>
          <w:tcPr>
            <w:tcW w:w="3825" w:type="dxa"/>
            <w:tcBorders>
              <w:top w:val="single" w:sz="12" w:space="0" w:color="auto"/>
              <w:left w:val="single" w:sz="12" w:space="0" w:color="auto"/>
              <w:bottom w:val="nil"/>
              <w:right w:val="nil"/>
            </w:tcBorders>
            <w:shd w:val="pct10" w:color="auto" w:fill="auto"/>
          </w:tcPr>
          <w:p w14:paraId="368491E3" w14:textId="77777777" w:rsidR="00C059BF" w:rsidRDefault="00C059BF">
            <w:pPr>
              <w:pStyle w:val="TableHeading"/>
              <w:rPr>
                <w:rFonts w:ascii="STZhongsong" w:eastAsia="STZhongsong" w:hAnsi="STZhongsong"/>
                <w:sz w:val="21"/>
                <w:szCs w:val="21"/>
              </w:rPr>
            </w:pPr>
            <w:r>
              <w:rPr>
                <w:rFonts w:ascii="STZhongsong" w:eastAsia="STZhongsong" w:hAnsi="STZhongsong" w:hint="eastAsia"/>
                <w:sz w:val="21"/>
                <w:szCs w:val="21"/>
              </w:rPr>
              <w:t>姓名</w:t>
            </w:r>
          </w:p>
        </w:tc>
        <w:tc>
          <w:tcPr>
            <w:tcW w:w="3686" w:type="dxa"/>
            <w:tcBorders>
              <w:top w:val="single" w:sz="12" w:space="0" w:color="auto"/>
              <w:left w:val="nil"/>
              <w:bottom w:val="nil"/>
              <w:right w:val="single" w:sz="12" w:space="0" w:color="auto"/>
            </w:tcBorders>
            <w:shd w:val="pct10" w:color="auto" w:fill="auto"/>
          </w:tcPr>
          <w:p w14:paraId="16DD702F" w14:textId="77777777" w:rsidR="00C059BF" w:rsidRDefault="00C059BF">
            <w:pPr>
              <w:pStyle w:val="TableHeading"/>
              <w:rPr>
                <w:rFonts w:ascii="STZhongsong" w:eastAsia="STZhongsong" w:hAnsi="STZhongsong"/>
                <w:sz w:val="21"/>
                <w:szCs w:val="21"/>
              </w:rPr>
            </w:pPr>
            <w:r>
              <w:rPr>
                <w:rFonts w:ascii="STZhongsong" w:eastAsia="STZhongsong" w:hAnsi="STZhongsong" w:hint="eastAsia"/>
                <w:sz w:val="21"/>
                <w:szCs w:val="21"/>
              </w:rPr>
              <w:t>职位</w:t>
            </w:r>
          </w:p>
        </w:tc>
      </w:tr>
      <w:tr w:rsidR="00C059BF" w14:paraId="6F8EDFCC" w14:textId="77777777">
        <w:trPr>
          <w:cantSplit/>
          <w:trHeight w:hRule="exact" w:val="60"/>
          <w:tblHeader/>
          <w:jc w:val="center"/>
        </w:trPr>
        <w:tc>
          <w:tcPr>
            <w:tcW w:w="3825" w:type="dxa"/>
            <w:tcBorders>
              <w:top w:val="single" w:sz="6" w:space="0" w:color="auto"/>
              <w:left w:val="nil"/>
              <w:bottom w:val="single" w:sz="6" w:space="0" w:color="auto"/>
              <w:right w:val="nil"/>
            </w:tcBorders>
            <w:shd w:val="pct50" w:color="auto" w:fill="auto"/>
          </w:tcPr>
          <w:p w14:paraId="5F3FC6B2" w14:textId="77777777" w:rsidR="00C059BF" w:rsidRDefault="00C059BF">
            <w:pPr>
              <w:pStyle w:val="TableText"/>
              <w:rPr>
                <w:rFonts w:ascii="STZhongsong" w:eastAsia="STZhongsong" w:hAnsi="STZhongsong"/>
                <w:sz w:val="8"/>
              </w:rPr>
            </w:pPr>
          </w:p>
        </w:tc>
        <w:tc>
          <w:tcPr>
            <w:tcW w:w="3686" w:type="dxa"/>
            <w:tcBorders>
              <w:top w:val="single" w:sz="6" w:space="0" w:color="auto"/>
              <w:left w:val="nil"/>
              <w:bottom w:val="single" w:sz="6" w:space="0" w:color="auto"/>
              <w:right w:val="nil"/>
            </w:tcBorders>
            <w:shd w:val="pct50" w:color="auto" w:fill="auto"/>
          </w:tcPr>
          <w:p w14:paraId="2CB67AB9" w14:textId="77777777" w:rsidR="00C059BF" w:rsidRDefault="00C059BF">
            <w:pPr>
              <w:pStyle w:val="TableText"/>
              <w:rPr>
                <w:rFonts w:ascii="STZhongsong" w:eastAsia="STZhongsong" w:hAnsi="STZhongsong"/>
                <w:sz w:val="8"/>
              </w:rPr>
            </w:pPr>
          </w:p>
        </w:tc>
      </w:tr>
      <w:tr w:rsidR="00C059BF" w14:paraId="18EF26A5" w14:textId="77777777">
        <w:trPr>
          <w:cantSplit/>
          <w:jc w:val="center"/>
        </w:trPr>
        <w:tc>
          <w:tcPr>
            <w:tcW w:w="3825" w:type="dxa"/>
            <w:tcBorders>
              <w:top w:val="single" w:sz="6" w:space="0" w:color="auto"/>
              <w:left w:val="single" w:sz="12" w:space="0" w:color="auto"/>
              <w:bottom w:val="single" w:sz="6" w:space="0" w:color="auto"/>
              <w:right w:val="single" w:sz="6" w:space="0" w:color="auto"/>
            </w:tcBorders>
          </w:tcPr>
          <w:p w14:paraId="572C9815" w14:textId="77777777" w:rsidR="00C059BF" w:rsidRDefault="00C059BF">
            <w:pPr>
              <w:pStyle w:val="TableText"/>
              <w:rPr>
                <w:rFonts w:ascii="STZhongsong" w:eastAsia="STZhongsong" w:hAnsi="STZhongsong"/>
                <w:sz w:val="21"/>
                <w:szCs w:val="21"/>
              </w:rPr>
            </w:pPr>
          </w:p>
        </w:tc>
        <w:tc>
          <w:tcPr>
            <w:tcW w:w="3686" w:type="dxa"/>
            <w:tcBorders>
              <w:top w:val="single" w:sz="6" w:space="0" w:color="auto"/>
              <w:left w:val="single" w:sz="6" w:space="0" w:color="auto"/>
              <w:bottom w:val="single" w:sz="6" w:space="0" w:color="auto"/>
              <w:right w:val="single" w:sz="12" w:space="0" w:color="auto"/>
            </w:tcBorders>
          </w:tcPr>
          <w:p w14:paraId="64D34AF3" w14:textId="77777777" w:rsidR="00C059BF" w:rsidRDefault="00C059BF">
            <w:pPr>
              <w:pStyle w:val="TableText"/>
              <w:rPr>
                <w:rFonts w:ascii="STZhongsong" w:eastAsia="STZhongsong" w:hAnsi="STZhongsong"/>
                <w:sz w:val="21"/>
                <w:szCs w:val="21"/>
              </w:rPr>
            </w:pPr>
          </w:p>
        </w:tc>
      </w:tr>
      <w:tr w:rsidR="00C059BF" w14:paraId="12709B9C" w14:textId="77777777">
        <w:trPr>
          <w:cantSplit/>
          <w:jc w:val="center"/>
        </w:trPr>
        <w:tc>
          <w:tcPr>
            <w:tcW w:w="3825" w:type="dxa"/>
            <w:tcBorders>
              <w:top w:val="single" w:sz="6" w:space="0" w:color="auto"/>
              <w:left w:val="single" w:sz="12" w:space="0" w:color="auto"/>
              <w:bottom w:val="single" w:sz="12" w:space="0" w:color="auto"/>
              <w:right w:val="single" w:sz="6" w:space="0" w:color="auto"/>
            </w:tcBorders>
          </w:tcPr>
          <w:p w14:paraId="29AA3DAB" w14:textId="77777777" w:rsidR="00C059BF" w:rsidRDefault="00C059BF">
            <w:pPr>
              <w:pStyle w:val="TableText"/>
              <w:rPr>
                <w:rFonts w:ascii="STZhongsong" w:eastAsia="STZhongsong" w:hAnsi="STZhongsong"/>
                <w:sz w:val="21"/>
                <w:szCs w:val="21"/>
              </w:rPr>
            </w:pPr>
          </w:p>
        </w:tc>
        <w:tc>
          <w:tcPr>
            <w:tcW w:w="3686" w:type="dxa"/>
            <w:tcBorders>
              <w:top w:val="single" w:sz="6" w:space="0" w:color="auto"/>
              <w:left w:val="single" w:sz="6" w:space="0" w:color="auto"/>
              <w:bottom w:val="single" w:sz="12" w:space="0" w:color="auto"/>
              <w:right w:val="single" w:sz="12" w:space="0" w:color="auto"/>
            </w:tcBorders>
          </w:tcPr>
          <w:p w14:paraId="030C85AB" w14:textId="77777777" w:rsidR="00C059BF" w:rsidRDefault="00C059BF">
            <w:pPr>
              <w:pStyle w:val="TableText"/>
              <w:rPr>
                <w:rFonts w:ascii="STZhongsong" w:eastAsia="STZhongsong" w:hAnsi="STZhongsong"/>
                <w:sz w:val="21"/>
                <w:szCs w:val="21"/>
              </w:rPr>
            </w:pPr>
          </w:p>
        </w:tc>
      </w:tr>
    </w:tbl>
    <w:p w14:paraId="050E62C7" w14:textId="77777777" w:rsidR="00C059BF" w:rsidRDefault="00C059BF">
      <w:pPr>
        <w:ind w:rightChars="5" w:right="10"/>
        <w:rPr>
          <w:rFonts w:ascii="STZhongsong" w:eastAsia="STZhongsong" w:hAnsi="STZhongsong"/>
          <w:sz w:val="21"/>
        </w:rPr>
      </w:pPr>
    </w:p>
    <w:p w14:paraId="13F03221" w14:textId="77777777" w:rsidR="00C059BF" w:rsidRDefault="00C059BF">
      <w:pPr>
        <w:pStyle w:val="BodyText"/>
        <w:ind w:left="0"/>
      </w:pPr>
    </w:p>
    <w:p w14:paraId="00BFDA8F" w14:textId="77777777" w:rsidR="00C059BF" w:rsidRDefault="00C059BF">
      <w:pPr>
        <w:pStyle w:val="BodyText"/>
        <w:ind w:left="0"/>
      </w:pPr>
    </w:p>
    <w:p w14:paraId="5B3046C3" w14:textId="77777777" w:rsidR="00C059BF" w:rsidRDefault="00C059BF">
      <w:pPr>
        <w:pStyle w:val="BodyText"/>
        <w:ind w:left="0"/>
      </w:pPr>
    </w:p>
    <w:p w14:paraId="66178420" w14:textId="77777777" w:rsidR="00C059BF" w:rsidRDefault="00C059BF">
      <w:pPr>
        <w:pStyle w:val="BodyText"/>
        <w:ind w:left="0"/>
      </w:pPr>
    </w:p>
    <w:p w14:paraId="2F34AA66" w14:textId="77777777" w:rsidR="00C059BF" w:rsidRDefault="00C059BF">
      <w:pPr>
        <w:pStyle w:val="BodyText"/>
        <w:ind w:left="0"/>
      </w:pPr>
    </w:p>
    <w:p w14:paraId="1279DEAE" w14:textId="77777777" w:rsidR="00C059BF" w:rsidRDefault="00C059BF">
      <w:pPr>
        <w:pStyle w:val="BodyText"/>
        <w:ind w:left="0"/>
      </w:pPr>
    </w:p>
    <w:p w14:paraId="68606198" w14:textId="77777777" w:rsidR="00C059BF" w:rsidRDefault="00C059BF">
      <w:pPr>
        <w:pStyle w:val="BodyText"/>
        <w:ind w:left="0"/>
      </w:pPr>
    </w:p>
    <w:p w14:paraId="548D00C0" w14:textId="77777777" w:rsidR="00C059BF" w:rsidRDefault="00C059BF">
      <w:pPr>
        <w:pStyle w:val="BodyText"/>
        <w:ind w:left="0"/>
      </w:pPr>
    </w:p>
    <w:p w14:paraId="40629B3E" w14:textId="77777777" w:rsidR="00C059BF" w:rsidRDefault="00C059BF">
      <w:pPr>
        <w:pStyle w:val="BodyText"/>
        <w:ind w:left="0"/>
      </w:pPr>
    </w:p>
    <w:p w14:paraId="21EA7D08" w14:textId="77777777" w:rsidR="00C059BF" w:rsidRDefault="00C059BF">
      <w:pPr>
        <w:pStyle w:val="BodyText"/>
        <w:ind w:left="0"/>
      </w:pPr>
    </w:p>
    <w:p w14:paraId="3BCB57C6" w14:textId="77777777" w:rsidR="00C059BF" w:rsidRDefault="00C059BF">
      <w:pPr>
        <w:pStyle w:val="BodyText"/>
        <w:ind w:left="0"/>
      </w:pPr>
    </w:p>
    <w:p w14:paraId="02F325CB" w14:textId="77777777" w:rsidR="006525A5" w:rsidRDefault="006525A5">
      <w:pPr>
        <w:overflowPunct/>
        <w:autoSpaceDE/>
        <w:autoSpaceDN/>
        <w:adjustRightInd/>
        <w:textAlignment w:val="auto"/>
      </w:pPr>
      <w:r>
        <w:br w:type="page"/>
      </w:r>
    </w:p>
    <w:p w14:paraId="44FD8E93" w14:textId="77777777" w:rsidR="00C059BF" w:rsidRDefault="00C059BF">
      <w:pPr>
        <w:pStyle w:val="BodyText"/>
        <w:ind w:left="0"/>
      </w:pPr>
    </w:p>
    <w:p w14:paraId="6C4A7AF7" w14:textId="4B14A678" w:rsidR="00C059BF" w:rsidRDefault="00C059BF"/>
    <w:p w14:paraId="005C53C4" w14:textId="77777777" w:rsidR="00C059BF" w:rsidRDefault="00C059BF">
      <w:pPr>
        <w:pStyle w:val="tty80"/>
        <w:tabs>
          <w:tab w:val="left" w:pos="303"/>
        </w:tabs>
        <w:ind w:right="10"/>
        <w:rPr>
          <w:rFonts w:ascii="Tahoma" w:hAnsi="Tahoma"/>
          <w:szCs w:val="24"/>
        </w:rPr>
        <w:sectPr w:rsidR="00C059BF" w:rsidSect="00552085">
          <w:headerReference w:type="even" r:id="rId9"/>
          <w:headerReference w:type="default" r:id="rId10"/>
          <w:footerReference w:type="even" r:id="rId11"/>
          <w:footerReference w:type="default" r:id="rId12"/>
          <w:headerReference w:type="first" r:id="rId13"/>
          <w:footerReference w:type="first" r:id="rId14"/>
          <w:pgSz w:w="11907" w:h="16840" w:code="9"/>
          <w:pgMar w:top="680" w:right="964" w:bottom="680" w:left="680" w:header="431" w:footer="431" w:gutter="284"/>
          <w:pgNumType w:fmt="lowerRoman" w:start="1"/>
          <w:cols w:space="720"/>
          <w:titlePg/>
        </w:sectPr>
      </w:pPr>
      <w:r>
        <w:rPr>
          <w:rFonts w:ascii="Tahoma" w:hAnsi="Tahoma"/>
          <w:szCs w:val="24"/>
        </w:rPr>
        <w:t xml:space="preserve"> </w:t>
      </w:r>
    </w:p>
    <w:p w14:paraId="0C1603E5" w14:textId="77777777" w:rsidR="009E5041" w:rsidRDefault="009E5041" w:rsidP="003A115B">
      <w:pPr>
        <w:pStyle w:val="Heading1"/>
      </w:pPr>
      <w:bookmarkStart w:id="9" w:name="_本次服务总结"/>
      <w:bookmarkStart w:id="10" w:name="_Toc276109007"/>
      <w:bookmarkStart w:id="11" w:name="_Toc480292894"/>
      <w:bookmarkStart w:id="12" w:name="_Toc156677736"/>
      <w:bookmarkEnd w:id="9"/>
      <w:r>
        <w:rPr>
          <w:rFonts w:hint="eastAsia"/>
        </w:rPr>
        <w:lastRenderedPageBreak/>
        <w:t>开发建议</w:t>
      </w:r>
      <w:bookmarkEnd w:id="10"/>
      <w:bookmarkEnd w:id="11"/>
      <w:bookmarkEnd w:id="12"/>
    </w:p>
    <w:p w14:paraId="43A00F9B" w14:textId="77777777" w:rsidR="008C13F0" w:rsidRDefault="008C13F0" w:rsidP="008C13F0">
      <w:pPr>
        <w:pStyle w:val="BodyText"/>
        <w:ind w:left="0"/>
      </w:pPr>
    </w:p>
    <w:p w14:paraId="6E83759D" w14:textId="77777777" w:rsidR="008C13F0" w:rsidRPr="00745C28" w:rsidRDefault="008C13F0" w:rsidP="008C13F0">
      <w:pPr>
        <w:pStyle w:val="BodyText"/>
        <w:ind w:left="0"/>
      </w:pPr>
    </w:p>
    <w:p w14:paraId="4443ECBD" w14:textId="77777777" w:rsidR="008C13F0" w:rsidRDefault="008C13F0" w:rsidP="008C13F0">
      <w:pPr>
        <w:pStyle w:val="Heading2"/>
        <w:numPr>
          <w:ilvl w:val="1"/>
          <w:numId w:val="3"/>
        </w:numPr>
        <w:tabs>
          <w:tab w:val="clear" w:pos="567"/>
          <w:tab w:val="left" w:pos="2424"/>
        </w:tabs>
        <w:overflowPunct w:val="0"/>
        <w:autoSpaceDE w:val="0"/>
        <w:autoSpaceDN w:val="0"/>
        <w:adjustRightInd w:val="0"/>
        <w:spacing w:before="0"/>
        <w:ind w:rightChars="5" w:right="10"/>
        <w:textAlignment w:val="baseline"/>
      </w:pPr>
      <w:bookmarkStart w:id="13" w:name="_Toc156677737"/>
      <w:r w:rsidRPr="008C13F0">
        <w:rPr>
          <w:rFonts w:hint="eastAsia"/>
        </w:rPr>
        <w:t>应用设计开发总体规范</w:t>
      </w:r>
      <w:bookmarkEnd w:id="13"/>
    </w:p>
    <w:p w14:paraId="7CDDED4B" w14:textId="77777777" w:rsidR="008C13F0" w:rsidRDefault="008C13F0" w:rsidP="00745C28">
      <w:pPr>
        <w:pStyle w:val="BodyText"/>
        <w:ind w:left="0"/>
      </w:pPr>
    </w:p>
    <w:p w14:paraId="68E53FE5" w14:textId="77777777" w:rsidR="00743711" w:rsidRDefault="00743711" w:rsidP="00743711">
      <w:pPr>
        <w:pStyle w:val="HeadingBar"/>
      </w:pPr>
      <w:bookmarkStart w:id="14" w:name="_Toc536758272"/>
      <w:bookmarkStart w:id="15" w:name="_Toc536763334"/>
      <w:bookmarkStart w:id="16" w:name="_Toc536773974"/>
      <w:bookmarkStart w:id="17" w:name="_Toc536778206"/>
      <w:bookmarkStart w:id="18" w:name="_Toc43737830"/>
    </w:p>
    <w:p w14:paraId="3DD11287" w14:textId="77777777" w:rsidR="00743711" w:rsidRDefault="00743711" w:rsidP="00BE28EA">
      <w:pPr>
        <w:pStyle w:val="Heading3"/>
        <w:ind w:left="1701"/>
      </w:pPr>
      <w:bookmarkStart w:id="19" w:name="_Toc244525849"/>
      <w:bookmarkStart w:id="20" w:name="_Toc485401896"/>
      <w:bookmarkStart w:id="21" w:name="_Toc156677738"/>
      <w:r>
        <w:rPr>
          <w:rFonts w:hint="eastAsia"/>
        </w:rPr>
        <w:t>应用设计开发重要性</w:t>
      </w:r>
      <w:bookmarkEnd w:id="19"/>
      <w:bookmarkEnd w:id="20"/>
      <w:bookmarkEnd w:id="21"/>
    </w:p>
    <w:p w14:paraId="18C092D2" w14:textId="77777777" w:rsidR="00743711" w:rsidRDefault="00743711" w:rsidP="00743711">
      <w:pPr>
        <w:pStyle w:val="BodyText"/>
      </w:pPr>
      <w:r>
        <w:rPr>
          <w:rFonts w:hint="eastAsia"/>
        </w:rPr>
        <w:t>一般而言，大多数最终用户和系统开发人员在系统上线，大量业务开始运行，出现反应速度慢之后，才会意识到系统优化的重要性。此时，对优化而言，已不是最佳时期。如前所述，系统优化应是包括系统设计、开发、产品上线、平台优化等的全过程，不同阶段的优化工作对全系统所带来的效益是不同的。下图是</w:t>
      </w:r>
      <w:r>
        <w:rPr>
          <w:rFonts w:hint="eastAsia"/>
        </w:rPr>
        <w:t>Oracle</w:t>
      </w:r>
      <w:r>
        <w:rPr>
          <w:rFonts w:hint="eastAsia"/>
        </w:rPr>
        <w:t>公司总结的不同阶段进行优化工作所带来的效益和代价变化图：</w:t>
      </w:r>
    </w:p>
    <w:p w14:paraId="2ECD4A99" w14:textId="77777777" w:rsidR="00743711" w:rsidRDefault="00743711" w:rsidP="00743711">
      <w:pPr>
        <w:pStyle w:val="BodyText"/>
      </w:pPr>
      <w:r>
        <w:rPr>
          <w:rFonts w:hint="eastAsia"/>
        </w:rPr>
        <w:t>可见，在设计和开发阶段就全面考虑系统优化问题，带来的效益越明显，代价也越小。反之，效益更低，代价更大。</w:t>
      </w:r>
    </w:p>
    <w:p w14:paraId="14B38DED" w14:textId="77777777" w:rsidR="00743711" w:rsidRDefault="00743711" w:rsidP="00743711">
      <w:pPr>
        <w:pStyle w:val="BodyText"/>
      </w:pPr>
      <w:r>
        <w:rPr>
          <w:rFonts w:hint="eastAsia"/>
        </w:rPr>
        <w:t>其中设计阶段包括的与优化相关的工作如下：</w:t>
      </w:r>
    </w:p>
    <w:p w14:paraId="4758755E" w14:textId="77777777" w:rsidR="00743711" w:rsidRDefault="00743711" w:rsidP="00A6029D">
      <w:pPr>
        <w:pStyle w:val="BodyText"/>
        <w:numPr>
          <w:ilvl w:val="0"/>
          <w:numId w:val="6"/>
        </w:numPr>
        <w:overflowPunct/>
        <w:autoSpaceDE/>
        <w:autoSpaceDN/>
        <w:adjustRightInd/>
        <w:jc w:val="both"/>
        <w:textAlignment w:val="auto"/>
      </w:pPr>
      <w:r>
        <w:rPr>
          <w:rFonts w:hint="eastAsia"/>
        </w:rPr>
        <w:t>业务规则的优化设计</w:t>
      </w:r>
    </w:p>
    <w:p w14:paraId="279B80CD" w14:textId="77777777" w:rsidR="00743711" w:rsidRDefault="00743711" w:rsidP="00A6029D">
      <w:pPr>
        <w:pStyle w:val="BodyText"/>
        <w:numPr>
          <w:ilvl w:val="0"/>
          <w:numId w:val="6"/>
        </w:numPr>
        <w:overflowPunct/>
        <w:autoSpaceDE/>
        <w:autoSpaceDN/>
        <w:adjustRightInd/>
        <w:jc w:val="both"/>
        <w:textAlignment w:val="auto"/>
      </w:pPr>
      <w:r>
        <w:rPr>
          <w:rFonts w:hint="eastAsia"/>
        </w:rPr>
        <w:t>数据库结构的优化设计</w:t>
      </w:r>
    </w:p>
    <w:p w14:paraId="13A8F04C" w14:textId="77777777" w:rsidR="00743711" w:rsidRDefault="00743711" w:rsidP="00A6029D">
      <w:pPr>
        <w:pStyle w:val="BodyText"/>
        <w:numPr>
          <w:ilvl w:val="0"/>
          <w:numId w:val="6"/>
        </w:numPr>
        <w:overflowPunct/>
        <w:autoSpaceDE/>
        <w:autoSpaceDN/>
        <w:adjustRightInd/>
        <w:jc w:val="both"/>
        <w:textAlignment w:val="auto"/>
      </w:pPr>
      <w:r>
        <w:rPr>
          <w:rFonts w:hint="eastAsia"/>
        </w:rPr>
        <w:t>应用系统的优化设计</w:t>
      </w:r>
    </w:p>
    <w:p w14:paraId="53175373" w14:textId="77777777" w:rsidR="00743711" w:rsidRDefault="00743711" w:rsidP="00743711">
      <w:pPr>
        <w:pStyle w:val="BodyText"/>
      </w:pPr>
      <w:r>
        <w:rPr>
          <w:rFonts w:hint="eastAsia"/>
        </w:rPr>
        <w:t>开发阶段与优化相关的工作主要包括：</w:t>
      </w:r>
    </w:p>
    <w:p w14:paraId="40E93353" w14:textId="77777777" w:rsidR="00743711" w:rsidRDefault="00743711" w:rsidP="00A6029D">
      <w:pPr>
        <w:pStyle w:val="BodyText"/>
        <w:numPr>
          <w:ilvl w:val="0"/>
          <w:numId w:val="7"/>
        </w:numPr>
        <w:overflowPunct/>
        <w:autoSpaceDE/>
        <w:autoSpaceDN/>
        <w:adjustRightInd/>
        <w:jc w:val="both"/>
        <w:textAlignment w:val="auto"/>
      </w:pPr>
      <w:r>
        <w:rPr>
          <w:rFonts w:hint="eastAsia"/>
        </w:rPr>
        <w:t>数据库操作方式的优化和调整</w:t>
      </w:r>
    </w:p>
    <w:p w14:paraId="4D62DB1B" w14:textId="77777777" w:rsidR="00743711" w:rsidRDefault="00743711" w:rsidP="00A6029D">
      <w:pPr>
        <w:pStyle w:val="BodyText"/>
        <w:numPr>
          <w:ilvl w:val="0"/>
          <w:numId w:val="7"/>
        </w:numPr>
        <w:overflowPunct/>
        <w:autoSpaceDE/>
        <w:autoSpaceDN/>
        <w:adjustRightInd/>
        <w:jc w:val="both"/>
        <w:textAlignment w:val="auto"/>
      </w:pPr>
      <w:r>
        <w:rPr>
          <w:rFonts w:hint="eastAsia"/>
        </w:rPr>
        <w:t>访问路径的优化和调整</w:t>
      </w:r>
    </w:p>
    <w:p w14:paraId="647C807C" w14:textId="77777777" w:rsidR="00743711" w:rsidRDefault="00743711" w:rsidP="00743711">
      <w:pPr>
        <w:pStyle w:val="BodyText"/>
      </w:pPr>
      <w:r>
        <w:rPr>
          <w:rFonts w:hint="eastAsia"/>
        </w:rPr>
        <w:t>产品阶段能优化的工作主要与数据库系统和操作系统平台相关，包括：</w:t>
      </w:r>
    </w:p>
    <w:p w14:paraId="175A018C" w14:textId="77777777" w:rsidR="00743711" w:rsidRDefault="00743711" w:rsidP="00A6029D">
      <w:pPr>
        <w:pStyle w:val="BodyText"/>
        <w:numPr>
          <w:ilvl w:val="0"/>
          <w:numId w:val="8"/>
        </w:numPr>
        <w:overflowPunct/>
        <w:autoSpaceDE/>
        <w:autoSpaceDN/>
        <w:adjustRightInd/>
        <w:jc w:val="both"/>
        <w:textAlignment w:val="auto"/>
      </w:pPr>
      <w:r>
        <w:rPr>
          <w:rFonts w:hint="eastAsia"/>
        </w:rPr>
        <w:t>内存和</w:t>
      </w:r>
      <w:r>
        <w:rPr>
          <w:rFonts w:hint="eastAsia"/>
        </w:rPr>
        <w:t>CPU</w:t>
      </w:r>
      <w:r>
        <w:rPr>
          <w:rFonts w:hint="eastAsia"/>
        </w:rPr>
        <w:t>的优化和调整</w:t>
      </w:r>
    </w:p>
    <w:p w14:paraId="72FA0BEF" w14:textId="77777777" w:rsidR="00743711" w:rsidRDefault="00743711" w:rsidP="00A6029D">
      <w:pPr>
        <w:pStyle w:val="BodyText"/>
        <w:numPr>
          <w:ilvl w:val="0"/>
          <w:numId w:val="8"/>
        </w:numPr>
        <w:overflowPunct/>
        <w:autoSpaceDE/>
        <w:autoSpaceDN/>
        <w:adjustRightInd/>
        <w:jc w:val="both"/>
        <w:textAlignment w:val="auto"/>
      </w:pPr>
      <w:r>
        <w:rPr>
          <w:rFonts w:hint="eastAsia"/>
        </w:rPr>
        <w:t>磁盘</w:t>
      </w:r>
      <w:r>
        <w:rPr>
          <w:rFonts w:hint="eastAsia"/>
        </w:rPr>
        <w:t>I/O</w:t>
      </w:r>
      <w:r>
        <w:rPr>
          <w:rFonts w:hint="eastAsia"/>
        </w:rPr>
        <w:t>和物理结构的设计和调整</w:t>
      </w:r>
    </w:p>
    <w:p w14:paraId="7DA8B2E0" w14:textId="77777777" w:rsidR="00743711" w:rsidRDefault="00743711" w:rsidP="00A6029D">
      <w:pPr>
        <w:pStyle w:val="BodyText"/>
        <w:numPr>
          <w:ilvl w:val="0"/>
          <w:numId w:val="8"/>
        </w:numPr>
        <w:overflowPunct/>
        <w:autoSpaceDE/>
        <w:autoSpaceDN/>
        <w:adjustRightInd/>
        <w:jc w:val="both"/>
        <w:textAlignment w:val="auto"/>
      </w:pPr>
      <w:r>
        <w:rPr>
          <w:rFonts w:hint="eastAsia"/>
        </w:rPr>
        <w:t>系统资源竞争的监测和调整</w:t>
      </w:r>
    </w:p>
    <w:p w14:paraId="4BE340AC" w14:textId="77777777" w:rsidR="00743711" w:rsidRDefault="00743711" w:rsidP="00A6029D">
      <w:pPr>
        <w:pStyle w:val="BodyText"/>
        <w:numPr>
          <w:ilvl w:val="0"/>
          <w:numId w:val="8"/>
        </w:numPr>
        <w:overflowPunct/>
        <w:autoSpaceDE/>
        <w:autoSpaceDN/>
        <w:adjustRightInd/>
        <w:jc w:val="both"/>
        <w:textAlignment w:val="auto"/>
      </w:pPr>
      <w:r>
        <w:rPr>
          <w:rFonts w:hint="eastAsia"/>
        </w:rPr>
        <w:t>操作系统平台的优化</w:t>
      </w:r>
    </w:p>
    <w:p w14:paraId="6834E5B7" w14:textId="77777777" w:rsidR="00743711" w:rsidRDefault="00743711" w:rsidP="00743711">
      <w:pPr>
        <w:pStyle w:val="BodyText"/>
      </w:pPr>
      <w:r>
        <w:rPr>
          <w:rFonts w:hint="eastAsia"/>
        </w:rPr>
        <w:t>本文档将重点在设计开发阶段的</w:t>
      </w:r>
      <w:r>
        <w:rPr>
          <w:rFonts w:hint="eastAsia"/>
        </w:rPr>
        <w:t>SQL</w:t>
      </w:r>
      <w:r>
        <w:rPr>
          <w:rFonts w:hint="eastAsia"/>
        </w:rPr>
        <w:t>编程规范方面提出建议。</w:t>
      </w:r>
    </w:p>
    <w:p w14:paraId="505D9883" w14:textId="77777777" w:rsidR="00743711" w:rsidRDefault="00743711" w:rsidP="00743711">
      <w:pPr>
        <w:pStyle w:val="HeadingBar"/>
      </w:pPr>
    </w:p>
    <w:p w14:paraId="31B0BD2C" w14:textId="77777777" w:rsidR="00743711" w:rsidRDefault="00743711" w:rsidP="00BE28EA">
      <w:pPr>
        <w:pStyle w:val="Heading3"/>
        <w:ind w:left="1701"/>
      </w:pPr>
      <w:bookmarkStart w:id="22" w:name="_Toc244525850"/>
      <w:bookmarkStart w:id="23" w:name="_Toc485401897"/>
      <w:bookmarkStart w:id="24" w:name="_Toc156677739"/>
      <w:r>
        <w:rPr>
          <w:rFonts w:hint="eastAsia"/>
        </w:rPr>
        <w:t>20/80</w:t>
      </w:r>
      <w:r>
        <w:rPr>
          <w:rFonts w:hint="eastAsia"/>
        </w:rPr>
        <w:t>规则</w:t>
      </w:r>
      <w:bookmarkEnd w:id="22"/>
      <w:bookmarkEnd w:id="23"/>
      <w:bookmarkEnd w:id="24"/>
    </w:p>
    <w:p w14:paraId="645603D2" w14:textId="77777777" w:rsidR="00743711" w:rsidRDefault="00743711" w:rsidP="00743711">
      <w:pPr>
        <w:pStyle w:val="BodyText"/>
      </w:pPr>
      <w:r>
        <w:rPr>
          <w:rFonts w:hint="eastAsia"/>
        </w:rPr>
        <w:t>如同在</w:t>
      </w:r>
      <w:r>
        <w:rPr>
          <w:rFonts w:hint="eastAsia"/>
        </w:rPr>
        <w:t>IT</w:t>
      </w:r>
      <w:r>
        <w:rPr>
          <w:rFonts w:hint="eastAsia"/>
        </w:rPr>
        <w:t>的众多领域所呈现的规律一样，在涉及数据库系统质量特别是性能问题上，也体现了一种</w:t>
      </w:r>
      <w:r>
        <w:rPr>
          <w:rFonts w:hint="eastAsia"/>
        </w:rPr>
        <w:t>20/80</w:t>
      </w:r>
      <w:r>
        <w:rPr>
          <w:rFonts w:hint="eastAsia"/>
        </w:rPr>
        <w:t>定律。根据</w:t>
      </w:r>
      <w:r>
        <w:rPr>
          <w:rFonts w:hint="eastAsia"/>
        </w:rPr>
        <w:t>Oracle</w:t>
      </w:r>
      <w:r>
        <w:rPr>
          <w:rFonts w:hint="eastAsia"/>
        </w:rPr>
        <w:t>公司经验，这种</w:t>
      </w:r>
      <w:r>
        <w:rPr>
          <w:rFonts w:hint="eastAsia"/>
        </w:rPr>
        <w:t>20/80</w:t>
      </w:r>
      <w:r>
        <w:rPr>
          <w:rFonts w:hint="eastAsia"/>
        </w:rPr>
        <w:t>定律体现在如下方面：</w:t>
      </w:r>
    </w:p>
    <w:p w14:paraId="52DD6A07" w14:textId="77777777" w:rsidR="00743711" w:rsidRDefault="00743711" w:rsidP="00A6029D">
      <w:pPr>
        <w:pStyle w:val="BodyText"/>
        <w:numPr>
          <w:ilvl w:val="0"/>
          <w:numId w:val="9"/>
        </w:numPr>
        <w:overflowPunct/>
        <w:autoSpaceDE/>
        <w:autoSpaceDN/>
        <w:adjustRightInd/>
        <w:jc w:val="both"/>
        <w:textAlignment w:val="auto"/>
      </w:pPr>
      <w:r>
        <w:rPr>
          <w:rFonts w:hint="eastAsia"/>
        </w:rPr>
        <w:t>应用设计对系统性能的影响能占到</w:t>
      </w:r>
      <w:r>
        <w:rPr>
          <w:rFonts w:hint="eastAsia"/>
        </w:rPr>
        <w:t>80%</w:t>
      </w:r>
      <w:r>
        <w:rPr>
          <w:rFonts w:hint="eastAsia"/>
        </w:rPr>
        <w:t>，而数据库体系结构的设计、数据库系统参数调整、操作系统参数的调整等系统方面因素，只占到</w:t>
      </w:r>
      <w:r>
        <w:rPr>
          <w:rFonts w:hint="eastAsia"/>
        </w:rPr>
        <w:t>20%</w:t>
      </w:r>
      <w:r>
        <w:rPr>
          <w:rFonts w:hint="eastAsia"/>
        </w:rPr>
        <w:t>。</w:t>
      </w:r>
    </w:p>
    <w:p w14:paraId="1339671C" w14:textId="77777777" w:rsidR="00743711" w:rsidRDefault="00743711" w:rsidP="00A6029D">
      <w:pPr>
        <w:pStyle w:val="BodyText"/>
        <w:numPr>
          <w:ilvl w:val="0"/>
          <w:numId w:val="9"/>
        </w:numPr>
        <w:overflowPunct/>
        <w:autoSpaceDE/>
        <w:autoSpaceDN/>
        <w:adjustRightInd/>
        <w:jc w:val="both"/>
        <w:textAlignment w:val="auto"/>
      </w:pPr>
      <w:r>
        <w:rPr>
          <w:rFonts w:hint="eastAsia"/>
        </w:rPr>
        <w:t>80%</w:t>
      </w:r>
      <w:r>
        <w:rPr>
          <w:rFonts w:hint="eastAsia"/>
        </w:rPr>
        <w:t>的性能问题是由</w:t>
      </w:r>
      <w:r>
        <w:rPr>
          <w:rFonts w:hint="eastAsia"/>
        </w:rPr>
        <w:t>20%</w:t>
      </w:r>
      <w:r>
        <w:rPr>
          <w:rFonts w:hint="eastAsia"/>
        </w:rPr>
        <w:t>的应用导致的。如少量大表的全表扫描导致的性能瓶颈。并不是应用一有问题，就一定要对现有数据库结构大卸八块，应用推倒重来。</w:t>
      </w:r>
    </w:p>
    <w:p w14:paraId="1C356B79" w14:textId="77777777" w:rsidR="00743711" w:rsidRDefault="00743711" w:rsidP="00A6029D">
      <w:pPr>
        <w:pStyle w:val="BodyText"/>
        <w:numPr>
          <w:ilvl w:val="0"/>
          <w:numId w:val="9"/>
        </w:numPr>
        <w:overflowPunct/>
        <w:autoSpaceDE/>
        <w:autoSpaceDN/>
        <w:adjustRightInd/>
        <w:jc w:val="both"/>
        <w:textAlignment w:val="auto"/>
      </w:pPr>
      <w:r>
        <w:rPr>
          <w:rFonts w:hint="eastAsia"/>
        </w:rPr>
        <w:t>80%</w:t>
      </w:r>
      <w:r>
        <w:rPr>
          <w:rFonts w:hint="eastAsia"/>
        </w:rPr>
        <w:t>的性能问题可以由</w:t>
      </w:r>
      <w:r>
        <w:rPr>
          <w:rFonts w:hint="eastAsia"/>
        </w:rPr>
        <w:t>20%</w:t>
      </w:r>
      <w:r>
        <w:rPr>
          <w:rFonts w:hint="eastAsia"/>
        </w:rPr>
        <w:t>的优化技术所解决。如简单的索引策略，执行路径分析等，能解决绝大部分性能问题。</w:t>
      </w:r>
    </w:p>
    <w:p w14:paraId="4868D3AD" w14:textId="77777777" w:rsidR="00743711" w:rsidRDefault="00743711" w:rsidP="00743711">
      <w:pPr>
        <w:pStyle w:val="HeadingBar"/>
      </w:pPr>
    </w:p>
    <w:p w14:paraId="788D8210" w14:textId="77777777" w:rsidR="00743711" w:rsidRDefault="00743711" w:rsidP="00BE28EA">
      <w:pPr>
        <w:pStyle w:val="Heading3"/>
        <w:ind w:left="1701"/>
      </w:pPr>
      <w:bookmarkStart w:id="25" w:name="_Toc133827014"/>
      <w:bookmarkStart w:id="26" w:name="_Toc135648097"/>
      <w:bookmarkStart w:id="27" w:name="_Toc244525851"/>
      <w:bookmarkStart w:id="28" w:name="_Toc485401898"/>
      <w:bookmarkStart w:id="29" w:name="_Toc156677740"/>
      <w:r>
        <w:rPr>
          <w:rFonts w:hint="eastAsia"/>
        </w:rPr>
        <w:t>应用开发指导思想</w:t>
      </w:r>
      <w:bookmarkEnd w:id="25"/>
      <w:bookmarkEnd w:id="26"/>
      <w:bookmarkEnd w:id="27"/>
      <w:bookmarkEnd w:id="28"/>
      <w:bookmarkEnd w:id="29"/>
    </w:p>
    <w:p w14:paraId="67C3A76E" w14:textId="77777777" w:rsidR="00743711" w:rsidRDefault="00743711" w:rsidP="00743711">
      <w:pPr>
        <w:pStyle w:val="BodyText"/>
      </w:pPr>
      <w:r>
        <w:rPr>
          <w:rFonts w:hint="eastAsia"/>
        </w:rPr>
        <w:t>建议应用系统设计和开发人员在开发过程中，在开发指导思想上进行如下方面的加强：</w:t>
      </w:r>
    </w:p>
    <w:p w14:paraId="57FB1E78" w14:textId="77777777" w:rsidR="00743711" w:rsidRDefault="00743711" w:rsidP="00A6029D">
      <w:pPr>
        <w:pStyle w:val="BodyText"/>
        <w:numPr>
          <w:ilvl w:val="0"/>
          <w:numId w:val="10"/>
        </w:numPr>
        <w:overflowPunct/>
        <w:autoSpaceDE/>
        <w:autoSpaceDN/>
        <w:adjustRightInd/>
        <w:jc w:val="both"/>
        <w:textAlignment w:val="auto"/>
      </w:pPr>
      <w:r>
        <w:rPr>
          <w:rFonts w:hint="eastAsia"/>
        </w:rPr>
        <w:lastRenderedPageBreak/>
        <w:t>不仅关注</w:t>
      </w:r>
      <w:r>
        <w:rPr>
          <w:rFonts w:hint="eastAsia"/>
        </w:rPr>
        <w:t>SQL</w:t>
      </w:r>
      <w:r>
        <w:rPr>
          <w:rFonts w:hint="eastAsia"/>
        </w:rPr>
        <w:t>语句功能，而且要关注性能。即用量化手段，进行</w:t>
      </w:r>
      <w:r>
        <w:rPr>
          <w:rFonts w:hint="eastAsia"/>
        </w:rPr>
        <w:t>SQL</w:t>
      </w:r>
      <w:r>
        <w:rPr>
          <w:rFonts w:hint="eastAsia"/>
        </w:rPr>
        <w:t>语句质量控制。</w:t>
      </w:r>
    </w:p>
    <w:p w14:paraId="57CCD6EE" w14:textId="77777777" w:rsidR="00743711" w:rsidRDefault="00743711" w:rsidP="00A6029D">
      <w:pPr>
        <w:pStyle w:val="BodyText"/>
        <w:numPr>
          <w:ilvl w:val="0"/>
          <w:numId w:val="10"/>
        </w:numPr>
        <w:overflowPunct/>
        <w:autoSpaceDE/>
        <w:autoSpaceDN/>
        <w:adjustRightInd/>
        <w:jc w:val="both"/>
        <w:textAlignment w:val="auto"/>
      </w:pPr>
      <w:r>
        <w:rPr>
          <w:rFonts w:hint="eastAsia"/>
        </w:rPr>
        <w:t>开发队伍能有层次性和专业分工。不仅按照业务模块分工，而且有专门的质量控制，尤其是</w:t>
      </w:r>
      <w:r>
        <w:rPr>
          <w:rFonts w:hint="eastAsia"/>
        </w:rPr>
        <w:t>SQL</w:t>
      </w:r>
      <w:r>
        <w:rPr>
          <w:rFonts w:hint="eastAsia"/>
        </w:rPr>
        <w:t>质量控制人员。</w:t>
      </w:r>
    </w:p>
    <w:p w14:paraId="685E5388" w14:textId="77777777" w:rsidR="00743711" w:rsidRDefault="00743711" w:rsidP="00A6029D">
      <w:pPr>
        <w:pStyle w:val="BodyText"/>
        <w:numPr>
          <w:ilvl w:val="0"/>
          <w:numId w:val="10"/>
        </w:numPr>
        <w:overflowPunct/>
        <w:autoSpaceDE/>
        <w:autoSpaceDN/>
        <w:adjustRightInd/>
        <w:jc w:val="both"/>
        <w:textAlignment w:val="auto"/>
      </w:pPr>
      <w:r>
        <w:rPr>
          <w:rFonts w:hint="eastAsia"/>
        </w:rPr>
        <w:t>加强软件开发的规范管理</w:t>
      </w:r>
    </w:p>
    <w:p w14:paraId="05B777E7" w14:textId="77777777" w:rsidR="00743711" w:rsidRDefault="00743711" w:rsidP="00A6029D">
      <w:pPr>
        <w:pStyle w:val="BodyText"/>
        <w:numPr>
          <w:ilvl w:val="0"/>
          <w:numId w:val="10"/>
        </w:numPr>
        <w:overflowPunct/>
        <w:autoSpaceDE/>
        <w:autoSpaceDN/>
        <w:adjustRightInd/>
        <w:jc w:val="both"/>
        <w:textAlignment w:val="auto"/>
      </w:pPr>
      <w:r>
        <w:rPr>
          <w:rFonts w:hint="eastAsia"/>
        </w:rPr>
        <w:t>注重知识共享和传递，减少低级错误的重复性。</w:t>
      </w:r>
    </w:p>
    <w:p w14:paraId="6A7F972E" w14:textId="77777777" w:rsidR="00743711" w:rsidRDefault="00743711" w:rsidP="00A6029D">
      <w:pPr>
        <w:pStyle w:val="BodyText"/>
        <w:numPr>
          <w:ilvl w:val="0"/>
          <w:numId w:val="10"/>
        </w:numPr>
        <w:overflowPunct/>
        <w:autoSpaceDE/>
        <w:autoSpaceDN/>
        <w:adjustRightInd/>
        <w:jc w:val="both"/>
        <w:textAlignment w:val="auto"/>
      </w:pPr>
      <w:r>
        <w:rPr>
          <w:rFonts w:hint="eastAsia"/>
        </w:rPr>
        <w:t>强调实际测试的重要性。切忌想当然的主观推断，一切以实际应用在尽可能真实数据和环境下的测试数据为准。</w:t>
      </w:r>
    </w:p>
    <w:p w14:paraId="3BD7BDBE" w14:textId="77777777" w:rsidR="00743711" w:rsidRDefault="00743711" w:rsidP="00743711">
      <w:pPr>
        <w:pStyle w:val="HeadingBar"/>
      </w:pPr>
    </w:p>
    <w:p w14:paraId="5E96E96E" w14:textId="77777777" w:rsidR="00743711" w:rsidRDefault="00743711" w:rsidP="00BE28EA">
      <w:pPr>
        <w:pStyle w:val="Heading3"/>
        <w:ind w:left="1701"/>
      </w:pPr>
      <w:bookmarkStart w:id="30" w:name="_Toc244525854"/>
      <w:bookmarkStart w:id="31" w:name="_Toc485401901"/>
      <w:bookmarkStart w:id="32" w:name="_Toc156677741"/>
      <w:r>
        <w:rPr>
          <w:rFonts w:hint="eastAsia"/>
        </w:rPr>
        <w:t>编程方式建议</w:t>
      </w:r>
      <w:bookmarkEnd w:id="30"/>
      <w:bookmarkEnd w:id="31"/>
      <w:bookmarkEnd w:id="32"/>
    </w:p>
    <w:p w14:paraId="5E85FEC5" w14:textId="77777777" w:rsidR="00743711" w:rsidRDefault="00743711" w:rsidP="00743711">
      <w:pPr>
        <w:pStyle w:val="BodyText"/>
      </w:pPr>
      <w:r>
        <w:rPr>
          <w:rFonts w:hint="eastAsia"/>
        </w:rPr>
        <w:t>建议开发人员在编程方式上采取如下策略：</w:t>
      </w:r>
    </w:p>
    <w:p w14:paraId="558BB54A" w14:textId="77777777" w:rsidR="00743711" w:rsidRDefault="00743711" w:rsidP="00A6029D">
      <w:pPr>
        <w:pStyle w:val="BodyText"/>
        <w:numPr>
          <w:ilvl w:val="0"/>
          <w:numId w:val="13"/>
        </w:numPr>
        <w:overflowPunct/>
        <w:autoSpaceDE/>
        <w:autoSpaceDN/>
        <w:adjustRightInd/>
        <w:jc w:val="both"/>
        <w:textAlignment w:val="auto"/>
      </w:pPr>
      <w:r>
        <w:rPr>
          <w:rFonts w:hint="eastAsia"/>
        </w:rPr>
        <w:t>尽量采用</w:t>
      </w:r>
      <w:r>
        <w:rPr>
          <w:rFonts w:hint="eastAsia"/>
        </w:rPr>
        <w:t>PL/SQL</w:t>
      </w:r>
      <w:r>
        <w:rPr>
          <w:rFonts w:hint="eastAsia"/>
        </w:rPr>
        <w:t>的存储过程、</w:t>
      </w:r>
      <w:r>
        <w:rPr>
          <w:rFonts w:hint="eastAsia"/>
        </w:rPr>
        <w:t>Package</w:t>
      </w:r>
      <w:r>
        <w:rPr>
          <w:rFonts w:hint="eastAsia"/>
        </w:rPr>
        <w:t>等方式实现主要计算逻辑。这样将充分发挥</w:t>
      </w:r>
      <w:r>
        <w:rPr>
          <w:rFonts w:hint="eastAsia"/>
        </w:rPr>
        <w:t>Oracle</w:t>
      </w:r>
      <w:r>
        <w:rPr>
          <w:rFonts w:hint="eastAsia"/>
        </w:rPr>
        <w:t>数据库服务器的处理能力，减少网络传输，同时也提高应用系统的封装性、可移植性。</w:t>
      </w:r>
    </w:p>
    <w:p w14:paraId="6BB6BD09" w14:textId="77777777" w:rsidR="00743711" w:rsidRDefault="00743711" w:rsidP="00A6029D">
      <w:pPr>
        <w:pStyle w:val="BodyText"/>
        <w:numPr>
          <w:ilvl w:val="0"/>
          <w:numId w:val="13"/>
        </w:numPr>
        <w:overflowPunct/>
        <w:autoSpaceDE/>
        <w:autoSpaceDN/>
        <w:adjustRightInd/>
        <w:jc w:val="both"/>
        <w:textAlignment w:val="auto"/>
      </w:pPr>
      <w:r>
        <w:rPr>
          <w:rFonts w:hint="eastAsia"/>
        </w:rPr>
        <w:t>充分发挥</w:t>
      </w:r>
      <w:r>
        <w:rPr>
          <w:rFonts w:hint="eastAsia"/>
        </w:rPr>
        <w:t>Oracle</w:t>
      </w:r>
      <w:r>
        <w:rPr>
          <w:rFonts w:hint="eastAsia"/>
        </w:rPr>
        <w:t>数据库的各种统计运算计算能力，避免在应用层进行复杂的统计运算。一方面减轻应用开发工作量，另一方面能充分利用</w:t>
      </w:r>
      <w:r>
        <w:rPr>
          <w:rFonts w:hint="eastAsia"/>
        </w:rPr>
        <w:t>Oracle</w:t>
      </w:r>
      <w:r>
        <w:rPr>
          <w:rFonts w:hint="eastAsia"/>
        </w:rPr>
        <w:t>的现成的统计运算功能，以及并行处理能力。</w:t>
      </w:r>
    </w:p>
    <w:p w14:paraId="5C7EE459" w14:textId="77777777" w:rsidR="00743711" w:rsidRDefault="00743711" w:rsidP="00743711">
      <w:pPr>
        <w:pStyle w:val="BodyText"/>
      </w:pPr>
      <w:r>
        <w:rPr>
          <w:rFonts w:hint="eastAsia"/>
        </w:rPr>
        <w:t>总之，建议不仅把</w:t>
      </w:r>
      <w:r>
        <w:rPr>
          <w:rFonts w:hint="eastAsia"/>
        </w:rPr>
        <w:t>Oracle</w:t>
      </w:r>
      <w:r>
        <w:rPr>
          <w:rFonts w:hint="eastAsia"/>
        </w:rPr>
        <w:t>当成存储和管理数据的服务器，而且也充分发挥</w:t>
      </w:r>
      <w:r>
        <w:rPr>
          <w:rFonts w:hint="eastAsia"/>
        </w:rPr>
        <w:t>Oracle</w:t>
      </w:r>
      <w:r>
        <w:rPr>
          <w:rFonts w:hint="eastAsia"/>
        </w:rPr>
        <w:t>数据库服务器内置的强大处理能力，</w:t>
      </w:r>
    </w:p>
    <w:p w14:paraId="0B0B21B2" w14:textId="77777777" w:rsidR="00743711" w:rsidRDefault="00743711" w:rsidP="00743711">
      <w:pPr>
        <w:pStyle w:val="HeadingBar"/>
      </w:pPr>
    </w:p>
    <w:p w14:paraId="45186AB4" w14:textId="77777777" w:rsidR="00743711" w:rsidRDefault="00743711" w:rsidP="00743711">
      <w:pPr>
        <w:pStyle w:val="Heading3"/>
      </w:pPr>
      <w:bookmarkStart w:id="33" w:name="_Toc244525855"/>
      <w:bookmarkStart w:id="34" w:name="_Toc485401902"/>
      <w:bookmarkStart w:id="35" w:name="_Toc156677742"/>
      <w:r>
        <w:rPr>
          <w:rFonts w:hint="eastAsia"/>
        </w:rPr>
        <w:t>联机业务和批处理业务系统</w:t>
      </w:r>
      <w:bookmarkEnd w:id="33"/>
      <w:bookmarkEnd w:id="34"/>
      <w:bookmarkEnd w:id="35"/>
    </w:p>
    <w:p w14:paraId="54C24857" w14:textId="77777777" w:rsidR="00743711" w:rsidRDefault="00743711" w:rsidP="00743711">
      <w:pPr>
        <w:pStyle w:val="BodyText"/>
      </w:pPr>
      <w:r>
        <w:rPr>
          <w:rFonts w:hint="eastAsia"/>
        </w:rPr>
        <w:t>联机业务和批处理业务无论在业务操作特征，还是在技术运用方面均有很大区别：</w:t>
      </w:r>
    </w:p>
    <w:tbl>
      <w:tblPr>
        <w:tblW w:w="8760" w:type="dxa"/>
        <w:tblInd w:w="174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660"/>
        <w:gridCol w:w="2000"/>
        <w:gridCol w:w="2900"/>
        <w:gridCol w:w="3200"/>
      </w:tblGrid>
      <w:tr w:rsidR="00743711" w14:paraId="504153B8" w14:textId="77777777" w:rsidTr="00906485">
        <w:trPr>
          <w:cantSplit/>
          <w:tblHeader/>
        </w:trPr>
        <w:tc>
          <w:tcPr>
            <w:tcW w:w="660" w:type="dxa"/>
            <w:shd w:val="pct10" w:color="auto" w:fill="auto"/>
            <w:vAlign w:val="center"/>
          </w:tcPr>
          <w:p w14:paraId="3C5E205A" w14:textId="77777777" w:rsidR="00743711" w:rsidRDefault="00743711" w:rsidP="00906485">
            <w:pPr>
              <w:pStyle w:val="TableHeading"/>
              <w:jc w:val="both"/>
              <w:rPr>
                <w:rFonts w:ascii="宋体" w:hAnsi="宋体"/>
                <w:sz w:val="21"/>
              </w:rPr>
            </w:pPr>
          </w:p>
        </w:tc>
        <w:tc>
          <w:tcPr>
            <w:tcW w:w="2000" w:type="dxa"/>
            <w:shd w:val="pct10" w:color="auto" w:fill="auto"/>
          </w:tcPr>
          <w:p w14:paraId="020BE202" w14:textId="77777777" w:rsidR="00743711" w:rsidRDefault="00743711" w:rsidP="00906485">
            <w:pPr>
              <w:pStyle w:val="TableHeading"/>
              <w:jc w:val="center"/>
              <w:rPr>
                <w:rFonts w:ascii="宋体" w:hAnsi="宋体"/>
                <w:sz w:val="21"/>
              </w:rPr>
            </w:pPr>
            <w:r>
              <w:rPr>
                <w:rFonts w:ascii="宋体" w:hAnsi="宋体" w:hint="eastAsia"/>
                <w:sz w:val="21"/>
              </w:rPr>
              <w:t>比较项目</w:t>
            </w:r>
          </w:p>
        </w:tc>
        <w:tc>
          <w:tcPr>
            <w:tcW w:w="2900" w:type="dxa"/>
            <w:shd w:val="pct10" w:color="auto" w:fill="auto"/>
          </w:tcPr>
          <w:p w14:paraId="1CEA1AE1" w14:textId="77777777" w:rsidR="00743711" w:rsidRDefault="00743711" w:rsidP="00906485">
            <w:pPr>
              <w:pStyle w:val="TableHeading"/>
              <w:jc w:val="center"/>
              <w:rPr>
                <w:rFonts w:ascii="宋体" w:hAnsi="宋体"/>
                <w:sz w:val="21"/>
              </w:rPr>
            </w:pPr>
            <w:r>
              <w:rPr>
                <w:rFonts w:ascii="宋体" w:hAnsi="宋体" w:hint="eastAsia"/>
                <w:sz w:val="21"/>
              </w:rPr>
              <w:t>联机业务</w:t>
            </w:r>
          </w:p>
        </w:tc>
        <w:tc>
          <w:tcPr>
            <w:tcW w:w="3200" w:type="dxa"/>
            <w:shd w:val="pct10" w:color="auto" w:fill="auto"/>
          </w:tcPr>
          <w:p w14:paraId="5C15ED66" w14:textId="77777777" w:rsidR="00743711" w:rsidRDefault="00743711" w:rsidP="00906485">
            <w:pPr>
              <w:pStyle w:val="TableHeading"/>
              <w:jc w:val="center"/>
              <w:rPr>
                <w:rFonts w:ascii="宋体" w:hAnsi="宋体"/>
                <w:sz w:val="21"/>
              </w:rPr>
            </w:pPr>
            <w:r>
              <w:rPr>
                <w:rFonts w:ascii="宋体" w:hAnsi="宋体" w:hint="eastAsia"/>
                <w:sz w:val="21"/>
              </w:rPr>
              <w:t>批处理业务</w:t>
            </w:r>
          </w:p>
        </w:tc>
      </w:tr>
      <w:tr w:rsidR="00743711" w14:paraId="49B01A26" w14:textId="77777777" w:rsidTr="00906485">
        <w:trPr>
          <w:cantSplit/>
          <w:trHeight w:hRule="exact" w:val="60"/>
          <w:tblHeader/>
        </w:trPr>
        <w:tc>
          <w:tcPr>
            <w:tcW w:w="660" w:type="dxa"/>
            <w:shd w:val="pct50" w:color="auto" w:fill="auto"/>
            <w:vAlign w:val="center"/>
          </w:tcPr>
          <w:p w14:paraId="7535A8BC" w14:textId="77777777" w:rsidR="00743711" w:rsidRDefault="00743711" w:rsidP="00906485">
            <w:pPr>
              <w:pStyle w:val="TableText"/>
              <w:jc w:val="both"/>
              <w:rPr>
                <w:rFonts w:ascii="宋体" w:hAnsi="宋体"/>
                <w:bCs/>
                <w:sz w:val="21"/>
              </w:rPr>
            </w:pPr>
          </w:p>
        </w:tc>
        <w:tc>
          <w:tcPr>
            <w:tcW w:w="2000" w:type="dxa"/>
            <w:shd w:val="pct50" w:color="auto" w:fill="auto"/>
          </w:tcPr>
          <w:p w14:paraId="26972DE8" w14:textId="77777777" w:rsidR="00743711" w:rsidRDefault="00743711" w:rsidP="00906485">
            <w:pPr>
              <w:pStyle w:val="TableText"/>
              <w:jc w:val="both"/>
              <w:rPr>
                <w:rFonts w:ascii="宋体" w:hAnsi="宋体"/>
                <w:bCs/>
                <w:sz w:val="21"/>
              </w:rPr>
            </w:pPr>
          </w:p>
        </w:tc>
        <w:tc>
          <w:tcPr>
            <w:tcW w:w="2900" w:type="dxa"/>
            <w:shd w:val="pct50" w:color="auto" w:fill="auto"/>
          </w:tcPr>
          <w:p w14:paraId="10C8EFA1" w14:textId="77777777" w:rsidR="00743711" w:rsidRDefault="00743711" w:rsidP="00906485">
            <w:pPr>
              <w:pStyle w:val="TableText"/>
              <w:jc w:val="both"/>
              <w:rPr>
                <w:rFonts w:ascii="宋体" w:hAnsi="宋体"/>
                <w:bCs/>
                <w:sz w:val="21"/>
              </w:rPr>
            </w:pPr>
          </w:p>
        </w:tc>
        <w:tc>
          <w:tcPr>
            <w:tcW w:w="3200" w:type="dxa"/>
            <w:shd w:val="pct50" w:color="auto" w:fill="auto"/>
          </w:tcPr>
          <w:p w14:paraId="079DBEDF" w14:textId="77777777" w:rsidR="00743711" w:rsidRDefault="00743711" w:rsidP="00906485">
            <w:pPr>
              <w:pStyle w:val="TableText"/>
              <w:jc w:val="both"/>
              <w:rPr>
                <w:rFonts w:ascii="宋体" w:hAnsi="宋体"/>
                <w:bCs/>
                <w:sz w:val="21"/>
              </w:rPr>
            </w:pPr>
          </w:p>
        </w:tc>
      </w:tr>
      <w:tr w:rsidR="00743711" w14:paraId="73153761" w14:textId="77777777" w:rsidTr="00906485">
        <w:trPr>
          <w:cantSplit/>
        </w:trPr>
        <w:tc>
          <w:tcPr>
            <w:tcW w:w="660" w:type="dxa"/>
            <w:vMerge w:val="restart"/>
            <w:vAlign w:val="center"/>
          </w:tcPr>
          <w:p w14:paraId="03E7F2EF" w14:textId="77777777" w:rsidR="00743711" w:rsidRDefault="00743711" w:rsidP="00906485">
            <w:pPr>
              <w:pStyle w:val="a0"/>
              <w:widowControl/>
              <w:autoSpaceDE/>
              <w:autoSpaceDN/>
              <w:adjustRightInd/>
              <w:spacing w:line="240" w:lineRule="auto"/>
              <w:jc w:val="center"/>
              <w:textAlignment w:val="auto"/>
              <w:rPr>
                <w:rFonts w:ascii="宋体" w:hAnsi="宋体"/>
                <w:bCs/>
              </w:rPr>
            </w:pPr>
            <w:r>
              <w:rPr>
                <w:rFonts w:ascii="宋体" w:hAnsi="宋体" w:hint="eastAsia"/>
                <w:bCs/>
              </w:rPr>
              <w:t>业务特征</w:t>
            </w:r>
          </w:p>
        </w:tc>
        <w:tc>
          <w:tcPr>
            <w:tcW w:w="2000" w:type="dxa"/>
          </w:tcPr>
          <w:p w14:paraId="745F671B"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操作特点</w:t>
            </w:r>
          </w:p>
        </w:tc>
        <w:tc>
          <w:tcPr>
            <w:tcW w:w="2900" w:type="dxa"/>
            <w:vAlign w:val="center"/>
          </w:tcPr>
          <w:p w14:paraId="0B035E10" w14:textId="77777777" w:rsidR="00743711" w:rsidRDefault="00743711" w:rsidP="00906485">
            <w:pPr>
              <w:pStyle w:val="a0"/>
              <w:widowControl/>
              <w:autoSpaceDE/>
              <w:autoSpaceDN/>
              <w:adjustRightInd/>
              <w:spacing w:line="240" w:lineRule="auto"/>
              <w:textAlignment w:val="auto"/>
              <w:rPr>
                <w:rFonts w:ascii="宋体" w:hAnsi="宋体" w:cs="Arial Unicode MS"/>
                <w:bCs/>
              </w:rPr>
            </w:pPr>
            <w:r>
              <w:rPr>
                <w:rFonts w:ascii="宋体" w:hAnsi="宋体" w:hint="eastAsia"/>
                <w:bCs/>
              </w:rPr>
              <w:t>日常业务操作，尤其是包含大量前台操作</w:t>
            </w:r>
          </w:p>
        </w:tc>
        <w:tc>
          <w:tcPr>
            <w:tcW w:w="3200" w:type="dxa"/>
            <w:vAlign w:val="center"/>
          </w:tcPr>
          <w:p w14:paraId="1B3C4AFB" w14:textId="77777777" w:rsidR="00743711" w:rsidRDefault="00743711" w:rsidP="00906485">
            <w:pPr>
              <w:rPr>
                <w:rFonts w:ascii="宋体" w:hAnsi="宋体"/>
                <w:bCs/>
                <w:sz w:val="21"/>
              </w:rPr>
            </w:pPr>
            <w:r>
              <w:rPr>
                <w:rFonts w:ascii="宋体" w:hAnsi="宋体" w:hint="eastAsia"/>
                <w:bCs/>
                <w:sz w:val="21"/>
              </w:rPr>
              <w:t>后台操作，例如统计报表、大批量数据加载</w:t>
            </w:r>
            <w:r w:rsidR="008E2AB0">
              <w:rPr>
                <w:rFonts w:ascii="宋体" w:hAnsi="宋体" w:hint="eastAsia"/>
                <w:bCs/>
                <w:sz w:val="21"/>
              </w:rPr>
              <w:t>。单次执行访问和返回记录多。</w:t>
            </w:r>
          </w:p>
        </w:tc>
      </w:tr>
      <w:tr w:rsidR="00743711" w14:paraId="2584BEC6" w14:textId="77777777" w:rsidTr="00906485">
        <w:trPr>
          <w:cantSplit/>
        </w:trPr>
        <w:tc>
          <w:tcPr>
            <w:tcW w:w="660" w:type="dxa"/>
            <w:vMerge/>
            <w:vAlign w:val="center"/>
          </w:tcPr>
          <w:p w14:paraId="0FFA66EC" w14:textId="77777777" w:rsidR="00743711" w:rsidRDefault="00743711" w:rsidP="00906485">
            <w:pPr>
              <w:pStyle w:val="TableText"/>
              <w:ind w:left="360" w:hanging="360"/>
              <w:jc w:val="both"/>
              <w:rPr>
                <w:rFonts w:ascii="宋体" w:hAnsi="宋体"/>
                <w:bCs/>
                <w:sz w:val="21"/>
              </w:rPr>
            </w:pPr>
          </w:p>
        </w:tc>
        <w:tc>
          <w:tcPr>
            <w:tcW w:w="2000" w:type="dxa"/>
          </w:tcPr>
          <w:p w14:paraId="144B27C1"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响应速度</w:t>
            </w:r>
          </w:p>
        </w:tc>
        <w:tc>
          <w:tcPr>
            <w:tcW w:w="2900" w:type="dxa"/>
            <w:vAlign w:val="center"/>
          </w:tcPr>
          <w:p w14:paraId="2240DD8C"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优先级最高，要求反应速度非常高</w:t>
            </w:r>
          </w:p>
        </w:tc>
        <w:tc>
          <w:tcPr>
            <w:tcW w:w="3200" w:type="dxa"/>
            <w:vAlign w:val="center"/>
          </w:tcPr>
          <w:p w14:paraId="2D8013CF" w14:textId="77777777" w:rsidR="00743711" w:rsidRDefault="00743711" w:rsidP="00906485">
            <w:pPr>
              <w:rPr>
                <w:rFonts w:ascii="宋体" w:hAnsi="宋体"/>
                <w:bCs/>
                <w:sz w:val="21"/>
              </w:rPr>
            </w:pPr>
            <w:r>
              <w:rPr>
                <w:rFonts w:ascii="宋体" w:hAnsi="宋体" w:hint="eastAsia"/>
                <w:bCs/>
                <w:sz w:val="21"/>
              </w:rPr>
              <w:t>要求速度高、吞吐量大</w:t>
            </w:r>
          </w:p>
        </w:tc>
      </w:tr>
      <w:tr w:rsidR="00743711" w14:paraId="50C62A35" w14:textId="77777777" w:rsidTr="00906485">
        <w:trPr>
          <w:cantSplit/>
        </w:trPr>
        <w:tc>
          <w:tcPr>
            <w:tcW w:w="660" w:type="dxa"/>
            <w:vMerge/>
            <w:vAlign w:val="center"/>
          </w:tcPr>
          <w:p w14:paraId="70976BD9" w14:textId="77777777" w:rsidR="00743711" w:rsidRDefault="00743711" w:rsidP="00906485">
            <w:pPr>
              <w:pStyle w:val="TableText"/>
              <w:ind w:left="360" w:hanging="360"/>
              <w:jc w:val="both"/>
              <w:rPr>
                <w:rFonts w:ascii="宋体" w:hAnsi="宋体"/>
                <w:bCs/>
                <w:sz w:val="21"/>
              </w:rPr>
            </w:pPr>
          </w:p>
        </w:tc>
        <w:tc>
          <w:tcPr>
            <w:tcW w:w="2000" w:type="dxa"/>
          </w:tcPr>
          <w:p w14:paraId="7C114D54"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吞吐量</w:t>
            </w:r>
          </w:p>
        </w:tc>
        <w:tc>
          <w:tcPr>
            <w:tcW w:w="2900" w:type="dxa"/>
            <w:vAlign w:val="center"/>
          </w:tcPr>
          <w:p w14:paraId="3ED08621"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小</w:t>
            </w:r>
          </w:p>
        </w:tc>
        <w:tc>
          <w:tcPr>
            <w:tcW w:w="3200" w:type="dxa"/>
            <w:vAlign w:val="center"/>
          </w:tcPr>
          <w:p w14:paraId="60B66824" w14:textId="77777777" w:rsidR="00743711" w:rsidRDefault="00743711" w:rsidP="00906485">
            <w:pPr>
              <w:rPr>
                <w:rFonts w:ascii="宋体" w:hAnsi="宋体"/>
                <w:bCs/>
                <w:sz w:val="21"/>
              </w:rPr>
            </w:pPr>
            <w:r>
              <w:rPr>
                <w:rFonts w:ascii="宋体" w:hAnsi="宋体" w:hint="eastAsia"/>
                <w:bCs/>
                <w:sz w:val="21"/>
              </w:rPr>
              <w:t>大</w:t>
            </w:r>
          </w:p>
        </w:tc>
      </w:tr>
      <w:tr w:rsidR="00743711" w14:paraId="24A40980" w14:textId="77777777" w:rsidTr="00906485">
        <w:trPr>
          <w:cantSplit/>
        </w:trPr>
        <w:tc>
          <w:tcPr>
            <w:tcW w:w="660" w:type="dxa"/>
            <w:vMerge/>
            <w:vAlign w:val="center"/>
          </w:tcPr>
          <w:p w14:paraId="5D4E1A21" w14:textId="77777777" w:rsidR="00743711" w:rsidRDefault="00743711" w:rsidP="00906485">
            <w:pPr>
              <w:pStyle w:val="TableText"/>
              <w:ind w:left="360" w:hanging="360"/>
              <w:jc w:val="both"/>
              <w:rPr>
                <w:rFonts w:ascii="宋体" w:hAnsi="宋体"/>
                <w:bCs/>
                <w:sz w:val="21"/>
              </w:rPr>
            </w:pPr>
          </w:p>
        </w:tc>
        <w:tc>
          <w:tcPr>
            <w:tcW w:w="2000" w:type="dxa"/>
          </w:tcPr>
          <w:p w14:paraId="184D4CE4"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并发访问量</w:t>
            </w:r>
          </w:p>
        </w:tc>
        <w:tc>
          <w:tcPr>
            <w:tcW w:w="2900" w:type="dxa"/>
            <w:vAlign w:val="center"/>
          </w:tcPr>
          <w:p w14:paraId="688B85B1"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非常高</w:t>
            </w:r>
          </w:p>
        </w:tc>
        <w:tc>
          <w:tcPr>
            <w:tcW w:w="3200" w:type="dxa"/>
            <w:vAlign w:val="center"/>
          </w:tcPr>
          <w:p w14:paraId="4B94C05A" w14:textId="77777777" w:rsidR="00743711" w:rsidRDefault="00743711" w:rsidP="00906485">
            <w:pPr>
              <w:rPr>
                <w:rFonts w:ascii="宋体" w:hAnsi="宋体"/>
                <w:bCs/>
                <w:sz w:val="21"/>
              </w:rPr>
            </w:pPr>
            <w:r>
              <w:rPr>
                <w:rFonts w:ascii="宋体" w:hAnsi="宋体" w:hint="eastAsia"/>
                <w:bCs/>
                <w:sz w:val="21"/>
              </w:rPr>
              <w:t>不高</w:t>
            </w:r>
          </w:p>
        </w:tc>
      </w:tr>
      <w:tr w:rsidR="00743711" w14:paraId="2E6DF41E" w14:textId="77777777" w:rsidTr="00906485">
        <w:trPr>
          <w:cantSplit/>
        </w:trPr>
        <w:tc>
          <w:tcPr>
            <w:tcW w:w="660" w:type="dxa"/>
            <w:vMerge/>
            <w:vAlign w:val="center"/>
          </w:tcPr>
          <w:p w14:paraId="440D2DF2" w14:textId="77777777" w:rsidR="00743711" w:rsidRDefault="00743711" w:rsidP="00906485">
            <w:pPr>
              <w:pStyle w:val="TableText"/>
              <w:ind w:left="360" w:hanging="360"/>
              <w:jc w:val="both"/>
              <w:rPr>
                <w:rFonts w:ascii="宋体" w:hAnsi="宋体"/>
                <w:bCs/>
                <w:sz w:val="21"/>
              </w:rPr>
            </w:pPr>
          </w:p>
        </w:tc>
        <w:tc>
          <w:tcPr>
            <w:tcW w:w="2000" w:type="dxa"/>
          </w:tcPr>
          <w:p w14:paraId="48A86A77"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单笔事务的资源消耗</w:t>
            </w:r>
          </w:p>
        </w:tc>
        <w:tc>
          <w:tcPr>
            <w:tcW w:w="2900" w:type="dxa"/>
            <w:vAlign w:val="center"/>
          </w:tcPr>
          <w:p w14:paraId="00093100"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小</w:t>
            </w:r>
          </w:p>
        </w:tc>
        <w:tc>
          <w:tcPr>
            <w:tcW w:w="3200" w:type="dxa"/>
            <w:vAlign w:val="center"/>
          </w:tcPr>
          <w:p w14:paraId="7BA97156" w14:textId="77777777" w:rsidR="00743711" w:rsidRDefault="00743711" w:rsidP="00906485">
            <w:pPr>
              <w:rPr>
                <w:rFonts w:ascii="宋体" w:hAnsi="宋体"/>
                <w:bCs/>
                <w:sz w:val="21"/>
              </w:rPr>
            </w:pPr>
            <w:r>
              <w:rPr>
                <w:rFonts w:ascii="宋体" w:hAnsi="宋体" w:hint="eastAsia"/>
                <w:bCs/>
                <w:sz w:val="21"/>
              </w:rPr>
              <w:t>大</w:t>
            </w:r>
          </w:p>
        </w:tc>
      </w:tr>
      <w:tr w:rsidR="00743711" w14:paraId="1460E0DC" w14:textId="77777777" w:rsidTr="00906485">
        <w:trPr>
          <w:cantSplit/>
        </w:trPr>
        <w:tc>
          <w:tcPr>
            <w:tcW w:w="660" w:type="dxa"/>
            <w:vMerge/>
            <w:vAlign w:val="center"/>
          </w:tcPr>
          <w:p w14:paraId="4B3AFE89" w14:textId="77777777" w:rsidR="00743711" w:rsidRDefault="00743711" w:rsidP="00906485">
            <w:pPr>
              <w:pStyle w:val="TableText"/>
              <w:ind w:left="360" w:hanging="360"/>
              <w:jc w:val="both"/>
              <w:rPr>
                <w:rFonts w:ascii="宋体" w:hAnsi="宋体"/>
                <w:bCs/>
                <w:sz w:val="21"/>
              </w:rPr>
            </w:pPr>
          </w:p>
        </w:tc>
        <w:tc>
          <w:tcPr>
            <w:tcW w:w="2000" w:type="dxa"/>
          </w:tcPr>
          <w:p w14:paraId="3143AD3B"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SQL语句类型</w:t>
            </w:r>
          </w:p>
        </w:tc>
        <w:tc>
          <w:tcPr>
            <w:tcW w:w="2900" w:type="dxa"/>
            <w:vAlign w:val="center"/>
          </w:tcPr>
          <w:p w14:paraId="0C5973A6" w14:textId="77777777" w:rsidR="00743711" w:rsidRDefault="00743711" w:rsidP="00906485">
            <w:pPr>
              <w:pStyle w:val="a0"/>
              <w:widowControl/>
              <w:autoSpaceDE/>
              <w:autoSpaceDN/>
              <w:adjustRightInd/>
              <w:spacing w:line="240" w:lineRule="auto"/>
              <w:textAlignment w:val="auto"/>
              <w:rPr>
                <w:rFonts w:ascii="宋体" w:hAnsi="宋体"/>
                <w:bCs/>
              </w:rPr>
            </w:pPr>
            <w:r>
              <w:rPr>
                <w:rFonts w:ascii="宋体" w:hAnsi="宋体" w:hint="eastAsia"/>
                <w:bCs/>
              </w:rPr>
              <w:t>主要是</w:t>
            </w:r>
            <w:r w:rsidR="00FC2EF6">
              <w:rPr>
                <w:rFonts w:ascii="宋体" w:hAnsi="宋体" w:hint="eastAsia"/>
                <w:bCs/>
              </w:rPr>
              <w:t>单条或者少量</w:t>
            </w:r>
            <w:r>
              <w:rPr>
                <w:rFonts w:ascii="宋体" w:hAnsi="宋体" w:hint="eastAsia"/>
                <w:bCs/>
              </w:rPr>
              <w:t>插入和修改操作（DML）</w:t>
            </w:r>
          </w:p>
        </w:tc>
        <w:tc>
          <w:tcPr>
            <w:tcW w:w="3200" w:type="dxa"/>
            <w:vAlign w:val="center"/>
          </w:tcPr>
          <w:p w14:paraId="5EB65828" w14:textId="77777777" w:rsidR="00743711" w:rsidRDefault="00743711" w:rsidP="00906485">
            <w:pPr>
              <w:rPr>
                <w:rFonts w:ascii="宋体" w:hAnsi="宋体"/>
                <w:bCs/>
                <w:sz w:val="21"/>
              </w:rPr>
            </w:pPr>
            <w:r>
              <w:rPr>
                <w:rFonts w:ascii="宋体" w:hAnsi="宋体" w:hint="eastAsia"/>
                <w:bCs/>
                <w:sz w:val="21"/>
              </w:rPr>
              <w:t>主要是大量查询操作或批量DML操作</w:t>
            </w:r>
          </w:p>
        </w:tc>
      </w:tr>
      <w:tr w:rsidR="00743711" w14:paraId="4B76205F" w14:textId="77777777" w:rsidTr="00906485">
        <w:trPr>
          <w:cantSplit/>
        </w:trPr>
        <w:tc>
          <w:tcPr>
            <w:tcW w:w="660" w:type="dxa"/>
            <w:vMerge w:val="restart"/>
            <w:vAlign w:val="center"/>
          </w:tcPr>
          <w:p w14:paraId="639F01BB" w14:textId="77777777" w:rsidR="00743711" w:rsidRDefault="00743711" w:rsidP="00906485">
            <w:pPr>
              <w:pStyle w:val="a0"/>
              <w:widowControl/>
              <w:autoSpaceDE/>
              <w:autoSpaceDN/>
              <w:adjustRightInd/>
              <w:spacing w:line="240" w:lineRule="auto"/>
              <w:jc w:val="center"/>
              <w:textAlignment w:val="auto"/>
              <w:rPr>
                <w:rFonts w:ascii="宋体" w:hAnsi="宋体"/>
                <w:bCs/>
              </w:rPr>
            </w:pPr>
            <w:r>
              <w:rPr>
                <w:rFonts w:ascii="宋体" w:hAnsi="宋体" w:hint="eastAsia"/>
                <w:bCs/>
              </w:rPr>
              <w:t>技术运用</w:t>
            </w:r>
          </w:p>
        </w:tc>
        <w:tc>
          <w:tcPr>
            <w:tcW w:w="2000" w:type="dxa"/>
          </w:tcPr>
          <w:p w14:paraId="66124A68" w14:textId="77777777" w:rsidR="00743711" w:rsidRDefault="00743711" w:rsidP="00906485">
            <w:pPr>
              <w:rPr>
                <w:rFonts w:ascii="宋体" w:hAnsi="宋体" w:cs="Arial Unicode MS"/>
                <w:bCs/>
                <w:sz w:val="21"/>
              </w:rPr>
            </w:pPr>
            <w:r>
              <w:rPr>
                <w:rFonts w:ascii="宋体" w:hAnsi="宋体" w:hint="eastAsia"/>
                <w:bCs/>
                <w:sz w:val="21"/>
                <w:szCs w:val="28"/>
              </w:rPr>
              <w:t>索引类型</w:t>
            </w:r>
          </w:p>
        </w:tc>
        <w:tc>
          <w:tcPr>
            <w:tcW w:w="2900" w:type="dxa"/>
          </w:tcPr>
          <w:p w14:paraId="66BD7210" w14:textId="77777777" w:rsidR="00743711" w:rsidRDefault="00743711" w:rsidP="00906485">
            <w:pPr>
              <w:rPr>
                <w:rFonts w:ascii="宋体" w:hAnsi="宋体"/>
                <w:bCs/>
                <w:sz w:val="21"/>
              </w:rPr>
            </w:pPr>
            <w:r>
              <w:rPr>
                <w:rFonts w:ascii="宋体" w:hAnsi="宋体"/>
                <w:bCs/>
                <w:sz w:val="21"/>
                <w:szCs w:val="28"/>
              </w:rPr>
              <w:t>B*</w:t>
            </w:r>
            <w:r>
              <w:rPr>
                <w:rFonts w:ascii="宋体" w:hAnsi="宋体" w:hint="eastAsia"/>
                <w:bCs/>
                <w:sz w:val="21"/>
                <w:szCs w:val="28"/>
              </w:rPr>
              <w:t>索引</w:t>
            </w:r>
          </w:p>
        </w:tc>
        <w:tc>
          <w:tcPr>
            <w:tcW w:w="3200" w:type="dxa"/>
          </w:tcPr>
          <w:p w14:paraId="0CCDBA70" w14:textId="77777777" w:rsidR="00743711" w:rsidRDefault="003B58AE" w:rsidP="00906485">
            <w:pPr>
              <w:rPr>
                <w:rFonts w:ascii="宋体" w:hAnsi="宋体"/>
                <w:bCs/>
                <w:sz w:val="21"/>
              </w:rPr>
            </w:pPr>
            <w:r>
              <w:rPr>
                <w:rFonts w:ascii="宋体" w:hAnsi="宋体" w:hint="eastAsia"/>
                <w:bCs/>
                <w:sz w:val="21"/>
                <w:szCs w:val="28"/>
              </w:rPr>
              <w:t>全表扫描，全分区扫描</w:t>
            </w:r>
          </w:p>
        </w:tc>
      </w:tr>
      <w:tr w:rsidR="00743711" w14:paraId="6FAB6C26" w14:textId="77777777" w:rsidTr="00906485">
        <w:trPr>
          <w:cantSplit/>
        </w:trPr>
        <w:tc>
          <w:tcPr>
            <w:tcW w:w="660" w:type="dxa"/>
            <w:vMerge/>
            <w:vAlign w:val="center"/>
          </w:tcPr>
          <w:p w14:paraId="0DC4B382" w14:textId="77777777" w:rsidR="00743711" w:rsidRDefault="00743711" w:rsidP="00906485">
            <w:pPr>
              <w:pStyle w:val="TableText"/>
              <w:ind w:left="360" w:hanging="360"/>
              <w:jc w:val="both"/>
              <w:rPr>
                <w:rFonts w:ascii="宋体" w:hAnsi="宋体"/>
                <w:bCs/>
                <w:sz w:val="21"/>
              </w:rPr>
            </w:pPr>
          </w:p>
        </w:tc>
        <w:tc>
          <w:tcPr>
            <w:tcW w:w="2000" w:type="dxa"/>
          </w:tcPr>
          <w:p w14:paraId="4E273148" w14:textId="77777777" w:rsidR="00743711" w:rsidRDefault="00743711" w:rsidP="00906485">
            <w:pPr>
              <w:rPr>
                <w:rFonts w:ascii="宋体" w:hAnsi="宋体"/>
                <w:bCs/>
                <w:sz w:val="21"/>
              </w:rPr>
            </w:pPr>
            <w:r>
              <w:rPr>
                <w:rFonts w:ascii="宋体" w:hAnsi="宋体" w:hint="eastAsia"/>
                <w:bCs/>
                <w:sz w:val="21"/>
                <w:szCs w:val="28"/>
              </w:rPr>
              <w:t>索引量</w:t>
            </w:r>
          </w:p>
        </w:tc>
        <w:tc>
          <w:tcPr>
            <w:tcW w:w="2900" w:type="dxa"/>
          </w:tcPr>
          <w:p w14:paraId="509A73B1" w14:textId="77777777" w:rsidR="00743711" w:rsidRDefault="00743711" w:rsidP="00906485">
            <w:pPr>
              <w:rPr>
                <w:rFonts w:ascii="宋体" w:hAnsi="宋体"/>
                <w:bCs/>
                <w:sz w:val="21"/>
              </w:rPr>
            </w:pPr>
            <w:r>
              <w:rPr>
                <w:rFonts w:ascii="宋体" w:hAnsi="宋体" w:hint="eastAsia"/>
                <w:bCs/>
                <w:sz w:val="21"/>
                <w:szCs w:val="28"/>
              </w:rPr>
              <w:t>适量</w:t>
            </w:r>
          </w:p>
        </w:tc>
        <w:tc>
          <w:tcPr>
            <w:tcW w:w="3200" w:type="dxa"/>
          </w:tcPr>
          <w:p w14:paraId="505533A7" w14:textId="77777777" w:rsidR="00743711" w:rsidRDefault="00743711" w:rsidP="00906485">
            <w:pPr>
              <w:rPr>
                <w:rFonts w:ascii="宋体" w:hAnsi="宋体"/>
                <w:bCs/>
                <w:sz w:val="21"/>
              </w:rPr>
            </w:pPr>
            <w:r>
              <w:rPr>
                <w:rFonts w:ascii="宋体" w:hAnsi="宋体" w:hint="eastAsia"/>
                <w:bCs/>
                <w:sz w:val="21"/>
                <w:szCs w:val="28"/>
              </w:rPr>
              <w:t>多</w:t>
            </w:r>
          </w:p>
        </w:tc>
      </w:tr>
      <w:tr w:rsidR="00743711" w14:paraId="042E748F" w14:textId="77777777" w:rsidTr="00906485">
        <w:trPr>
          <w:cantSplit/>
        </w:trPr>
        <w:tc>
          <w:tcPr>
            <w:tcW w:w="660" w:type="dxa"/>
            <w:vMerge/>
            <w:vAlign w:val="center"/>
          </w:tcPr>
          <w:p w14:paraId="1E60EFE2" w14:textId="77777777" w:rsidR="00743711" w:rsidRDefault="00743711" w:rsidP="00906485">
            <w:pPr>
              <w:pStyle w:val="TableText"/>
              <w:ind w:left="360" w:hanging="360"/>
              <w:jc w:val="both"/>
              <w:rPr>
                <w:rFonts w:ascii="宋体" w:hAnsi="宋体"/>
                <w:bCs/>
                <w:sz w:val="21"/>
              </w:rPr>
            </w:pPr>
          </w:p>
        </w:tc>
        <w:tc>
          <w:tcPr>
            <w:tcW w:w="2000" w:type="dxa"/>
          </w:tcPr>
          <w:p w14:paraId="07DF712B" w14:textId="77777777" w:rsidR="00743711" w:rsidRDefault="00743711" w:rsidP="00906485">
            <w:pPr>
              <w:pStyle w:val="CommentText"/>
              <w:autoSpaceDE/>
              <w:autoSpaceDN/>
              <w:adjustRightInd/>
              <w:textAlignment w:val="auto"/>
              <w:rPr>
                <w:rFonts w:ascii="宋体" w:hAnsi="宋体"/>
                <w:bCs/>
                <w:szCs w:val="28"/>
              </w:rPr>
            </w:pPr>
            <w:r>
              <w:rPr>
                <w:rFonts w:ascii="宋体" w:hAnsi="宋体" w:hint="eastAsia"/>
                <w:bCs/>
                <w:szCs w:val="28"/>
              </w:rPr>
              <w:t>访问方式</w:t>
            </w:r>
          </w:p>
        </w:tc>
        <w:tc>
          <w:tcPr>
            <w:tcW w:w="2900" w:type="dxa"/>
          </w:tcPr>
          <w:p w14:paraId="22053DB6" w14:textId="77777777" w:rsidR="00743711" w:rsidRDefault="00743711" w:rsidP="00906485">
            <w:pPr>
              <w:rPr>
                <w:rFonts w:ascii="宋体" w:hAnsi="宋体"/>
                <w:bCs/>
                <w:sz w:val="21"/>
              </w:rPr>
            </w:pPr>
            <w:r>
              <w:rPr>
                <w:rFonts w:ascii="宋体" w:hAnsi="宋体" w:hint="eastAsia"/>
                <w:bCs/>
                <w:sz w:val="21"/>
                <w:szCs w:val="28"/>
              </w:rPr>
              <w:t>按索引访问</w:t>
            </w:r>
          </w:p>
        </w:tc>
        <w:tc>
          <w:tcPr>
            <w:tcW w:w="3200" w:type="dxa"/>
          </w:tcPr>
          <w:p w14:paraId="3E1D46B5" w14:textId="77777777" w:rsidR="00743711" w:rsidRDefault="00743711" w:rsidP="00906485">
            <w:pPr>
              <w:rPr>
                <w:rFonts w:ascii="宋体" w:hAnsi="宋体"/>
                <w:bCs/>
                <w:sz w:val="21"/>
              </w:rPr>
            </w:pPr>
            <w:r>
              <w:rPr>
                <w:rFonts w:ascii="宋体" w:hAnsi="宋体" w:hint="eastAsia"/>
                <w:bCs/>
                <w:sz w:val="21"/>
                <w:szCs w:val="28"/>
              </w:rPr>
              <w:t>全表扫描</w:t>
            </w:r>
          </w:p>
        </w:tc>
      </w:tr>
      <w:tr w:rsidR="00743711" w14:paraId="3ED0B38A" w14:textId="77777777" w:rsidTr="00906485">
        <w:trPr>
          <w:cantSplit/>
        </w:trPr>
        <w:tc>
          <w:tcPr>
            <w:tcW w:w="660" w:type="dxa"/>
            <w:vMerge/>
            <w:vAlign w:val="center"/>
          </w:tcPr>
          <w:p w14:paraId="053A4D85" w14:textId="77777777" w:rsidR="00743711" w:rsidRDefault="00743711" w:rsidP="00906485">
            <w:pPr>
              <w:pStyle w:val="TableText"/>
              <w:ind w:left="360" w:hanging="360"/>
              <w:jc w:val="both"/>
              <w:rPr>
                <w:rFonts w:ascii="宋体" w:hAnsi="宋体"/>
                <w:bCs/>
                <w:sz w:val="21"/>
              </w:rPr>
            </w:pPr>
          </w:p>
        </w:tc>
        <w:tc>
          <w:tcPr>
            <w:tcW w:w="2000" w:type="dxa"/>
          </w:tcPr>
          <w:p w14:paraId="28BCAA4E" w14:textId="77777777" w:rsidR="00743711" w:rsidRDefault="00743711" w:rsidP="00906485">
            <w:pPr>
              <w:rPr>
                <w:rFonts w:ascii="宋体" w:hAnsi="宋体"/>
                <w:bCs/>
                <w:sz w:val="21"/>
              </w:rPr>
            </w:pPr>
            <w:r>
              <w:rPr>
                <w:rFonts w:ascii="宋体" w:hAnsi="宋体" w:hint="eastAsia"/>
                <w:bCs/>
                <w:sz w:val="21"/>
                <w:szCs w:val="28"/>
              </w:rPr>
              <w:t>连接方式</w:t>
            </w:r>
          </w:p>
        </w:tc>
        <w:tc>
          <w:tcPr>
            <w:tcW w:w="2900" w:type="dxa"/>
          </w:tcPr>
          <w:p w14:paraId="68DE34A5" w14:textId="77777777" w:rsidR="00743711" w:rsidRDefault="00743711" w:rsidP="00906485">
            <w:pPr>
              <w:rPr>
                <w:rFonts w:ascii="宋体" w:hAnsi="宋体"/>
                <w:bCs/>
                <w:sz w:val="21"/>
              </w:rPr>
            </w:pPr>
            <w:proofErr w:type="spellStart"/>
            <w:r>
              <w:rPr>
                <w:rFonts w:ascii="宋体" w:hAnsi="宋体"/>
                <w:bCs/>
                <w:sz w:val="21"/>
                <w:szCs w:val="28"/>
              </w:rPr>
              <w:t>Nested_loop</w:t>
            </w:r>
            <w:proofErr w:type="spellEnd"/>
          </w:p>
        </w:tc>
        <w:tc>
          <w:tcPr>
            <w:tcW w:w="3200" w:type="dxa"/>
          </w:tcPr>
          <w:p w14:paraId="2F9694A1" w14:textId="77777777" w:rsidR="00743711" w:rsidRDefault="00743711" w:rsidP="00906485">
            <w:pPr>
              <w:rPr>
                <w:rFonts w:ascii="宋体" w:hAnsi="宋体"/>
                <w:bCs/>
                <w:sz w:val="21"/>
              </w:rPr>
            </w:pPr>
            <w:r>
              <w:rPr>
                <w:rFonts w:ascii="宋体" w:hAnsi="宋体"/>
                <w:bCs/>
                <w:sz w:val="21"/>
                <w:szCs w:val="28"/>
              </w:rPr>
              <w:t>Hash Join</w:t>
            </w:r>
          </w:p>
        </w:tc>
      </w:tr>
      <w:tr w:rsidR="00743711" w14:paraId="47F4363E" w14:textId="77777777" w:rsidTr="00906485">
        <w:trPr>
          <w:cantSplit/>
        </w:trPr>
        <w:tc>
          <w:tcPr>
            <w:tcW w:w="660" w:type="dxa"/>
            <w:vMerge/>
            <w:vAlign w:val="center"/>
          </w:tcPr>
          <w:p w14:paraId="678480CF" w14:textId="77777777" w:rsidR="00743711" w:rsidRDefault="00743711" w:rsidP="00906485">
            <w:pPr>
              <w:pStyle w:val="TableText"/>
              <w:ind w:left="360" w:hanging="360"/>
              <w:jc w:val="both"/>
              <w:rPr>
                <w:rFonts w:ascii="宋体" w:hAnsi="宋体"/>
                <w:bCs/>
                <w:sz w:val="21"/>
              </w:rPr>
            </w:pPr>
          </w:p>
        </w:tc>
        <w:tc>
          <w:tcPr>
            <w:tcW w:w="2000" w:type="dxa"/>
          </w:tcPr>
          <w:p w14:paraId="614E7092" w14:textId="77777777" w:rsidR="00743711" w:rsidRDefault="00743711" w:rsidP="00906485">
            <w:pPr>
              <w:rPr>
                <w:rFonts w:ascii="宋体" w:hAnsi="宋体"/>
                <w:bCs/>
                <w:sz w:val="21"/>
              </w:rPr>
            </w:pPr>
            <w:r>
              <w:rPr>
                <w:rFonts w:ascii="宋体" w:hAnsi="宋体"/>
                <w:bCs/>
                <w:sz w:val="21"/>
                <w:szCs w:val="28"/>
              </w:rPr>
              <w:t>BIND</w:t>
            </w:r>
            <w:r>
              <w:rPr>
                <w:rFonts w:ascii="宋体" w:hAnsi="宋体" w:hint="eastAsia"/>
                <w:bCs/>
                <w:sz w:val="21"/>
                <w:szCs w:val="28"/>
              </w:rPr>
              <w:t>变量</w:t>
            </w:r>
          </w:p>
        </w:tc>
        <w:tc>
          <w:tcPr>
            <w:tcW w:w="2900" w:type="dxa"/>
          </w:tcPr>
          <w:p w14:paraId="1941760C" w14:textId="77777777" w:rsidR="00743711" w:rsidRDefault="00743711" w:rsidP="00906485">
            <w:pPr>
              <w:rPr>
                <w:rFonts w:ascii="宋体" w:hAnsi="宋体"/>
                <w:bCs/>
                <w:sz w:val="21"/>
              </w:rPr>
            </w:pPr>
            <w:r>
              <w:rPr>
                <w:rFonts w:ascii="宋体" w:hAnsi="宋体" w:hint="eastAsia"/>
                <w:bCs/>
                <w:sz w:val="21"/>
                <w:szCs w:val="28"/>
              </w:rPr>
              <w:t>使用或强制使用</w:t>
            </w:r>
          </w:p>
        </w:tc>
        <w:tc>
          <w:tcPr>
            <w:tcW w:w="3200" w:type="dxa"/>
          </w:tcPr>
          <w:p w14:paraId="7F5A5823" w14:textId="77777777" w:rsidR="00743711" w:rsidRDefault="00743711" w:rsidP="00906485">
            <w:pPr>
              <w:rPr>
                <w:rFonts w:ascii="宋体" w:hAnsi="宋体"/>
                <w:bCs/>
                <w:sz w:val="21"/>
              </w:rPr>
            </w:pPr>
            <w:r>
              <w:rPr>
                <w:rFonts w:ascii="宋体" w:hAnsi="宋体" w:hint="eastAsia"/>
                <w:bCs/>
                <w:sz w:val="21"/>
                <w:szCs w:val="28"/>
              </w:rPr>
              <w:t>不使用</w:t>
            </w:r>
          </w:p>
        </w:tc>
      </w:tr>
      <w:tr w:rsidR="00743711" w14:paraId="2FB788ED" w14:textId="77777777" w:rsidTr="00906485">
        <w:trPr>
          <w:cantSplit/>
        </w:trPr>
        <w:tc>
          <w:tcPr>
            <w:tcW w:w="660" w:type="dxa"/>
            <w:vMerge/>
            <w:vAlign w:val="center"/>
          </w:tcPr>
          <w:p w14:paraId="7ED1C85A" w14:textId="77777777" w:rsidR="00743711" w:rsidRDefault="00743711" w:rsidP="00906485">
            <w:pPr>
              <w:pStyle w:val="TableText"/>
              <w:ind w:left="360" w:hanging="360"/>
              <w:jc w:val="both"/>
              <w:rPr>
                <w:rFonts w:ascii="宋体" w:hAnsi="宋体"/>
                <w:bCs/>
                <w:sz w:val="21"/>
              </w:rPr>
            </w:pPr>
          </w:p>
        </w:tc>
        <w:tc>
          <w:tcPr>
            <w:tcW w:w="2000" w:type="dxa"/>
          </w:tcPr>
          <w:p w14:paraId="5100311C" w14:textId="77777777" w:rsidR="00743711" w:rsidRDefault="00743711" w:rsidP="00906485">
            <w:pPr>
              <w:rPr>
                <w:rFonts w:ascii="宋体" w:hAnsi="宋体"/>
                <w:bCs/>
                <w:sz w:val="21"/>
              </w:rPr>
            </w:pPr>
            <w:r>
              <w:rPr>
                <w:rFonts w:ascii="宋体" w:hAnsi="宋体" w:hint="eastAsia"/>
                <w:bCs/>
                <w:sz w:val="21"/>
                <w:szCs w:val="28"/>
              </w:rPr>
              <w:t>并行技术</w:t>
            </w:r>
          </w:p>
        </w:tc>
        <w:tc>
          <w:tcPr>
            <w:tcW w:w="2900" w:type="dxa"/>
          </w:tcPr>
          <w:p w14:paraId="0F68E84D" w14:textId="77777777" w:rsidR="00743711" w:rsidRDefault="00743711" w:rsidP="00906485">
            <w:pPr>
              <w:rPr>
                <w:rFonts w:ascii="宋体" w:hAnsi="宋体"/>
                <w:bCs/>
                <w:sz w:val="21"/>
              </w:rPr>
            </w:pPr>
            <w:r>
              <w:rPr>
                <w:rFonts w:ascii="宋体" w:hAnsi="宋体" w:hint="eastAsia"/>
                <w:bCs/>
                <w:sz w:val="21"/>
                <w:szCs w:val="28"/>
              </w:rPr>
              <w:t>使用不多</w:t>
            </w:r>
          </w:p>
        </w:tc>
        <w:tc>
          <w:tcPr>
            <w:tcW w:w="3200" w:type="dxa"/>
          </w:tcPr>
          <w:p w14:paraId="46A47F61" w14:textId="77777777" w:rsidR="00743711" w:rsidRDefault="00743711" w:rsidP="00906485">
            <w:pPr>
              <w:rPr>
                <w:rFonts w:ascii="宋体" w:hAnsi="宋体"/>
                <w:bCs/>
                <w:sz w:val="21"/>
              </w:rPr>
            </w:pPr>
            <w:r>
              <w:rPr>
                <w:rFonts w:ascii="宋体" w:hAnsi="宋体" w:hint="eastAsia"/>
                <w:bCs/>
                <w:sz w:val="21"/>
                <w:szCs w:val="28"/>
              </w:rPr>
              <w:t>大量使用</w:t>
            </w:r>
          </w:p>
        </w:tc>
      </w:tr>
      <w:tr w:rsidR="00743711" w14:paraId="457FB3F7" w14:textId="77777777" w:rsidTr="00906485">
        <w:trPr>
          <w:cantSplit/>
        </w:trPr>
        <w:tc>
          <w:tcPr>
            <w:tcW w:w="660" w:type="dxa"/>
            <w:vMerge/>
            <w:vAlign w:val="center"/>
          </w:tcPr>
          <w:p w14:paraId="2F0CBA06" w14:textId="77777777" w:rsidR="00743711" w:rsidRDefault="00743711" w:rsidP="00906485">
            <w:pPr>
              <w:pStyle w:val="TableText"/>
              <w:ind w:left="360" w:hanging="360"/>
              <w:jc w:val="both"/>
              <w:rPr>
                <w:rFonts w:ascii="宋体" w:hAnsi="宋体"/>
                <w:bCs/>
                <w:sz w:val="21"/>
              </w:rPr>
            </w:pPr>
          </w:p>
        </w:tc>
        <w:tc>
          <w:tcPr>
            <w:tcW w:w="2000" w:type="dxa"/>
          </w:tcPr>
          <w:p w14:paraId="16494E6D" w14:textId="77777777" w:rsidR="00743711" w:rsidRDefault="00743711" w:rsidP="00906485">
            <w:pPr>
              <w:rPr>
                <w:rFonts w:ascii="宋体" w:hAnsi="宋体"/>
                <w:bCs/>
                <w:sz w:val="21"/>
              </w:rPr>
            </w:pPr>
            <w:r>
              <w:rPr>
                <w:rFonts w:ascii="宋体" w:hAnsi="宋体" w:hint="eastAsia"/>
                <w:bCs/>
                <w:sz w:val="21"/>
                <w:szCs w:val="28"/>
              </w:rPr>
              <w:t>分区技术</w:t>
            </w:r>
          </w:p>
        </w:tc>
        <w:tc>
          <w:tcPr>
            <w:tcW w:w="2900" w:type="dxa"/>
          </w:tcPr>
          <w:p w14:paraId="155261B3" w14:textId="77777777" w:rsidR="00743711" w:rsidRDefault="00743711" w:rsidP="00906485">
            <w:pPr>
              <w:rPr>
                <w:rFonts w:ascii="宋体" w:hAnsi="宋体"/>
                <w:bCs/>
                <w:sz w:val="21"/>
              </w:rPr>
            </w:pPr>
            <w:r>
              <w:rPr>
                <w:rFonts w:ascii="宋体" w:hAnsi="宋体" w:hint="eastAsia"/>
                <w:bCs/>
                <w:sz w:val="21"/>
                <w:szCs w:val="28"/>
              </w:rPr>
              <w:t>使用，但目标不同</w:t>
            </w:r>
          </w:p>
        </w:tc>
        <w:tc>
          <w:tcPr>
            <w:tcW w:w="3200" w:type="dxa"/>
          </w:tcPr>
          <w:p w14:paraId="147AC90D" w14:textId="77777777" w:rsidR="00743711" w:rsidRDefault="00743711" w:rsidP="00906485">
            <w:pPr>
              <w:rPr>
                <w:rFonts w:ascii="宋体" w:hAnsi="宋体"/>
                <w:bCs/>
                <w:sz w:val="21"/>
              </w:rPr>
            </w:pPr>
            <w:r>
              <w:rPr>
                <w:rFonts w:ascii="宋体" w:hAnsi="宋体" w:hint="eastAsia"/>
                <w:bCs/>
                <w:sz w:val="21"/>
                <w:szCs w:val="28"/>
              </w:rPr>
              <w:t>使用，但目标不同</w:t>
            </w:r>
          </w:p>
        </w:tc>
      </w:tr>
      <w:tr w:rsidR="00743711" w14:paraId="5CAD7B46" w14:textId="77777777" w:rsidTr="00906485">
        <w:trPr>
          <w:cantSplit/>
        </w:trPr>
        <w:tc>
          <w:tcPr>
            <w:tcW w:w="660" w:type="dxa"/>
            <w:vMerge/>
            <w:vAlign w:val="center"/>
          </w:tcPr>
          <w:p w14:paraId="4F27E611" w14:textId="77777777" w:rsidR="00743711" w:rsidRDefault="00743711" w:rsidP="00906485">
            <w:pPr>
              <w:pStyle w:val="TableText"/>
              <w:ind w:left="360" w:hanging="360"/>
              <w:jc w:val="both"/>
              <w:rPr>
                <w:rFonts w:ascii="宋体" w:hAnsi="宋体"/>
                <w:bCs/>
                <w:sz w:val="21"/>
              </w:rPr>
            </w:pPr>
          </w:p>
        </w:tc>
        <w:tc>
          <w:tcPr>
            <w:tcW w:w="2000" w:type="dxa"/>
          </w:tcPr>
          <w:p w14:paraId="48B20420" w14:textId="77777777" w:rsidR="00743711" w:rsidRDefault="00743711" w:rsidP="00906485">
            <w:pPr>
              <w:rPr>
                <w:rFonts w:ascii="宋体" w:hAnsi="宋体" w:cs="Arial Unicode MS"/>
                <w:sz w:val="21"/>
              </w:rPr>
            </w:pPr>
            <w:r>
              <w:rPr>
                <w:rFonts w:ascii="宋体" w:hAnsi="宋体" w:hint="eastAsia"/>
                <w:sz w:val="21"/>
                <w:szCs w:val="28"/>
              </w:rPr>
              <w:t>物化视图使用</w:t>
            </w:r>
          </w:p>
        </w:tc>
        <w:tc>
          <w:tcPr>
            <w:tcW w:w="2900" w:type="dxa"/>
          </w:tcPr>
          <w:p w14:paraId="70551351" w14:textId="77777777" w:rsidR="00743711" w:rsidRDefault="00743711" w:rsidP="00906485">
            <w:pPr>
              <w:rPr>
                <w:rFonts w:ascii="宋体" w:hAnsi="宋体"/>
                <w:sz w:val="21"/>
              </w:rPr>
            </w:pPr>
            <w:r>
              <w:rPr>
                <w:rFonts w:ascii="宋体" w:hAnsi="宋体" w:hint="eastAsia"/>
                <w:sz w:val="21"/>
                <w:szCs w:val="28"/>
              </w:rPr>
              <w:t>少量使用</w:t>
            </w:r>
          </w:p>
        </w:tc>
        <w:tc>
          <w:tcPr>
            <w:tcW w:w="3200" w:type="dxa"/>
          </w:tcPr>
          <w:p w14:paraId="0AD30683" w14:textId="77777777" w:rsidR="00743711" w:rsidRDefault="00743711" w:rsidP="00906485">
            <w:pPr>
              <w:rPr>
                <w:rFonts w:ascii="宋体" w:hAnsi="宋体"/>
                <w:sz w:val="21"/>
              </w:rPr>
            </w:pPr>
            <w:r>
              <w:rPr>
                <w:rFonts w:ascii="宋体" w:hAnsi="宋体" w:hint="eastAsia"/>
                <w:sz w:val="21"/>
                <w:szCs w:val="28"/>
              </w:rPr>
              <w:t>大量使用</w:t>
            </w:r>
          </w:p>
        </w:tc>
      </w:tr>
    </w:tbl>
    <w:p w14:paraId="065F024D" w14:textId="77777777" w:rsidR="00743711" w:rsidRDefault="00743711" w:rsidP="00743711">
      <w:pPr>
        <w:pStyle w:val="BodyText"/>
      </w:pPr>
      <w:r>
        <w:rPr>
          <w:rFonts w:hint="eastAsia"/>
        </w:rPr>
        <w:t>大多数系统是联机业务和批处理相结合的混合系统。例如白天主要是联机业务，夜间主要是批处理业务。因此，首先建议对业务系统进行联机业务和批处理业务的特征分析，并针对不同业务模块，提出针对性的技术运用策略。</w:t>
      </w:r>
    </w:p>
    <w:p w14:paraId="05E7FD99" w14:textId="77777777" w:rsidR="00743711" w:rsidRDefault="00743711" w:rsidP="00743711">
      <w:pPr>
        <w:pStyle w:val="BodyText"/>
      </w:pPr>
      <w:r>
        <w:rPr>
          <w:rFonts w:hint="eastAsia"/>
        </w:rPr>
        <w:t>下面将在应用设计开发的详细规范和策略上，对上述相关技术的应用进行详细描述。</w:t>
      </w:r>
    </w:p>
    <w:p w14:paraId="2FF87DD9" w14:textId="77777777" w:rsidR="00743711" w:rsidRDefault="00743711" w:rsidP="00743711">
      <w:pPr>
        <w:pStyle w:val="BodyText"/>
      </w:pPr>
    </w:p>
    <w:bookmarkEnd w:id="14"/>
    <w:bookmarkEnd w:id="15"/>
    <w:bookmarkEnd w:id="16"/>
    <w:bookmarkEnd w:id="17"/>
    <w:bookmarkEnd w:id="18"/>
    <w:p w14:paraId="6B00A833" w14:textId="77777777" w:rsidR="00743711" w:rsidRPr="00743711" w:rsidRDefault="00743711" w:rsidP="00745C28">
      <w:pPr>
        <w:pStyle w:val="BodyText"/>
        <w:ind w:left="0"/>
      </w:pPr>
    </w:p>
    <w:p w14:paraId="1341997A" w14:textId="77777777" w:rsidR="00743711" w:rsidRDefault="00743711" w:rsidP="00745C28">
      <w:pPr>
        <w:pStyle w:val="BodyText"/>
        <w:ind w:left="0"/>
      </w:pPr>
    </w:p>
    <w:p w14:paraId="56A994FE" w14:textId="77777777" w:rsidR="0058212B" w:rsidRDefault="00CC373C" w:rsidP="00775F2D">
      <w:pPr>
        <w:pStyle w:val="Heading2"/>
        <w:numPr>
          <w:ilvl w:val="1"/>
          <w:numId w:val="3"/>
        </w:numPr>
        <w:tabs>
          <w:tab w:val="clear" w:pos="567"/>
          <w:tab w:val="left" w:pos="2424"/>
        </w:tabs>
        <w:overflowPunct w:val="0"/>
        <w:autoSpaceDE w:val="0"/>
        <w:autoSpaceDN w:val="0"/>
        <w:adjustRightInd w:val="0"/>
        <w:spacing w:before="0"/>
        <w:ind w:rightChars="5" w:right="10"/>
        <w:textAlignment w:val="baseline"/>
      </w:pPr>
      <w:bookmarkStart w:id="36" w:name="_Toc276109008"/>
      <w:bookmarkStart w:id="37" w:name="_Toc480292895"/>
      <w:bookmarkStart w:id="38" w:name="_Toc156677743"/>
      <w:r>
        <w:rPr>
          <w:rFonts w:hint="eastAsia"/>
        </w:rPr>
        <w:t>应用</w:t>
      </w:r>
      <w:r w:rsidR="009E5041">
        <w:rPr>
          <w:rFonts w:hint="eastAsia"/>
        </w:rPr>
        <w:t>开发</w:t>
      </w:r>
      <w:r w:rsidR="00605E6D">
        <w:rPr>
          <w:rFonts w:hint="eastAsia"/>
        </w:rPr>
        <w:t>详细</w:t>
      </w:r>
      <w:r>
        <w:rPr>
          <w:rFonts w:hint="eastAsia"/>
        </w:rPr>
        <w:t>规范</w:t>
      </w:r>
      <w:r>
        <w:t>和</w:t>
      </w:r>
      <w:r w:rsidR="009E5041">
        <w:rPr>
          <w:rFonts w:hint="eastAsia"/>
        </w:rPr>
        <w:t>建议</w:t>
      </w:r>
      <w:bookmarkEnd w:id="36"/>
      <w:bookmarkEnd w:id="37"/>
      <w:bookmarkEnd w:id="38"/>
      <w:r w:rsidR="009E5041">
        <w:rPr>
          <w:rFonts w:hint="eastAsia"/>
        </w:rPr>
        <w:tab/>
      </w:r>
    </w:p>
    <w:p w14:paraId="42C5AC8A" w14:textId="77777777" w:rsidR="0058212B" w:rsidRDefault="0058212B" w:rsidP="0058212B">
      <w:pPr>
        <w:pStyle w:val="BodyText"/>
        <w:ind w:left="0"/>
      </w:pPr>
    </w:p>
    <w:p w14:paraId="347902ED" w14:textId="77777777" w:rsidR="00775F2D" w:rsidRDefault="00775F2D" w:rsidP="009E697B">
      <w:pPr>
        <w:pStyle w:val="Heading3"/>
      </w:pPr>
      <w:bookmarkStart w:id="39" w:name="_Toc156677744"/>
      <w:r>
        <w:t>O</w:t>
      </w:r>
      <w:r>
        <w:rPr>
          <w:rFonts w:hint="eastAsia"/>
        </w:rPr>
        <w:t>racle</w:t>
      </w:r>
      <w:r>
        <w:rPr>
          <w:rFonts w:hint="eastAsia"/>
        </w:rPr>
        <w:t>数据库中语句的执行过程</w:t>
      </w:r>
      <w:bookmarkEnd w:id="39"/>
    </w:p>
    <w:p w14:paraId="2171FAF1" w14:textId="77777777" w:rsidR="00E104D3" w:rsidRPr="00E104D3" w:rsidRDefault="00E104D3" w:rsidP="00E104D3">
      <w:pPr>
        <w:pStyle w:val="BodyText"/>
        <w:ind w:left="0"/>
      </w:pPr>
    </w:p>
    <w:p w14:paraId="2CB4B5E9" w14:textId="77777777" w:rsidR="00775F2D" w:rsidRDefault="002708B3" w:rsidP="00775F2D">
      <w:pPr>
        <w:pStyle w:val="BodyText"/>
        <w:ind w:left="0"/>
      </w:pPr>
      <w:r>
        <w:rPr>
          <w:rFonts w:hint="eastAsia"/>
          <w:noProof/>
        </w:rPr>
        <w:drawing>
          <wp:inline distT="0" distB="0" distL="0" distR="0" wp14:anchorId="7AA28B9C" wp14:editId="48D2E3C5">
            <wp:extent cx="5895975" cy="6877050"/>
            <wp:effectExtent l="19050" t="0" r="952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895975" cy="6877050"/>
                    </a:xfrm>
                    <a:prstGeom prst="rect">
                      <a:avLst/>
                    </a:prstGeom>
                    <a:noFill/>
                    <a:ln w="9525">
                      <a:noFill/>
                      <a:miter lim="800000"/>
                      <a:headEnd/>
                      <a:tailEnd/>
                    </a:ln>
                  </pic:spPr>
                </pic:pic>
              </a:graphicData>
            </a:graphic>
          </wp:inline>
        </w:drawing>
      </w:r>
    </w:p>
    <w:p w14:paraId="2BB374A0" w14:textId="77777777" w:rsidR="00775F2D" w:rsidRDefault="00775F2D" w:rsidP="0058212B">
      <w:pPr>
        <w:pStyle w:val="BodyText"/>
        <w:ind w:left="0"/>
      </w:pPr>
    </w:p>
    <w:p w14:paraId="1E8DF4D2" w14:textId="77777777" w:rsidR="002708B3" w:rsidRDefault="002708B3" w:rsidP="0058212B">
      <w:pPr>
        <w:pStyle w:val="BodyText"/>
        <w:ind w:left="0"/>
      </w:pPr>
    </w:p>
    <w:p w14:paraId="46F5D5D5" w14:textId="77777777" w:rsidR="00955577" w:rsidRDefault="00955577" w:rsidP="0058212B">
      <w:pPr>
        <w:pStyle w:val="BodyText"/>
        <w:ind w:left="0"/>
      </w:pPr>
    </w:p>
    <w:p w14:paraId="60193966" w14:textId="77777777" w:rsidR="00955577" w:rsidRDefault="00955577" w:rsidP="0058212B">
      <w:pPr>
        <w:pStyle w:val="BodyText"/>
        <w:ind w:left="0"/>
      </w:pPr>
    </w:p>
    <w:p w14:paraId="42BBE2E9" w14:textId="77777777" w:rsidR="00955577" w:rsidRDefault="00955577" w:rsidP="0058212B">
      <w:pPr>
        <w:pStyle w:val="BodyText"/>
        <w:ind w:left="0"/>
      </w:pPr>
    </w:p>
    <w:p w14:paraId="3CFCCADA" w14:textId="77777777" w:rsidR="002708B3" w:rsidRDefault="002708B3" w:rsidP="0058212B">
      <w:pPr>
        <w:pStyle w:val="BodyText"/>
        <w:ind w:left="0"/>
      </w:pPr>
    </w:p>
    <w:p w14:paraId="48FEEE9A" w14:textId="77777777" w:rsidR="0058212B" w:rsidRDefault="00711C22" w:rsidP="009E697B">
      <w:pPr>
        <w:pStyle w:val="Heading3"/>
      </w:pPr>
      <w:bookmarkStart w:id="40" w:name="_Toc156677745"/>
      <w:r>
        <w:rPr>
          <w:rFonts w:hint="eastAsia"/>
        </w:rPr>
        <w:t>合理使用绑定变量和</w:t>
      </w:r>
      <w:r w:rsidR="00985032">
        <w:rPr>
          <w:rFonts w:hint="eastAsia"/>
        </w:rPr>
        <w:t>硬编码值</w:t>
      </w:r>
      <w:bookmarkEnd w:id="40"/>
    </w:p>
    <w:p w14:paraId="771468E0" w14:textId="77777777" w:rsidR="004F096C" w:rsidRPr="00E104D3" w:rsidRDefault="0093018A" w:rsidP="0058212B">
      <w:pPr>
        <w:pStyle w:val="BodyText"/>
        <w:ind w:left="0"/>
        <w:rPr>
          <w:color w:val="FF0000"/>
        </w:rPr>
      </w:pPr>
      <w:r w:rsidRPr="00E104D3">
        <w:rPr>
          <w:rFonts w:hint="eastAsia"/>
          <w:color w:val="FF0000"/>
        </w:rPr>
        <w:t>通常对于</w:t>
      </w:r>
      <w:r w:rsidR="00595FC4" w:rsidRPr="00E104D3">
        <w:rPr>
          <w:rFonts w:hint="eastAsia"/>
          <w:color w:val="FF0000"/>
        </w:rPr>
        <w:t>OLTP</w:t>
      </w:r>
      <w:r w:rsidR="00595FC4" w:rsidRPr="00E104D3">
        <w:rPr>
          <w:rFonts w:hint="eastAsia"/>
          <w:color w:val="FF0000"/>
        </w:rPr>
        <w:t>系统，语句执行非常频繁，但是每次执行耗时很短的语句，强烈</w:t>
      </w:r>
      <w:r w:rsidR="008A3AD3">
        <w:rPr>
          <w:rFonts w:hint="eastAsia"/>
          <w:color w:val="FF0000"/>
        </w:rPr>
        <w:t>建</w:t>
      </w:r>
      <w:r w:rsidR="00595FC4" w:rsidRPr="00E104D3">
        <w:rPr>
          <w:rFonts w:hint="eastAsia"/>
          <w:color w:val="FF0000"/>
        </w:rPr>
        <w:t>使用绑定变量，</w:t>
      </w:r>
      <w:r w:rsidR="00246706">
        <w:rPr>
          <w:rFonts w:hint="eastAsia"/>
          <w:color w:val="FF0000"/>
        </w:rPr>
        <w:t>实现软解析，</w:t>
      </w:r>
      <w:r w:rsidR="00595FC4" w:rsidRPr="00E104D3">
        <w:rPr>
          <w:rFonts w:hint="eastAsia"/>
          <w:color w:val="FF0000"/>
        </w:rPr>
        <w:t>以减少语句的解析</w:t>
      </w:r>
      <w:r w:rsidR="00F57919">
        <w:rPr>
          <w:rFonts w:hint="eastAsia"/>
          <w:color w:val="FF0000"/>
        </w:rPr>
        <w:t>.</w:t>
      </w:r>
    </w:p>
    <w:p w14:paraId="65085EE5" w14:textId="77777777" w:rsidR="00595FC4" w:rsidRPr="009C7314" w:rsidRDefault="00595FC4" w:rsidP="0058212B">
      <w:pPr>
        <w:pStyle w:val="BodyText"/>
        <w:ind w:left="0"/>
      </w:pPr>
    </w:p>
    <w:p w14:paraId="0D2D6B69" w14:textId="77777777" w:rsidR="00595FC4" w:rsidRDefault="00595FC4" w:rsidP="0058212B">
      <w:pPr>
        <w:pStyle w:val="BodyText"/>
        <w:ind w:left="0"/>
        <w:rPr>
          <w:color w:val="FF0000"/>
        </w:rPr>
      </w:pPr>
      <w:r w:rsidRPr="007E0D51">
        <w:rPr>
          <w:rFonts w:hint="eastAsia"/>
          <w:color w:val="FF0000"/>
        </w:rPr>
        <w:t>对于报表或者批量语句，语句执行不多，但是每次执行需要花费很多资源的语句，可以考虑使用</w:t>
      </w:r>
      <w:r w:rsidR="00985032">
        <w:rPr>
          <w:rFonts w:hint="eastAsia"/>
          <w:color w:val="FF0000"/>
        </w:rPr>
        <w:t>硬编码值</w:t>
      </w:r>
      <w:r w:rsidRPr="007E0D51">
        <w:rPr>
          <w:rFonts w:hint="eastAsia"/>
          <w:color w:val="FF0000"/>
        </w:rPr>
        <w:t>，消耗一定的解析时间，但是可能得到更好的执行计划，较少语句的执行时间。</w:t>
      </w:r>
    </w:p>
    <w:p w14:paraId="227E440F" w14:textId="77777777" w:rsidR="00A67EEB" w:rsidRPr="00A67EEB" w:rsidRDefault="00A67EEB" w:rsidP="0058212B">
      <w:pPr>
        <w:pStyle w:val="BodyText"/>
        <w:ind w:left="0"/>
        <w:rPr>
          <w:color w:val="FF0000"/>
        </w:rPr>
      </w:pPr>
    </w:p>
    <w:p w14:paraId="6105ADAB" w14:textId="77777777" w:rsidR="008A3941" w:rsidRDefault="008A3941" w:rsidP="009E697B">
      <w:pPr>
        <w:pStyle w:val="Heading3"/>
      </w:pPr>
      <w:bookmarkStart w:id="41" w:name="_Toc156677746"/>
      <w:r>
        <w:rPr>
          <w:rFonts w:hint="eastAsia"/>
        </w:rPr>
        <w:t>使用拼接语句可能引入的</w:t>
      </w:r>
      <w:r>
        <w:rPr>
          <w:rFonts w:hint="eastAsia"/>
        </w:rPr>
        <w:t>S</w:t>
      </w:r>
      <w:r>
        <w:t>QL</w:t>
      </w:r>
      <w:r>
        <w:rPr>
          <w:rFonts w:hint="eastAsia"/>
        </w:rPr>
        <w:t>注入风险</w:t>
      </w:r>
      <w:bookmarkEnd w:id="41"/>
    </w:p>
    <w:p w14:paraId="31E45822" w14:textId="77777777" w:rsidR="008A3941" w:rsidRDefault="008A3941" w:rsidP="008A3941">
      <w:pPr>
        <w:pStyle w:val="BodyText"/>
        <w:ind w:left="0"/>
        <w:rPr>
          <w:color w:val="FF0000"/>
        </w:rPr>
      </w:pPr>
    </w:p>
    <w:p w14:paraId="2015D01E" w14:textId="77777777" w:rsidR="008A3941" w:rsidRPr="00A67EEB" w:rsidRDefault="008A3941" w:rsidP="008A3941">
      <w:pPr>
        <w:pStyle w:val="BodyText"/>
        <w:ind w:left="0"/>
        <w:rPr>
          <w:color w:val="FF0000"/>
        </w:rPr>
      </w:pPr>
      <w:r w:rsidRPr="00A67EEB">
        <w:rPr>
          <w:rFonts w:hint="eastAsia"/>
          <w:color w:val="FF0000"/>
          <w:highlight w:val="yellow"/>
        </w:rPr>
        <w:t>对于使用硬编码，拼接</w:t>
      </w:r>
      <w:r>
        <w:rPr>
          <w:rFonts w:hint="eastAsia"/>
          <w:color w:val="FF0000"/>
          <w:highlight w:val="yellow"/>
        </w:rPr>
        <w:t>后生成</w:t>
      </w:r>
      <w:r w:rsidRPr="00A67EEB">
        <w:rPr>
          <w:rFonts w:hint="eastAsia"/>
          <w:color w:val="FF0000"/>
          <w:highlight w:val="yellow"/>
        </w:rPr>
        <w:t>的语句，需要特别</w:t>
      </w:r>
      <w:r w:rsidRPr="00A67EEB">
        <w:rPr>
          <w:rFonts w:hint="eastAsia"/>
          <w:color w:val="FF0000"/>
          <w:highlight w:val="yellow"/>
        </w:rPr>
        <w:t>S</w:t>
      </w:r>
      <w:r w:rsidRPr="00A67EEB">
        <w:rPr>
          <w:color w:val="FF0000"/>
          <w:highlight w:val="yellow"/>
        </w:rPr>
        <w:t>QL</w:t>
      </w:r>
      <w:r w:rsidRPr="00A67EEB">
        <w:rPr>
          <w:rFonts w:hint="eastAsia"/>
          <w:color w:val="FF0000"/>
          <w:highlight w:val="yellow"/>
        </w:rPr>
        <w:t>注入的风险，应用程序应该在检查输入值的过程中，就检查用户数字值中是否包含</w:t>
      </w:r>
      <w:r w:rsidRPr="00A67EEB">
        <w:rPr>
          <w:rFonts w:hint="eastAsia"/>
          <w:color w:val="FF0000"/>
          <w:highlight w:val="yellow"/>
        </w:rPr>
        <w:t>S</w:t>
      </w:r>
      <w:r w:rsidRPr="00A67EEB">
        <w:rPr>
          <w:color w:val="FF0000"/>
          <w:highlight w:val="yellow"/>
        </w:rPr>
        <w:t>QL</w:t>
      </w:r>
      <w:r w:rsidRPr="00A67EEB">
        <w:rPr>
          <w:rFonts w:hint="eastAsia"/>
          <w:color w:val="FF0000"/>
          <w:highlight w:val="yellow"/>
        </w:rPr>
        <w:t>注入攻击的情况。</w:t>
      </w:r>
    </w:p>
    <w:p w14:paraId="7FDDD879" w14:textId="77777777" w:rsidR="0058212B" w:rsidRDefault="0058212B" w:rsidP="0058212B">
      <w:pPr>
        <w:pStyle w:val="BodyText"/>
        <w:ind w:left="0"/>
      </w:pPr>
    </w:p>
    <w:p w14:paraId="7CC6A864" w14:textId="77777777" w:rsidR="009860F4" w:rsidRDefault="007E5D3F" w:rsidP="00EF3899">
      <w:pPr>
        <w:pStyle w:val="Heading3"/>
        <w:numPr>
          <w:ilvl w:val="2"/>
          <w:numId w:val="15"/>
        </w:numPr>
      </w:pPr>
      <w:bookmarkStart w:id="42" w:name="_Toc156677747"/>
      <w:r>
        <w:rPr>
          <w:rFonts w:hint="eastAsia"/>
        </w:rPr>
        <w:t>应用不要使用</w:t>
      </w:r>
      <w:r>
        <w:rPr>
          <w:rFonts w:hint="eastAsia"/>
        </w:rPr>
        <w:t>oracle</w:t>
      </w:r>
      <w:r w:rsidR="006F53B2">
        <w:rPr>
          <w:rFonts w:hint="eastAsia"/>
        </w:rPr>
        <w:t>关键字</w:t>
      </w:r>
      <w:bookmarkEnd w:id="42"/>
    </w:p>
    <w:p w14:paraId="6C371011" w14:textId="77777777" w:rsidR="00C15485" w:rsidRDefault="00C15485" w:rsidP="009860F4">
      <w:pPr>
        <w:pStyle w:val="BodyText"/>
        <w:ind w:left="0"/>
      </w:pPr>
      <w:r>
        <w:rPr>
          <w:rFonts w:hint="eastAsia"/>
        </w:rPr>
        <w:t>应用对象，变量等不要使用</w:t>
      </w:r>
      <w:r w:rsidR="009860F4">
        <w:rPr>
          <w:rFonts w:hint="eastAsia"/>
        </w:rPr>
        <w:t xml:space="preserve">ORACLE </w:t>
      </w:r>
      <w:r w:rsidR="009860F4">
        <w:rPr>
          <w:rFonts w:hint="eastAsia"/>
        </w:rPr>
        <w:t>的关键字和保留字</w:t>
      </w:r>
    </w:p>
    <w:p w14:paraId="1770533D" w14:textId="77777777" w:rsidR="009860F4" w:rsidRDefault="00C15485" w:rsidP="009860F4">
      <w:pPr>
        <w:pStyle w:val="BodyText"/>
        <w:ind w:left="0"/>
      </w:pPr>
      <w:r>
        <w:t>O</w:t>
      </w:r>
      <w:r>
        <w:rPr>
          <w:rFonts w:hint="eastAsia"/>
        </w:rPr>
        <w:t>racle</w:t>
      </w:r>
      <w:r>
        <w:rPr>
          <w:rFonts w:hint="eastAsia"/>
        </w:rPr>
        <w:t>的关键字和</w:t>
      </w:r>
      <w:r w:rsidR="0087648C">
        <w:rPr>
          <w:rFonts w:hint="eastAsia"/>
        </w:rPr>
        <w:t>保留字</w:t>
      </w:r>
      <w:r>
        <w:rPr>
          <w:rFonts w:hint="eastAsia"/>
        </w:rPr>
        <w:t>可以</w:t>
      </w:r>
      <w:r w:rsidR="009860F4">
        <w:rPr>
          <w:rFonts w:hint="eastAsia"/>
        </w:rPr>
        <w:t>参见视图</w:t>
      </w:r>
      <w:r w:rsidR="009860F4">
        <w:rPr>
          <w:rFonts w:hint="eastAsia"/>
        </w:rPr>
        <w:t>V$RESERVED_WORDS</w:t>
      </w:r>
      <w:r w:rsidR="009860F4">
        <w:rPr>
          <w:rFonts w:hint="eastAsia"/>
        </w:rPr>
        <w:t>。</w:t>
      </w:r>
    </w:p>
    <w:p w14:paraId="4B3616C3" w14:textId="77777777" w:rsidR="006F53B2" w:rsidRDefault="006F53B2" w:rsidP="006F53B2">
      <w:pPr>
        <w:pStyle w:val="BodyText"/>
        <w:ind w:left="0"/>
      </w:pPr>
    </w:p>
    <w:p w14:paraId="75141B3E" w14:textId="77777777" w:rsidR="006F53B2" w:rsidRDefault="006F53B2" w:rsidP="00EF3899">
      <w:pPr>
        <w:pStyle w:val="Heading3"/>
        <w:numPr>
          <w:ilvl w:val="2"/>
          <w:numId w:val="15"/>
        </w:numPr>
      </w:pPr>
      <w:bookmarkStart w:id="43" w:name="_Toc156677748"/>
      <w:r>
        <w:rPr>
          <w:rFonts w:hint="eastAsia"/>
        </w:rPr>
        <w:t>大小写</w:t>
      </w:r>
      <w:bookmarkEnd w:id="43"/>
    </w:p>
    <w:p w14:paraId="1F6602A6" w14:textId="77777777" w:rsidR="006F53B2" w:rsidRDefault="00975298" w:rsidP="006F53B2">
      <w:pPr>
        <w:pStyle w:val="BodyText"/>
        <w:ind w:left="0"/>
      </w:pPr>
      <w:r>
        <w:rPr>
          <w:rFonts w:hint="eastAsia"/>
        </w:rPr>
        <w:t>对象大小写风格保持一致</w:t>
      </w:r>
    </w:p>
    <w:p w14:paraId="27806E27" w14:textId="77777777" w:rsidR="007D7A24" w:rsidRDefault="007D7A24" w:rsidP="007D7A24">
      <w:pPr>
        <w:pStyle w:val="BodyText"/>
        <w:ind w:left="0"/>
      </w:pPr>
    </w:p>
    <w:p w14:paraId="050E8B77" w14:textId="77777777" w:rsidR="007D7A24" w:rsidRDefault="007D7A24" w:rsidP="00EF3899">
      <w:pPr>
        <w:pStyle w:val="Heading3"/>
        <w:numPr>
          <w:ilvl w:val="2"/>
          <w:numId w:val="15"/>
        </w:numPr>
      </w:pPr>
      <w:bookmarkStart w:id="44" w:name="_Toc156677749"/>
      <w:r>
        <w:rPr>
          <w:rFonts w:hint="eastAsia"/>
        </w:rPr>
        <w:t>缩进和对齐</w:t>
      </w:r>
      <w:bookmarkEnd w:id="44"/>
    </w:p>
    <w:p w14:paraId="1A08F7AD" w14:textId="77777777" w:rsidR="007D7A24" w:rsidRDefault="007D7A24" w:rsidP="007D7A24">
      <w:pPr>
        <w:pStyle w:val="BodyText"/>
        <w:ind w:left="0"/>
      </w:pPr>
      <w:r>
        <w:rPr>
          <w:rFonts w:hint="eastAsia"/>
        </w:rPr>
        <w:t>建议缩进和对齐，以空格而不是</w:t>
      </w:r>
      <w:r>
        <w:rPr>
          <w:rFonts w:hint="eastAsia"/>
        </w:rPr>
        <w:t>tab</w:t>
      </w:r>
      <w:r>
        <w:rPr>
          <w:rFonts w:hint="eastAsia"/>
        </w:rPr>
        <w:t>键对齐，因为在不同地方，</w:t>
      </w:r>
      <w:r>
        <w:rPr>
          <w:rFonts w:hint="eastAsia"/>
        </w:rPr>
        <w:t>tab</w:t>
      </w:r>
      <w:r>
        <w:rPr>
          <w:rFonts w:hint="eastAsia"/>
        </w:rPr>
        <w:t>键的位置不一定完全一致。</w:t>
      </w:r>
    </w:p>
    <w:p w14:paraId="65125819" w14:textId="77777777" w:rsidR="007D7A24" w:rsidRPr="007D7A24" w:rsidRDefault="007D7A24" w:rsidP="006F53B2">
      <w:pPr>
        <w:pStyle w:val="BodyText"/>
        <w:ind w:left="0"/>
      </w:pPr>
    </w:p>
    <w:p w14:paraId="0BCAB664" w14:textId="77777777" w:rsidR="00371BCA" w:rsidRPr="0012379C" w:rsidRDefault="00371BCA" w:rsidP="00EF3899">
      <w:pPr>
        <w:pStyle w:val="Heading3"/>
        <w:numPr>
          <w:ilvl w:val="2"/>
          <w:numId w:val="15"/>
        </w:numPr>
      </w:pPr>
      <w:bookmarkStart w:id="45" w:name="_Toc156677750"/>
      <w:r w:rsidRPr="0012379C">
        <w:t>选用适合的</w:t>
      </w:r>
      <w:r w:rsidRPr="0012379C">
        <w:t>ORACLE</w:t>
      </w:r>
      <w:r w:rsidRPr="0012379C">
        <w:t>优化器</w:t>
      </w:r>
      <w:bookmarkEnd w:id="45"/>
    </w:p>
    <w:p w14:paraId="7AC3BEBD" w14:textId="77777777" w:rsidR="00371BCA" w:rsidRDefault="009B3622" w:rsidP="0058212B">
      <w:pPr>
        <w:pStyle w:val="BodyText"/>
        <w:ind w:left="0"/>
      </w:pPr>
      <w:r>
        <w:rPr>
          <w:rFonts w:hint="eastAsia"/>
        </w:rPr>
        <w:t>在</w:t>
      </w:r>
      <w:r>
        <w:rPr>
          <w:rFonts w:hint="eastAsia"/>
        </w:rPr>
        <w:t xml:space="preserve">oracle </w:t>
      </w:r>
      <w:r w:rsidR="00EB23F6">
        <w:rPr>
          <w:rFonts w:hint="eastAsia"/>
        </w:rPr>
        <w:t>19c</w:t>
      </w:r>
      <w:r>
        <w:rPr>
          <w:rFonts w:hint="eastAsia"/>
        </w:rPr>
        <w:t>中，推荐使用</w:t>
      </w:r>
      <w:r w:rsidR="00D41ABA">
        <w:rPr>
          <w:rFonts w:hint="eastAsia"/>
        </w:rPr>
        <w:t>CBO</w:t>
      </w:r>
      <w:r w:rsidR="00067AAE">
        <w:rPr>
          <w:rFonts w:hint="eastAsia"/>
        </w:rPr>
        <w:t>，</w:t>
      </w:r>
      <w:r w:rsidR="00067AAE">
        <w:rPr>
          <w:rFonts w:hint="eastAsia"/>
        </w:rPr>
        <w:t>rule</w:t>
      </w:r>
      <w:r w:rsidR="00067AAE">
        <w:rPr>
          <w:rFonts w:hint="eastAsia"/>
        </w:rPr>
        <w:t>已经是</w:t>
      </w:r>
      <w:r w:rsidR="00067AAE">
        <w:rPr>
          <w:rFonts w:hint="eastAsia"/>
        </w:rPr>
        <w:t>oracle</w:t>
      </w:r>
      <w:r w:rsidR="00067AAE">
        <w:rPr>
          <w:rFonts w:hint="eastAsia"/>
        </w:rPr>
        <w:t>不支持的优化器了</w:t>
      </w:r>
    </w:p>
    <w:p w14:paraId="42796381" w14:textId="77777777" w:rsidR="009B3622" w:rsidRDefault="009B3622" w:rsidP="0058212B">
      <w:pPr>
        <w:pStyle w:val="BodyText"/>
        <w:ind w:left="0"/>
      </w:pPr>
    </w:p>
    <w:p w14:paraId="45EB15AB" w14:textId="77777777" w:rsidR="003212B0" w:rsidRPr="0012379C" w:rsidRDefault="004A79F6" w:rsidP="00EF3899">
      <w:pPr>
        <w:pStyle w:val="Heading3"/>
        <w:numPr>
          <w:ilvl w:val="2"/>
          <w:numId w:val="15"/>
        </w:numPr>
      </w:pPr>
      <w:bookmarkStart w:id="46" w:name="_Toc156677751"/>
      <w:r>
        <w:rPr>
          <w:rFonts w:hint="eastAsia"/>
        </w:rPr>
        <w:t>访问</w:t>
      </w:r>
      <w:r w:rsidR="000F0BFB">
        <w:rPr>
          <w:rFonts w:hint="eastAsia"/>
        </w:rPr>
        <w:t>路径的选择</w:t>
      </w:r>
      <w:bookmarkEnd w:id="46"/>
    </w:p>
    <w:p w14:paraId="66AB17BC" w14:textId="77777777" w:rsidR="003212B0" w:rsidRPr="00736BB6" w:rsidRDefault="00951B2F" w:rsidP="0058212B">
      <w:pPr>
        <w:pStyle w:val="BodyText"/>
        <w:ind w:left="0"/>
        <w:rPr>
          <w:color w:val="FF0000"/>
        </w:rPr>
      </w:pPr>
      <w:r w:rsidRPr="00736BB6">
        <w:rPr>
          <w:rFonts w:hint="eastAsia"/>
          <w:color w:val="FF0000"/>
        </w:rPr>
        <w:t>索引和全表扫描的选择，哪种方法更优，主要取决于返回记录和全表记录的比例，以及索引和表数据的对应关系。</w:t>
      </w:r>
    </w:p>
    <w:p w14:paraId="4CBA8699" w14:textId="77777777" w:rsidR="00951B2F" w:rsidRPr="002A2024" w:rsidRDefault="00951B2F" w:rsidP="0058212B">
      <w:pPr>
        <w:pStyle w:val="BodyText"/>
        <w:ind w:left="0"/>
        <w:rPr>
          <w:color w:val="FF0000"/>
        </w:rPr>
      </w:pPr>
      <w:r w:rsidRPr="002A2024">
        <w:rPr>
          <w:rFonts w:hint="eastAsia"/>
          <w:color w:val="FF0000"/>
        </w:rPr>
        <w:t>通常的测试经验，对于未按照索引列的进行排序的表，返回结果集在</w:t>
      </w:r>
      <w:r w:rsidRPr="002A2024">
        <w:rPr>
          <w:rFonts w:hint="eastAsia"/>
          <w:color w:val="FF0000"/>
        </w:rPr>
        <w:t>10%</w:t>
      </w:r>
      <w:r w:rsidRPr="002A2024">
        <w:rPr>
          <w:rFonts w:hint="eastAsia"/>
          <w:color w:val="FF0000"/>
        </w:rPr>
        <w:t>以内，索引才优于全表扫描。</w:t>
      </w:r>
    </w:p>
    <w:p w14:paraId="2ACA8CBA" w14:textId="77777777" w:rsidR="00951B2F" w:rsidRPr="002A2024" w:rsidRDefault="00951B2F" w:rsidP="0058212B">
      <w:pPr>
        <w:pStyle w:val="BodyText"/>
        <w:ind w:left="0"/>
        <w:rPr>
          <w:color w:val="FF0000"/>
        </w:rPr>
      </w:pPr>
      <w:r w:rsidRPr="002A2024">
        <w:rPr>
          <w:rFonts w:hint="eastAsia"/>
          <w:color w:val="FF0000"/>
        </w:rPr>
        <w:t>所以索引通常更加适用于返回结果占比很小的</w:t>
      </w:r>
      <w:r w:rsidRPr="002A2024">
        <w:rPr>
          <w:rFonts w:hint="eastAsia"/>
          <w:color w:val="FF0000"/>
        </w:rPr>
        <w:t>OLTP</w:t>
      </w:r>
      <w:r w:rsidRPr="002A2024">
        <w:rPr>
          <w:rFonts w:hint="eastAsia"/>
          <w:color w:val="FF0000"/>
        </w:rPr>
        <w:t>系统。</w:t>
      </w:r>
    </w:p>
    <w:p w14:paraId="378579B0" w14:textId="77777777" w:rsidR="00951B2F" w:rsidRPr="002A2024" w:rsidRDefault="00951B2F" w:rsidP="0058212B">
      <w:pPr>
        <w:pStyle w:val="BodyText"/>
        <w:ind w:left="0"/>
        <w:rPr>
          <w:color w:val="FF0000"/>
        </w:rPr>
      </w:pPr>
      <w:r w:rsidRPr="002A2024">
        <w:rPr>
          <w:rFonts w:hint="eastAsia"/>
          <w:color w:val="FF0000"/>
        </w:rPr>
        <w:t>而全表扫描则更加适合需要访问大量数据的批量和报表系统。</w:t>
      </w:r>
    </w:p>
    <w:p w14:paraId="169A1EAB" w14:textId="77777777" w:rsidR="003212B0" w:rsidRDefault="003212B0" w:rsidP="0058212B">
      <w:pPr>
        <w:pStyle w:val="BodyText"/>
        <w:ind w:left="0"/>
      </w:pPr>
    </w:p>
    <w:p w14:paraId="319755C5" w14:textId="77777777" w:rsidR="00711C22" w:rsidRDefault="000B2A85" w:rsidP="00EF3899">
      <w:pPr>
        <w:pStyle w:val="Heading3"/>
        <w:numPr>
          <w:ilvl w:val="2"/>
          <w:numId w:val="15"/>
        </w:numPr>
      </w:pPr>
      <w:bookmarkStart w:id="47" w:name="_Toc156677752"/>
      <w:r>
        <w:rPr>
          <w:rFonts w:hint="eastAsia"/>
        </w:rPr>
        <w:t>尽可能</w:t>
      </w:r>
      <w:r w:rsidR="00711C22">
        <w:rPr>
          <w:rFonts w:hint="eastAsia"/>
        </w:rPr>
        <w:t>不要在列上</w:t>
      </w:r>
      <w:r w:rsidR="007D2068">
        <w:rPr>
          <w:rFonts w:hint="eastAsia"/>
        </w:rPr>
        <w:t>使用</w:t>
      </w:r>
      <w:r w:rsidR="00BC4FCD">
        <w:rPr>
          <w:rFonts w:hint="eastAsia"/>
        </w:rPr>
        <w:t>函数</w:t>
      </w:r>
      <w:bookmarkEnd w:id="47"/>
    </w:p>
    <w:p w14:paraId="15C243A1" w14:textId="77777777" w:rsidR="000717BB" w:rsidRPr="00904A15" w:rsidRDefault="006D3D9B" w:rsidP="00711C22">
      <w:pPr>
        <w:pStyle w:val="BodyText"/>
        <w:ind w:left="0"/>
      </w:pPr>
      <w:r w:rsidRPr="00904A15">
        <w:rPr>
          <w:rFonts w:hint="eastAsia"/>
        </w:rPr>
        <w:t>在列上做</w:t>
      </w:r>
      <w:r w:rsidR="001C3D67" w:rsidRPr="00904A15">
        <w:rPr>
          <w:rFonts w:hint="eastAsia"/>
        </w:rPr>
        <w:t>进行函数计算</w:t>
      </w:r>
      <w:r w:rsidRPr="00904A15">
        <w:rPr>
          <w:rFonts w:hint="eastAsia"/>
        </w:rPr>
        <w:t>，会导致无法使用索引</w:t>
      </w:r>
    </w:p>
    <w:p w14:paraId="58A941E4" w14:textId="77777777" w:rsidR="000717BB" w:rsidRPr="00D86C43" w:rsidRDefault="000717BB" w:rsidP="000717BB">
      <w:pPr>
        <w:pStyle w:val="BodyText"/>
        <w:ind w:left="0"/>
        <w:rPr>
          <w:color w:val="FF0000"/>
        </w:rPr>
      </w:pPr>
      <w:r w:rsidRPr="00D86C43">
        <w:rPr>
          <w:rFonts w:hint="eastAsia"/>
          <w:color w:val="FF0000"/>
        </w:rPr>
        <w:t>错误写法</w:t>
      </w:r>
      <w:r w:rsidRPr="00D86C43">
        <w:rPr>
          <w:rFonts w:hint="eastAsia"/>
          <w:color w:val="FF0000"/>
        </w:rPr>
        <w:t>:</w:t>
      </w:r>
    </w:p>
    <w:p w14:paraId="7051AFD3" w14:textId="77777777" w:rsidR="000717BB" w:rsidRPr="00904A15" w:rsidRDefault="000717BB" w:rsidP="000717BB">
      <w:pPr>
        <w:pStyle w:val="BodyText"/>
        <w:ind w:left="0"/>
      </w:pPr>
      <w:r w:rsidRPr="00904A15">
        <w:t xml:space="preserve">where </w:t>
      </w:r>
      <w:proofErr w:type="spellStart"/>
      <w:r w:rsidRPr="00904A15">
        <w:t>to_</w:t>
      </w:r>
      <w:proofErr w:type="gramStart"/>
      <w:r w:rsidRPr="00904A15">
        <w:t>char</w:t>
      </w:r>
      <w:proofErr w:type="spellEnd"/>
      <w:r w:rsidRPr="00904A15">
        <w:t>(</w:t>
      </w:r>
      <w:proofErr w:type="spellStart"/>
      <w:proofErr w:type="gramEnd"/>
      <w:r w:rsidRPr="00904A15">
        <w:t>insert_time</w:t>
      </w:r>
      <w:proofErr w:type="spellEnd"/>
      <w:r w:rsidRPr="00904A15">
        <w:t>, '</w:t>
      </w:r>
      <w:proofErr w:type="spellStart"/>
      <w:r w:rsidRPr="00904A15">
        <w:t>yyyymmdd</w:t>
      </w:r>
      <w:proofErr w:type="spellEnd"/>
      <w:r w:rsidRPr="00904A15">
        <w:t xml:space="preserve">') </w:t>
      </w:r>
      <w:r w:rsidR="00BD2DEC">
        <w:rPr>
          <w:rFonts w:hint="eastAsia"/>
        </w:rPr>
        <w:t>&gt;</w:t>
      </w:r>
      <w:r w:rsidRPr="00904A15">
        <w:t>= '20170508'</w:t>
      </w:r>
    </w:p>
    <w:p w14:paraId="08D3365B" w14:textId="77777777" w:rsidR="000717BB" w:rsidRPr="00D86C43" w:rsidRDefault="000717BB" w:rsidP="000717BB">
      <w:pPr>
        <w:pStyle w:val="BodyText"/>
        <w:ind w:left="0"/>
        <w:rPr>
          <w:color w:val="FF0000"/>
        </w:rPr>
      </w:pPr>
      <w:r w:rsidRPr="00D86C43">
        <w:rPr>
          <w:rFonts w:hint="eastAsia"/>
          <w:color w:val="FF0000"/>
        </w:rPr>
        <w:t>正确写法</w:t>
      </w:r>
      <w:r w:rsidRPr="00D86C43">
        <w:rPr>
          <w:rFonts w:hint="eastAsia"/>
          <w:color w:val="FF0000"/>
        </w:rPr>
        <w:t>:</w:t>
      </w:r>
    </w:p>
    <w:p w14:paraId="29D8E88C" w14:textId="77777777" w:rsidR="00B008A5" w:rsidRDefault="00B008A5" w:rsidP="00B008A5">
      <w:pPr>
        <w:pStyle w:val="BodyText"/>
        <w:ind w:left="0"/>
      </w:pPr>
      <w:r>
        <w:t xml:space="preserve">where </w:t>
      </w:r>
      <w:proofErr w:type="spellStart"/>
      <w:r>
        <w:t>insert_time</w:t>
      </w:r>
      <w:proofErr w:type="spellEnd"/>
      <w:r>
        <w:t xml:space="preserve"> &gt;= </w:t>
      </w:r>
      <w:proofErr w:type="spellStart"/>
      <w:r>
        <w:t>to_date</w:t>
      </w:r>
      <w:proofErr w:type="spellEnd"/>
      <w:r>
        <w:t>('20170508','yyyymmdd')</w:t>
      </w:r>
    </w:p>
    <w:p w14:paraId="015E1223" w14:textId="77777777" w:rsidR="000273F5" w:rsidRDefault="000273F5" w:rsidP="000273F5">
      <w:pPr>
        <w:pStyle w:val="BodyText"/>
        <w:ind w:left="0"/>
      </w:pPr>
    </w:p>
    <w:p w14:paraId="10EA82F0" w14:textId="77777777" w:rsidR="007510DC" w:rsidRPr="00D86C43" w:rsidRDefault="007510DC" w:rsidP="007510DC">
      <w:pPr>
        <w:pStyle w:val="BodyText"/>
        <w:ind w:left="0"/>
        <w:rPr>
          <w:color w:val="FF0000"/>
        </w:rPr>
      </w:pPr>
      <w:r w:rsidRPr="00D86C43">
        <w:rPr>
          <w:rFonts w:hint="eastAsia"/>
          <w:color w:val="FF0000"/>
        </w:rPr>
        <w:t>错误写法</w:t>
      </w:r>
      <w:r w:rsidRPr="00D86C43">
        <w:rPr>
          <w:rFonts w:hint="eastAsia"/>
          <w:color w:val="FF0000"/>
        </w:rPr>
        <w:t>:</w:t>
      </w:r>
    </w:p>
    <w:p w14:paraId="0FADE9D6" w14:textId="77777777" w:rsidR="007510DC" w:rsidRDefault="007510DC" w:rsidP="007510DC">
      <w:pPr>
        <w:pStyle w:val="BodyText"/>
        <w:ind w:left="0"/>
      </w:pPr>
      <w:r>
        <w:t xml:space="preserve">where </w:t>
      </w:r>
      <w:proofErr w:type="spellStart"/>
      <w:r>
        <w:t>to_</w:t>
      </w:r>
      <w:proofErr w:type="gramStart"/>
      <w:r>
        <w:t>char</w:t>
      </w:r>
      <w:proofErr w:type="spellEnd"/>
      <w:r>
        <w:t>(</w:t>
      </w:r>
      <w:proofErr w:type="spellStart"/>
      <w:proofErr w:type="gramEnd"/>
      <w:r>
        <w:t>insert_time</w:t>
      </w:r>
      <w:proofErr w:type="spellEnd"/>
      <w:r>
        <w:t>, '</w:t>
      </w:r>
      <w:proofErr w:type="spellStart"/>
      <w:r>
        <w:t>yyyymmdd</w:t>
      </w:r>
      <w:proofErr w:type="spellEnd"/>
      <w:r>
        <w:t xml:space="preserve">') = </w:t>
      </w:r>
      <w:r w:rsidRPr="00666734">
        <w:rPr>
          <w:highlight w:val="yellow"/>
        </w:rPr>
        <w:t>'20170508'</w:t>
      </w:r>
    </w:p>
    <w:p w14:paraId="1DF08203" w14:textId="77777777" w:rsidR="007510DC" w:rsidRPr="00D86C43" w:rsidRDefault="007510DC" w:rsidP="007510DC">
      <w:pPr>
        <w:pStyle w:val="BodyText"/>
        <w:ind w:left="0"/>
        <w:rPr>
          <w:color w:val="FF0000"/>
        </w:rPr>
      </w:pPr>
      <w:r w:rsidRPr="00D86C43">
        <w:rPr>
          <w:rFonts w:hint="eastAsia"/>
          <w:color w:val="FF0000"/>
        </w:rPr>
        <w:lastRenderedPageBreak/>
        <w:t>正确写法</w:t>
      </w:r>
      <w:r w:rsidRPr="00D86C43">
        <w:rPr>
          <w:rFonts w:hint="eastAsia"/>
          <w:color w:val="FF0000"/>
        </w:rPr>
        <w:t>:</w:t>
      </w:r>
    </w:p>
    <w:p w14:paraId="2EB85EF5" w14:textId="77777777" w:rsidR="007510DC" w:rsidRDefault="007510DC" w:rsidP="007510DC">
      <w:pPr>
        <w:pStyle w:val="BodyText"/>
        <w:ind w:left="0"/>
      </w:pPr>
      <w:r>
        <w:t xml:space="preserve">where </w:t>
      </w:r>
      <w:proofErr w:type="spellStart"/>
      <w:r>
        <w:t>insert_time</w:t>
      </w:r>
      <w:proofErr w:type="spellEnd"/>
      <w:r>
        <w:t xml:space="preserve"> &gt;= </w:t>
      </w:r>
      <w:proofErr w:type="spellStart"/>
      <w:r>
        <w:t>to_date</w:t>
      </w:r>
      <w:proofErr w:type="spellEnd"/>
      <w:r>
        <w:t>(</w:t>
      </w:r>
      <w:r w:rsidRPr="00666734">
        <w:rPr>
          <w:highlight w:val="yellow"/>
        </w:rPr>
        <w:t>'20170508'</w:t>
      </w:r>
      <w:r>
        <w:t>,'yyyymmdd')</w:t>
      </w:r>
    </w:p>
    <w:p w14:paraId="721F9F20" w14:textId="77777777" w:rsidR="007510DC" w:rsidRDefault="007510DC" w:rsidP="007510DC">
      <w:pPr>
        <w:pStyle w:val="BodyText"/>
        <w:ind w:left="0"/>
      </w:pPr>
      <w:r>
        <w:t xml:space="preserve">and </w:t>
      </w:r>
      <w:proofErr w:type="spellStart"/>
      <w:r>
        <w:t>insert_time</w:t>
      </w:r>
      <w:proofErr w:type="spellEnd"/>
      <w:r>
        <w:t xml:space="preserve"> &lt; </w:t>
      </w:r>
      <w:proofErr w:type="spellStart"/>
      <w:r>
        <w:t>to_date</w:t>
      </w:r>
      <w:proofErr w:type="spellEnd"/>
      <w:r>
        <w:t>(</w:t>
      </w:r>
      <w:r w:rsidRPr="00DC307B">
        <w:rPr>
          <w:color w:val="FF0000"/>
          <w:highlight w:val="yellow"/>
        </w:rPr>
        <w:t>'20170509'</w:t>
      </w:r>
      <w:r>
        <w:t>,'yyyymmdd'</w:t>
      </w:r>
      <w:proofErr w:type="gramStart"/>
      <w:r>
        <w:t>);</w:t>
      </w:r>
      <w:proofErr w:type="gramEnd"/>
    </w:p>
    <w:p w14:paraId="42288713" w14:textId="77777777" w:rsidR="0018700D" w:rsidRDefault="0018700D" w:rsidP="000273F5">
      <w:pPr>
        <w:pStyle w:val="BodyText"/>
        <w:ind w:left="0"/>
      </w:pPr>
    </w:p>
    <w:p w14:paraId="27D2AA1D" w14:textId="77777777" w:rsidR="000273F5" w:rsidRDefault="000273F5" w:rsidP="00EF3899">
      <w:pPr>
        <w:pStyle w:val="Heading3"/>
        <w:numPr>
          <w:ilvl w:val="2"/>
          <w:numId w:val="15"/>
        </w:numPr>
      </w:pPr>
      <w:bookmarkStart w:id="48" w:name="_Toc156677753"/>
      <w:r>
        <w:rPr>
          <w:rFonts w:hint="eastAsia"/>
        </w:rPr>
        <w:t>不要在列上</w:t>
      </w:r>
      <w:r w:rsidR="007D2068">
        <w:rPr>
          <w:rFonts w:hint="eastAsia"/>
        </w:rPr>
        <w:t>进行运算</w:t>
      </w:r>
      <w:bookmarkEnd w:id="48"/>
    </w:p>
    <w:p w14:paraId="57D4D594" w14:textId="77777777" w:rsidR="004C4E38" w:rsidRPr="00904A15" w:rsidRDefault="004C4E38" w:rsidP="004C4E38">
      <w:pPr>
        <w:pStyle w:val="BodyText"/>
        <w:ind w:left="0"/>
      </w:pPr>
      <w:r w:rsidRPr="00904A15">
        <w:rPr>
          <w:rFonts w:hint="eastAsia"/>
        </w:rPr>
        <w:t>错误写法</w:t>
      </w:r>
      <w:r w:rsidRPr="00904A15">
        <w:rPr>
          <w:rFonts w:hint="eastAsia"/>
        </w:rPr>
        <w:t>:</w:t>
      </w:r>
    </w:p>
    <w:p w14:paraId="1B126DB4" w14:textId="77777777" w:rsidR="004C4E38" w:rsidRPr="00904A15" w:rsidRDefault="004C4E38" w:rsidP="004C4E38">
      <w:pPr>
        <w:pStyle w:val="BodyText"/>
        <w:ind w:left="0"/>
      </w:pPr>
      <w:proofErr w:type="spellStart"/>
      <w:r w:rsidRPr="00904A15">
        <w:t>insert_time</w:t>
      </w:r>
      <w:proofErr w:type="spellEnd"/>
      <w:r w:rsidRPr="00904A15">
        <w:t xml:space="preserve"> +7 &gt;= </w:t>
      </w:r>
      <w:proofErr w:type="spellStart"/>
      <w:r w:rsidRPr="00904A15">
        <w:t>sysdate</w:t>
      </w:r>
      <w:proofErr w:type="spellEnd"/>
    </w:p>
    <w:p w14:paraId="2D074B30" w14:textId="77777777" w:rsidR="004C4E38" w:rsidRPr="00904A15" w:rsidRDefault="004C4E38" w:rsidP="00565171">
      <w:pPr>
        <w:pStyle w:val="BodyText"/>
        <w:ind w:left="0"/>
      </w:pPr>
    </w:p>
    <w:p w14:paraId="0BDC3E24" w14:textId="77777777" w:rsidR="004C4E38" w:rsidRPr="00904A15" w:rsidRDefault="004C4E38" w:rsidP="004C4E38">
      <w:pPr>
        <w:pStyle w:val="BodyText"/>
        <w:ind w:left="0"/>
      </w:pPr>
      <w:r w:rsidRPr="00904A15">
        <w:rPr>
          <w:rFonts w:hint="eastAsia"/>
        </w:rPr>
        <w:t>正确写法</w:t>
      </w:r>
      <w:r w:rsidRPr="00904A15">
        <w:rPr>
          <w:rFonts w:hint="eastAsia"/>
        </w:rPr>
        <w:t>:</w:t>
      </w:r>
    </w:p>
    <w:p w14:paraId="1B48AC6B" w14:textId="77777777" w:rsidR="000273F5" w:rsidRPr="00904A15" w:rsidRDefault="004C4E38" w:rsidP="004C4E38">
      <w:pPr>
        <w:pStyle w:val="BodyText"/>
        <w:ind w:left="0"/>
      </w:pPr>
      <w:proofErr w:type="spellStart"/>
      <w:r w:rsidRPr="00904A15">
        <w:t>insert_time</w:t>
      </w:r>
      <w:proofErr w:type="spellEnd"/>
      <w:r w:rsidRPr="00904A15">
        <w:t xml:space="preserve"> &gt;= </w:t>
      </w:r>
      <w:proofErr w:type="spellStart"/>
      <w:r w:rsidRPr="00904A15">
        <w:t>sysdate</w:t>
      </w:r>
      <w:proofErr w:type="spellEnd"/>
      <w:r w:rsidRPr="00904A15">
        <w:t xml:space="preserve"> -7</w:t>
      </w:r>
    </w:p>
    <w:p w14:paraId="4E0B4755" w14:textId="77777777" w:rsidR="000273F5" w:rsidRDefault="000273F5" w:rsidP="00711C22">
      <w:pPr>
        <w:pStyle w:val="BodyText"/>
        <w:ind w:left="0"/>
      </w:pPr>
    </w:p>
    <w:p w14:paraId="21BC6624" w14:textId="77777777" w:rsidR="00A75E4B" w:rsidRDefault="00A75E4B" w:rsidP="00711C22">
      <w:pPr>
        <w:pStyle w:val="BodyText"/>
        <w:ind w:left="0"/>
      </w:pPr>
    </w:p>
    <w:p w14:paraId="53A739E2" w14:textId="77777777" w:rsidR="00A75E4B" w:rsidRPr="00A75E4B" w:rsidRDefault="00A75E4B" w:rsidP="00EF3899">
      <w:pPr>
        <w:pStyle w:val="Heading3"/>
        <w:numPr>
          <w:ilvl w:val="2"/>
          <w:numId w:val="15"/>
        </w:numPr>
      </w:pPr>
      <w:bookmarkStart w:id="49" w:name="_Toc469574603"/>
      <w:bookmarkStart w:id="50" w:name="_Toc156677754"/>
      <w:r w:rsidRPr="00A75E4B">
        <w:t>带通配符（</w:t>
      </w:r>
      <w:r w:rsidRPr="00A75E4B">
        <w:t>%</w:t>
      </w:r>
      <w:r w:rsidRPr="00A75E4B">
        <w:t>）的</w:t>
      </w:r>
      <w:r w:rsidRPr="00A75E4B">
        <w:t>like</w:t>
      </w:r>
      <w:r w:rsidRPr="00A75E4B">
        <w:t>语句</w:t>
      </w:r>
      <w:bookmarkEnd w:id="49"/>
      <w:bookmarkEnd w:id="50"/>
    </w:p>
    <w:p w14:paraId="516485E4" w14:textId="77777777" w:rsidR="00A75E4B" w:rsidRPr="0095104E" w:rsidRDefault="00A75E4B" w:rsidP="00A75E4B">
      <w:pPr>
        <w:ind w:firstLineChars="100" w:firstLine="240"/>
        <w:rPr>
          <w:rFonts w:asciiTheme="minorEastAsia" w:eastAsiaTheme="minorEastAsia" w:hAnsiTheme="minorEastAsia"/>
          <w:sz w:val="24"/>
          <w:szCs w:val="24"/>
        </w:rPr>
      </w:pPr>
      <w:r w:rsidRPr="0095104E">
        <w:rPr>
          <w:rFonts w:asciiTheme="minorEastAsia" w:eastAsiaTheme="minorEastAsia" w:hAnsiTheme="minorEastAsia" w:hint="eastAsia"/>
          <w:sz w:val="24"/>
          <w:szCs w:val="24"/>
        </w:rPr>
        <w:t>%在</w:t>
      </w:r>
      <w:r w:rsidR="00E01077">
        <w:rPr>
          <w:rFonts w:asciiTheme="minorEastAsia" w:eastAsiaTheme="minorEastAsia" w:hAnsiTheme="minorEastAsia" w:hint="eastAsia"/>
          <w:sz w:val="24"/>
          <w:szCs w:val="24"/>
        </w:rPr>
        <w:t>硬编码值</w:t>
      </w:r>
      <w:r w:rsidRPr="0095104E">
        <w:rPr>
          <w:rFonts w:asciiTheme="minorEastAsia" w:eastAsiaTheme="minorEastAsia" w:hAnsiTheme="minorEastAsia" w:hint="eastAsia"/>
          <w:sz w:val="24"/>
          <w:szCs w:val="24"/>
        </w:rPr>
        <w:t>前面索引就不会使用。</w:t>
      </w:r>
    </w:p>
    <w:p w14:paraId="18716029" w14:textId="77777777" w:rsidR="00A75E4B" w:rsidRDefault="00A75E4B" w:rsidP="00A75E4B">
      <w:pPr>
        <w:rPr>
          <w:rFonts w:ascii="STZhongsong" w:eastAsia="STZhongsong" w:hAnsi="STZhongsong"/>
          <w:sz w:val="21"/>
          <w:szCs w:val="21"/>
        </w:rPr>
      </w:pPr>
    </w:p>
    <w:p w14:paraId="5082C0B0" w14:textId="77777777" w:rsidR="00893F1D" w:rsidRDefault="00893F1D" w:rsidP="00893F1D">
      <w:r>
        <w:rPr>
          <w:rFonts w:hint="eastAsia"/>
        </w:rPr>
        <w:t>不使用索引</w:t>
      </w:r>
    </w:p>
    <w:p w14:paraId="4326F7D4" w14:textId="77777777" w:rsidR="00893F1D" w:rsidRDefault="00893F1D" w:rsidP="00893F1D">
      <w:r>
        <w:t>Select * from ac01 where aac002 like '%210104</w:t>
      </w:r>
      <w:proofErr w:type="gramStart"/>
      <w:r>
        <w:t>';</w:t>
      </w:r>
      <w:proofErr w:type="gramEnd"/>
    </w:p>
    <w:p w14:paraId="48FE5C54" w14:textId="77777777" w:rsidR="00893F1D" w:rsidRDefault="00893F1D" w:rsidP="00893F1D">
      <w:r>
        <w:rPr>
          <w:rFonts w:hint="eastAsia"/>
        </w:rPr>
        <w:t>使用索引</w:t>
      </w:r>
    </w:p>
    <w:p w14:paraId="6128D3F6" w14:textId="77777777" w:rsidR="00A75E4B" w:rsidRPr="00A75E4B" w:rsidRDefault="00893F1D" w:rsidP="00893F1D">
      <w:r>
        <w:t>Select * from ac01 where aac002 like '210104%</w:t>
      </w:r>
      <w:proofErr w:type="gramStart"/>
      <w:r>
        <w:t>';</w:t>
      </w:r>
      <w:proofErr w:type="gramEnd"/>
    </w:p>
    <w:p w14:paraId="76586F36" w14:textId="77777777" w:rsidR="00A75E4B" w:rsidRDefault="00A75E4B" w:rsidP="00711C22">
      <w:pPr>
        <w:pStyle w:val="BodyText"/>
        <w:ind w:left="0"/>
      </w:pPr>
    </w:p>
    <w:p w14:paraId="39AF6B92" w14:textId="77777777" w:rsidR="00A75E4B" w:rsidRPr="00A75E4B" w:rsidRDefault="00736BB6" w:rsidP="00EF3899">
      <w:pPr>
        <w:pStyle w:val="Heading3"/>
        <w:numPr>
          <w:ilvl w:val="2"/>
          <w:numId w:val="15"/>
        </w:numPr>
      </w:pPr>
      <w:bookmarkStart w:id="51" w:name="_Toc469574601"/>
      <w:bookmarkStart w:id="52" w:name="_Toc156677755"/>
      <w:r>
        <w:rPr>
          <w:rFonts w:hint="eastAsia"/>
        </w:rPr>
        <w:t>尽可能</w:t>
      </w:r>
      <w:r w:rsidR="00A75E4B" w:rsidRPr="00A75E4B">
        <w:t>避免在索引列上使用</w:t>
      </w:r>
      <w:r w:rsidR="00A75E4B" w:rsidRPr="00A75E4B">
        <w:t>NOT</w:t>
      </w:r>
      <w:bookmarkEnd w:id="51"/>
      <w:bookmarkEnd w:id="52"/>
      <w:r w:rsidR="00A75E4B" w:rsidRPr="00A75E4B">
        <w:t xml:space="preserve"> </w:t>
      </w:r>
    </w:p>
    <w:p w14:paraId="19BE8ABF" w14:textId="77777777" w:rsidR="00A75E4B" w:rsidRPr="0095104E" w:rsidRDefault="00A75E4B" w:rsidP="00A75E4B">
      <w:pPr>
        <w:ind w:firstLineChars="200" w:firstLine="480"/>
        <w:rPr>
          <w:rFonts w:asciiTheme="minorEastAsia" w:eastAsiaTheme="minorEastAsia" w:hAnsiTheme="minorEastAsia"/>
          <w:sz w:val="24"/>
          <w:szCs w:val="24"/>
        </w:rPr>
      </w:pPr>
      <w:r w:rsidRPr="0095104E">
        <w:rPr>
          <w:rFonts w:asciiTheme="minorEastAsia" w:eastAsiaTheme="minorEastAsia" w:hAnsiTheme="minorEastAsia"/>
          <w:sz w:val="24"/>
          <w:szCs w:val="24"/>
        </w:rPr>
        <w:t>避免在索引列上使用NOT, NOT</w:t>
      </w:r>
      <w:r w:rsidRPr="0095104E">
        <w:rPr>
          <w:rFonts w:asciiTheme="minorEastAsia" w:eastAsiaTheme="minorEastAsia" w:hAnsiTheme="minorEastAsia" w:hint="eastAsia"/>
          <w:sz w:val="24"/>
          <w:szCs w:val="24"/>
        </w:rPr>
        <w:t>不会使查询条件使用索引。对于</w:t>
      </w:r>
      <w:proofErr w:type="gramStart"/>
      <w:r w:rsidRPr="0095104E">
        <w:rPr>
          <w:rFonts w:asciiTheme="minorEastAsia" w:eastAsiaTheme="minorEastAsia" w:hAnsiTheme="minorEastAsia" w:hint="eastAsia"/>
          <w:sz w:val="24"/>
          <w:szCs w:val="24"/>
        </w:rPr>
        <w:t>!=</w:t>
      </w:r>
      <w:proofErr w:type="gramEnd"/>
      <w:r w:rsidRPr="0095104E">
        <w:rPr>
          <w:rFonts w:asciiTheme="minorEastAsia" w:eastAsiaTheme="minorEastAsia" w:hAnsiTheme="minorEastAsia" w:hint="eastAsia"/>
          <w:sz w:val="24"/>
          <w:szCs w:val="24"/>
        </w:rPr>
        <w:t>这样的判断也是不能使用索引的，</w:t>
      </w:r>
      <w:r w:rsidRPr="0095104E">
        <w:rPr>
          <w:rFonts w:asciiTheme="minorEastAsia" w:eastAsiaTheme="minorEastAsia" w:hAnsiTheme="minorEastAsia"/>
          <w:sz w:val="24"/>
          <w:szCs w:val="24"/>
        </w:rPr>
        <w:t>索引只能告诉你什么存在于表中, 而不能告诉你什么不存在于表中</w:t>
      </w:r>
    </w:p>
    <w:p w14:paraId="3DDD7889" w14:textId="77777777" w:rsidR="007D5D20" w:rsidRDefault="00A75E4B" w:rsidP="007D5D20">
      <w:r w:rsidRPr="00A75E4B">
        <w:t>低效</w:t>
      </w:r>
      <w:r w:rsidRPr="00A75E4B">
        <w:t>: (</w:t>
      </w:r>
      <w:r w:rsidRPr="00A75E4B">
        <w:t>不使用索引</w:t>
      </w:r>
      <w:r w:rsidRPr="00A75E4B">
        <w:t xml:space="preserve">) </w:t>
      </w:r>
      <w:r w:rsidRPr="00A75E4B">
        <w:br/>
      </w:r>
      <w:r w:rsidR="007D5D20">
        <w:t>select *</w:t>
      </w:r>
    </w:p>
    <w:p w14:paraId="7465ED9E" w14:textId="77777777" w:rsidR="007D5D20" w:rsidRDefault="007D5D20" w:rsidP="007D5D20">
      <w:r>
        <w:t>From ac02</w:t>
      </w:r>
    </w:p>
    <w:p w14:paraId="0559BC0A" w14:textId="77777777" w:rsidR="007D5D20" w:rsidRDefault="007D5D20" w:rsidP="007D5D20">
      <w:r>
        <w:t>Where not aab019='10</w:t>
      </w:r>
      <w:proofErr w:type="gramStart"/>
      <w:r>
        <w:t>';</w:t>
      </w:r>
      <w:proofErr w:type="gramEnd"/>
      <w:r>
        <w:t xml:space="preserve"> </w:t>
      </w:r>
    </w:p>
    <w:p w14:paraId="5E8F8600" w14:textId="77777777" w:rsidR="007D5D20" w:rsidRDefault="007D5D20" w:rsidP="007D5D20">
      <w:r>
        <w:rPr>
          <w:rFonts w:hint="eastAsia"/>
        </w:rPr>
        <w:t>高效</w:t>
      </w:r>
      <w:r>
        <w:rPr>
          <w:rFonts w:hint="eastAsia"/>
        </w:rPr>
        <w:t>: (</w:t>
      </w:r>
      <w:r>
        <w:rPr>
          <w:rFonts w:hint="eastAsia"/>
        </w:rPr>
        <w:t>这里</w:t>
      </w:r>
      <w:r>
        <w:rPr>
          <w:rFonts w:hint="eastAsia"/>
        </w:rPr>
        <w:t>,</w:t>
      </w:r>
      <w:r>
        <w:rPr>
          <w:rFonts w:hint="eastAsia"/>
        </w:rPr>
        <w:t>使用了索引</w:t>
      </w:r>
      <w:r>
        <w:rPr>
          <w:rFonts w:hint="eastAsia"/>
        </w:rPr>
        <w:t xml:space="preserve">) </w:t>
      </w:r>
    </w:p>
    <w:p w14:paraId="43149AF2" w14:textId="77777777" w:rsidR="007D5D20" w:rsidRDefault="007D5D20" w:rsidP="007D5D20">
      <w:r>
        <w:t>select *</w:t>
      </w:r>
    </w:p>
    <w:p w14:paraId="088913CE" w14:textId="77777777" w:rsidR="007D5D20" w:rsidRDefault="007D5D20" w:rsidP="007D5D20">
      <w:r>
        <w:t>From ac02</w:t>
      </w:r>
    </w:p>
    <w:p w14:paraId="0DC969CE" w14:textId="77777777" w:rsidR="00A75E4B" w:rsidRPr="00A75E4B" w:rsidRDefault="007D5D20" w:rsidP="007D5D20">
      <w:r>
        <w:t>Where aab019 in ('20','30'</w:t>
      </w:r>
      <w:proofErr w:type="gramStart"/>
      <w:r>
        <w:t>);</w:t>
      </w:r>
      <w:proofErr w:type="gramEnd"/>
    </w:p>
    <w:p w14:paraId="02ECBE82" w14:textId="77777777" w:rsidR="00A75E4B" w:rsidRPr="00A75E4B" w:rsidRDefault="00A75E4B" w:rsidP="00711C22">
      <w:pPr>
        <w:pStyle w:val="BodyText"/>
        <w:ind w:left="0"/>
      </w:pPr>
    </w:p>
    <w:p w14:paraId="4F553D52" w14:textId="77777777" w:rsidR="00A75E4B" w:rsidRPr="00A75E4B" w:rsidRDefault="00A75E4B" w:rsidP="00A75E4B">
      <w:pPr>
        <w:pStyle w:val="Heading3"/>
      </w:pPr>
      <w:bookmarkStart w:id="53" w:name="_Toc469574612"/>
      <w:bookmarkStart w:id="54" w:name="_Toc156677756"/>
      <w:bookmarkStart w:id="55" w:name="_Toc205891213"/>
      <w:r w:rsidRPr="00A75E4B">
        <w:t>使用</w:t>
      </w:r>
      <w:r w:rsidRPr="00A75E4B">
        <w:t>DECODE</w:t>
      </w:r>
      <w:r w:rsidRPr="00A75E4B">
        <w:t>函数来减少处理时间</w:t>
      </w:r>
      <w:bookmarkEnd w:id="53"/>
      <w:bookmarkEnd w:id="54"/>
    </w:p>
    <w:bookmarkEnd w:id="55"/>
    <w:p w14:paraId="141E4032" w14:textId="77777777" w:rsidR="00A7005F" w:rsidRPr="00A75E4B" w:rsidRDefault="00A75E4B" w:rsidP="00A7005F">
      <w:pPr>
        <w:ind w:firstLineChars="200" w:firstLine="480"/>
      </w:pPr>
      <w:r w:rsidRPr="00554409">
        <w:rPr>
          <w:rFonts w:asciiTheme="minorEastAsia" w:eastAsiaTheme="minorEastAsia" w:hAnsiTheme="minorEastAsia"/>
          <w:sz w:val="24"/>
          <w:szCs w:val="24"/>
        </w:rPr>
        <w:t>使用DECODE函数</w:t>
      </w:r>
      <w:r w:rsidRPr="00554409">
        <w:rPr>
          <w:rFonts w:asciiTheme="minorEastAsia" w:eastAsiaTheme="minorEastAsia" w:hAnsiTheme="minorEastAsia"/>
          <w:bCs/>
          <w:sz w:val="24"/>
          <w:szCs w:val="24"/>
        </w:rPr>
        <w:t>可以</w:t>
      </w:r>
      <w:r w:rsidRPr="00554409">
        <w:rPr>
          <w:rFonts w:asciiTheme="minorEastAsia" w:eastAsiaTheme="minorEastAsia" w:hAnsiTheme="minorEastAsia"/>
          <w:sz w:val="24"/>
          <w:szCs w:val="24"/>
        </w:rPr>
        <w:t xml:space="preserve">避免重复扫描相同记录或重复连接相同的表. </w:t>
      </w:r>
    </w:p>
    <w:p w14:paraId="67917AA1" w14:textId="77777777" w:rsidR="005D17A6" w:rsidRDefault="005D17A6" w:rsidP="005D17A6"/>
    <w:p w14:paraId="531A62BB" w14:textId="77777777" w:rsidR="005D17A6" w:rsidRPr="009401A9" w:rsidRDefault="000B344B" w:rsidP="00EF3899">
      <w:pPr>
        <w:pStyle w:val="Heading3"/>
        <w:numPr>
          <w:ilvl w:val="2"/>
          <w:numId w:val="15"/>
        </w:numPr>
      </w:pPr>
      <w:bookmarkStart w:id="56" w:name="_Toc156677757"/>
      <w:r>
        <w:rPr>
          <w:rFonts w:hint="eastAsia"/>
        </w:rPr>
        <w:t>l</w:t>
      </w:r>
      <w:r w:rsidR="005D17A6">
        <w:rPr>
          <w:rFonts w:hint="eastAsia"/>
        </w:rPr>
        <w:t>ike</w:t>
      </w:r>
      <w:r w:rsidR="005D17A6">
        <w:rPr>
          <w:rFonts w:hint="eastAsia"/>
        </w:rPr>
        <w:t>替换</w:t>
      </w:r>
      <w:proofErr w:type="spellStart"/>
      <w:r w:rsidR="005D17A6">
        <w:rPr>
          <w:rFonts w:hint="eastAsia"/>
        </w:rPr>
        <w:t>substr</w:t>
      </w:r>
      <w:bookmarkEnd w:id="56"/>
      <w:proofErr w:type="spellEnd"/>
    </w:p>
    <w:p w14:paraId="364A7D85" w14:textId="77777777" w:rsidR="005D17A6" w:rsidRDefault="005D17A6" w:rsidP="005D17A6">
      <w:pPr>
        <w:rPr>
          <w:rFonts w:ascii="宋体" w:hAnsi="宋体"/>
        </w:rPr>
      </w:pPr>
    </w:p>
    <w:p w14:paraId="62BE2C22" w14:textId="77777777" w:rsidR="000A3313" w:rsidRDefault="000B344B" w:rsidP="000A3313">
      <w:pPr>
        <w:pStyle w:val="BodyText"/>
        <w:ind w:left="0"/>
      </w:pPr>
      <w:r w:rsidRPr="00554409">
        <w:rPr>
          <w:rFonts w:asciiTheme="minorEastAsia" w:eastAsiaTheme="minorEastAsia" w:hAnsiTheme="minorEastAsia"/>
          <w:sz w:val="24"/>
          <w:szCs w:val="24"/>
        </w:rPr>
        <w:t>使用</w:t>
      </w:r>
      <w:r>
        <w:rPr>
          <w:rFonts w:asciiTheme="minorEastAsia" w:eastAsiaTheme="minorEastAsia" w:hAnsiTheme="minorEastAsia" w:hint="eastAsia"/>
          <w:sz w:val="24"/>
          <w:szCs w:val="24"/>
        </w:rPr>
        <w:t>一些场景下，</w:t>
      </w:r>
      <w:r w:rsidR="000A3313">
        <w:rPr>
          <w:rFonts w:asciiTheme="minorEastAsia" w:eastAsiaTheme="minorEastAsia" w:hAnsiTheme="minorEastAsia" w:hint="eastAsia"/>
          <w:sz w:val="24"/>
          <w:szCs w:val="24"/>
        </w:rPr>
        <w:t>比如字符类型的查询列上，前几个字符的过滤性很强，</w:t>
      </w:r>
      <w:r>
        <w:rPr>
          <w:rFonts w:asciiTheme="minorEastAsia" w:eastAsiaTheme="minorEastAsia" w:hAnsiTheme="minorEastAsia" w:hint="eastAsia"/>
          <w:sz w:val="24"/>
          <w:szCs w:val="24"/>
        </w:rPr>
        <w:t>like替换</w:t>
      </w:r>
      <w:proofErr w:type="spellStart"/>
      <w:r>
        <w:rPr>
          <w:rFonts w:asciiTheme="minorEastAsia" w:eastAsiaTheme="minorEastAsia" w:hAnsiTheme="minorEastAsia" w:hint="eastAsia"/>
          <w:sz w:val="24"/>
          <w:szCs w:val="24"/>
        </w:rPr>
        <w:t>substr</w:t>
      </w:r>
      <w:proofErr w:type="spellEnd"/>
      <w:r>
        <w:rPr>
          <w:rFonts w:asciiTheme="minorEastAsia" w:eastAsiaTheme="minorEastAsia" w:hAnsiTheme="minorEastAsia" w:hint="eastAsia"/>
          <w:sz w:val="24"/>
          <w:szCs w:val="24"/>
        </w:rPr>
        <w:t>能够有效利用索引</w:t>
      </w:r>
      <w:r w:rsidRPr="00554409">
        <w:rPr>
          <w:rFonts w:asciiTheme="minorEastAsia" w:eastAsiaTheme="minorEastAsia" w:hAnsiTheme="minorEastAsia"/>
          <w:sz w:val="24"/>
          <w:szCs w:val="24"/>
        </w:rPr>
        <w:t>.</w:t>
      </w:r>
      <w:r w:rsidR="000A3313" w:rsidRPr="000A3313">
        <w:rPr>
          <w:rFonts w:hint="eastAsia"/>
        </w:rPr>
        <w:t xml:space="preserve"> </w:t>
      </w:r>
    </w:p>
    <w:p w14:paraId="34B005DE" w14:textId="77777777" w:rsidR="000B344B" w:rsidRPr="00A75E4B" w:rsidRDefault="000B344B" w:rsidP="000A3313">
      <w:r w:rsidRPr="00A75E4B">
        <w:rPr>
          <w:rFonts w:hint="eastAsia"/>
        </w:rPr>
        <w:t>（低效</w:t>
      </w:r>
      <w:r w:rsidRPr="00A75E4B">
        <w:rPr>
          <w:rFonts w:hint="eastAsia"/>
        </w:rPr>
        <w:t>)</w:t>
      </w:r>
    </w:p>
    <w:p w14:paraId="5FDDF69B" w14:textId="77777777" w:rsidR="000B344B" w:rsidRPr="00A75E4B" w:rsidRDefault="000A3313" w:rsidP="000B344B">
      <w:proofErr w:type="spellStart"/>
      <w:r w:rsidRPr="000A3313">
        <w:rPr>
          <w:rFonts w:hint="eastAsia"/>
        </w:rPr>
        <w:t>substr</w:t>
      </w:r>
      <w:proofErr w:type="spellEnd"/>
      <w:r w:rsidRPr="000A3313">
        <w:rPr>
          <w:rFonts w:hint="eastAsia"/>
        </w:rPr>
        <w:t>(name,1,</w:t>
      </w:r>
      <w:proofErr w:type="gramStart"/>
      <w:r w:rsidRPr="000A3313">
        <w:rPr>
          <w:rFonts w:hint="eastAsia"/>
        </w:rPr>
        <w:t>4)=</w:t>
      </w:r>
      <w:proofErr w:type="gramEnd"/>
      <w:r w:rsidRPr="000A3313">
        <w:rPr>
          <w:rFonts w:hint="eastAsia"/>
        </w:rPr>
        <w:t>'1234'</w:t>
      </w:r>
    </w:p>
    <w:p w14:paraId="614A73CB" w14:textId="77777777" w:rsidR="000A3313" w:rsidRDefault="000A3313" w:rsidP="000B344B"/>
    <w:p w14:paraId="00492AA3" w14:textId="77777777" w:rsidR="000A3313" w:rsidRDefault="000B344B" w:rsidP="000A3313">
      <w:pPr>
        <w:pStyle w:val="BodyText"/>
        <w:ind w:left="0"/>
      </w:pPr>
      <w:r w:rsidRPr="00A75E4B">
        <w:rPr>
          <w:rFonts w:hint="eastAsia"/>
        </w:rPr>
        <w:t>（高效）</w:t>
      </w:r>
    </w:p>
    <w:p w14:paraId="11F5544F" w14:textId="77777777" w:rsidR="000A3313" w:rsidRDefault="000A3313" w:rsidP="00711C22">
      <w:pPr>
        <w:pStyle w:val="BodyText"/>
        <w:ind w:left="0"/>
      </w:pPr>
      <w:r w:rsidRPr="000A3313">
        <w:rPr>
          <w:rFonts w:hint="eastAsia"/>
        </w:rPr>
        <w:t>等价写法：</w:t>
      </w:r>
      <w:r w:rsidRPr="000A3313">
        <w:rPr>
          <w:rFonts w:hint="eastAsia"/>
        </w:rPr>
        <w:t xml:space="preserve"> name like '1234%'</w:t>
      </w:r>
    </w:p>
    <w:p w14:paraId="0BB00ACF" w14:textId="77777777" w:rsidR="005D17A6" w:rsidRDefault="005D17A6" w:rsidP="00711C22">
      <w:pPr>
        <w:pStyle w:val="BodyText"/>
        <w:ind w:left="0"/>
      </w:pPr>
    </w:p>
    <w:p w14:paraId="7B9B5A34" w14:textId="77777777" w:rsidR="005D17A6" w:rsidRDefault="005D17A6" w:rsidP="00711C22">
      <w:pPr>
        <w:pStyle w:val="BodyText"/>
        <w:ind w:left="0"/>
      </w:pPr>
    </w:p>
    <w:p w14:paraId="11E07955" w14:textId="77777777" w:rsidR="007C1062" w:rsidRPr="00032A76" w:rsidRDefault="007C1062" w:rsidP="007C1062">
      <w:pPr>
        <w:pStyle w:val="Heading3"/>
      </w:pPr>
      <w:bookmarkStart w:id="57" w:name="_Toc469574607"/>
      <w:bookmarkStart w:id="58" w:name="_Toc156677758"/>
      <w:bookmarkStart w:id="59" w:name="_Toc205891205"/>
      <w:r w:rsidRPr="007C1062">
        <w:t>SELECT</w:t>
      </w:r>
      <w:r w:rsidRPr="007C1062">
        <w:t>子句中避免使用</w:t>
      </w:r>
      <w:r w:rsidRPr="007C1062">
        <w:rPr>
          <w:rFonts w:hint="eastAsia"/>
        </w:rPr>
        <w:t>*</w:t>
      </w:r>
      <w:bookmarkEnd w:id="57"/>
      <w:r w:rsidR="00E16FBC">
        <w:rPr>
          <w:rFonts w:hint="eastAsia"/>
        </w:rPr>
        <w:t>，指定列名</w:t>
      </w:r>
      <w:bookmarkEnd w:id="58"/>
    </w:p>
    <w:bookmarkEnd w:id="59"/>
    <w:p w14:paraId="6B9B61E8" w14:textId="77777777" w:rsidR="00A36310" w:rsidRPr="00904A15" w:rsidRDefault="00A36310" w:rsidP="007C1062">
      <w:r w:rsidRPr="00904A15">
        <w:rPr>
          <w:rFonts w:hint="eastAsia"/>
        </w:rPr>
        <w:t>避免</w:t>
      </w:r>
      <w:r w:rsidR="007C1062" w:rsidRPr="00904A15">
        <w:rPr>
          <w:rFonts w:hint="eastAsia"/>
        </w:rPr>
        <w:t>select *</w:t>
      </w:r>
      <w:r w:rsidR="00A16FD4">
        <w:rPr>
          <w:rFonts w:hint="eastAsia"/>
        </w:rPr>
        <w:t>可能引发的问题</w:t>
      </w:r>
      <w:r w:rsidR="00FF1240" w:rsidRPr="00904A15">
        <w:rPr>
          <w:rFonts w:hint="eastAsia"/>
        </w:rPr>
        <w:t>：</w:t>
      </w:r>
      <w:r w:rsidR="00FF1240" w:rsidRPr="00904A15">
        <w:rPr>
          <w:rFonts w:hint="eastAsia"/>
        </w:rPr>
        <w:t xml:space="preserve"> </w:t>
      </w:r>
    </w:p>
    <w:p w14:paraId="4307EBAE" w14:textId="7ADAA241" w:rsidR="007C1062" w:rsidRPr="00904A15" w:rsidRDefault="00FF1240" w:rsidP="001A6134">
      <w:pPr>
        <w:pStyle w:val="ListParagraph"/>
        <w:numPr>
          <w:ilvl w:val="0"/>
          <w:numId w:val="17"/>
        </w:numPr>
        <w:ind w:firstLineChars="0"/>
      </w:pPr>
      <w:r w:rsidRPr="00904A15">
        <w:rPr>
          <w:rFonts w:hint="eastAsia"/>
        </w:rPr>
        <w:t>将访问所有的列，</w:t>
      </w:r>
      <w:r w:rsidR="007C1062" w:rsidRPr="00904A15">
        <w:rPr>
          <w:rFonts w:hint="eastAsia"/>
        </w:rPr>
        <w:t>增加了数据库服务器和应用服务器之间的通讯流量</w:t>
      </w:r>
    </w:p>
    <w:p w14:paraId="21E9495B" w14:textId="0C7004C1" w:rsidR="00A36310" w:rsidRPr="00904A15" w:rsidRDefault="00FF1240" w:rsidP="001A6134">
      <w:pPr>
        <w:pStyle w:val="ListParagraph"/>
        <w:numPr>
          <w:ilvl w:val="0"/>
          <w:numId w:val="17"/>
        </w:numPr>
        <w:ind w:firstLineChars="0"/>
      </w:pPr>
      <w:r w:rsidRPr="00904A15">
        <w:rPr>
          <w:rFonts w:hint="eastAsia"/>
        </w:rPr>
        <w:t>如果日后出现数据库添加字段，老的应用程序将出错</w:t>
      </w:r>
      <w:r w:rsidR="006C3E1C" w:rsidRPr="00904A15">
        <w:rPr>
          <w:rFonts w:hint="eastAsia"/>
        </w:rPr>
        <w:t>。</w:t>
      </w:r>
    </w:p>
    <w:p w14:paraId="0DAFE50E" w14:textId="17E90EDE" w:rsidR="006F354E" w:rsidRDefault="00151D2B" w:rsidP="001A6134">
      <w:pPr>
        <w:pStyle w:val="ListParagraph"/>
        <w:numPr>
          <w:ilvl w:val="0"/>
          <w:numId w:val="16"/>
        </w:numPr>
        <w:spacing w:line="360" w:lineRule="auto"/>
        <w:ind w:firstLineChars="0"/>
      </w:pPr>
      <w:r w:rsidRPr="00904A15">
        <w:rPr>
          <w:rFonts w:hint="eastAsia"/>
        </w:rPr>
        <w:t>如果</w:t>
      </w:r>
      <w:r>
        <w:rPr>
          <w:rFonts w:hint="eastAsia"/>
        </w:rPr>
        <w:t>发生删除再添加字段，甚至可能导致数据库和应用程序的列的对应关系的错位</w:t>
      </w:r>
      <w:r w:rsidRPr="00904A15">
        <w:rPr>
          <w:rFonts w:hint="eastAsia"/>
        </w:rPr>
        <w:t>。</w:t>
      </w:r>
    </w:p>
    <w:p w14:paraId="2FF2F805" w14:textId="77777777" w:rsidR="00DF6FCF" w:rsidRDefault="00DF6FCF" w:rsidP="008D285C"/>
    <w:p w14:paraId="1721988F" w14:textId="77777777" w:rsidR="006F354E" w:rsidRDefault="006F354E" w:rsidP="006F354E">
      <w:pPr>
        <w:pStyle w:val="Heading3"/>
      </w:pPr>
      <w:bookmarkStart w:id="60" w:name="_Toc156677759"/>
      <w:r>
        <w:rPr>
          <w:rFonts w:hint="eastAsia"/>
        </w:rPr>
        <w:t>在</w:t>
      </w:r>
      <w:r>
        <w:rPr>
          <w:rFonts w:hint="eastAsia"/>
        </w:rPr>
        <w:t>INSERT SQL</w:t>
      </w:r>
      <w:r>
        <w:rPr>
          <w:rFonts w:hint="eastAsia"/>
        </w:rPr>
        <w:t>语句中指定列名</w:t>
      </w:r>
      <w:bookmarkEnd w:id="60"/>
    </w:p>
    <w:p w14:paraId="7EE65706" w14:textId="77777777" w:rsidR="006F354E" w:rsidRDefault="006F354E" w:rsidP="00711C22">
      <w:pPr>
        <w:pStyle w:val="BodyText"/>
        <w:ind w:left="0"/>
      </w:pPr>
    </w:p>
    <w:p w14:paraId="65A58068" w14:textId="77777777" w:rsidR="00E16FBC" w:rsidRPr="00904A15" w:rsidRDefault="00E16FBC" w:rsidP="00E16FBC">
      <w:pPr>
        <w:pStyle w:val="BodyText"/>
        <w:ind w:left="0"/>
      </w:pPr>
      <w:r w:rsidRPr="00904A15">
        <w:rPr>
          <w:rFonts w:hint="eastAsia"/>
        </w:rPr>
        <w:t>使用</w:t>
      </w:r>
    </w:p>
    <w:p w14:paraId="193C001B" w14:textId="77777777" w:rsidR="00E16FBC" w:rsidRPr="00904A15" w:rsidRDefault="00E16FBC" w:rsidP="00E16FBC">
      <w:pPr>
        <w:pStyle w:val="BodyText"/>
        <w:ind w:left="0"/>
      </w:pPr>
      <w:r w:rsidRPr="00904A15">
        <w:t xml:space="preserve">INSERT INTO </w:t>
      </w:r>
      <w:proofErr w:type="gramStart"/>
      <w:r w:rsidRPr="00904A15">
        <w:t>t  (</w:t>
      </w:r>
      <w:proofErr w:type="gramEnd"/>
      <w:r w:rsidRPr="00904A15">
        <w:t>col1, col2, ...) VALUES (:v1, :v2,...   )</w:t>
      </w:r>
    </w:p>
    <w:p w14:paraId="2DDCDBFC" w14:textId="77777777" w:rsidR="00E16FBC" w:rsidRPr="00904A15" w:rsidRDefault="00E16FBC" w:rsidP="00E16FBC">
      <w:pPr>
        <w:pStyle w:val="BodyText"/>
        <w:ind w:left="0"/>
      </w:pPr>
      <w:r w:rsidRPr="00904A15">
        <w:rPr>
          <w:rFonts w:hint="eastAsia"/>
        </w:rPr>
        <w:t>而不是使用</w:t>
      </w:r>
    </w:p>
    <w:p w14:paraId="0CF013AA" w14:textId="77777777" w:rsidR="00E16FBC" w:rsidRPr="00904A15" w:rsidRDefault="00E16FBC" w:rsidP="00E16FBC">
      <w:pPr>
        <w:pStyle w:val="BodyText"/>
        <w:ind w:left="0"/>
      </w:pPr>
      <w:r w:rsidRPr="00904A15">
        <w:t xml:space="preserve">INSERT INTO t VALUES </w:t>
      </w:r>
      <w:proofErr w:type="gramStart"/>
      <w:r w:rsidRPr="00904A15">
        <w:t>(:v</w:t>
      </w:r>
      <w:proofErr w:type="gramEnd"/>
      <w:r w:rsidRPr="00904A15">
        <w:t>1, :v2)</w:t>
      </w:r>
    </w:p>
    <w:p w14:paraId="712F0E50" w14:textId="77777777" w:rsidR="00904A15" w:rsidRPr="00904A15" w:rsidRDefault="00904A15" w:rsidP="00904A15">
      <w:pPr>
        <w:pStyle w:val="BodyText"/>
        <w:ind w:left="0"/>
      </w:pPr>
      <w:r w:rsidRPr="00904A15">
        <w:rPr>
          <w:rFonts w:hint="eastAsia"/>
        </w:rPr>
        <w:t>避免日后出现数据库添加字段的表结构发生变化，导致语句报错，或者插入的值和列的对应关系发生错位</w:t>
      </w:r>
    </w:p>
    <w:p w14:paraId="3544FDB0" w14:textId="77777777" w:rsidR="00904A15" w:rsidRDefault="00904A15" w:rsidP="00904A15">
      <w:pPr>
        <w:pStyle w:val="BodyText"/>
        <w:ind w:left="0"/>
      </w:pPr>
    </w:p>
    <w:p w14:paraId="32C50EB2" w14:textId="77777777" w:rsidR="00833C2A" w:rsidRDefault="007C512A" w:rsidP="00833C2A">
      <w:pPr>
        <w:pStyle w:val="Heading3"/>
      </w:pPr>
      <w:bookmarkStart w:id="61" w:name="_Toc156677760"/>
      <w:r w:rsidRPr="007C512A">
        <w:rPr>
          <w:rFonts w:hint="eastAsia"/>
        </w:rPr>
        <w:t>多表连接查询</w:t>
      </w:r>
      <w:r w:rsidR="00116FF7">
        <w:rPr>
          <w:rFonts w:hint="eastAsia"/>
        </w:rPr>
        <w:t>,</w:t>
      </w:r>
      <w:r w:rsidR="0073395A">
        <w:rPr>
          <w:rFonts w:hint="eastAsia"/>
        </w:rPr>
        <w:t>列名前加上表的别名</w:t>
      </w:r>
      <w:bookmarkEnd w:id="61"/>
    </w:p>
    <w:p w14:paraId="210BEB6D" w14:textId="2D6454FC" w:rsidR="00A14BDC" w:rsidRDefault="00833C2A" w:rsidP="00A05DF1">
      <w:pPr>
        <w:pStyle w:val="ListParagraph"/>
        <w:numPr>
          <w:ilvl w:val="0"/>
          <w:numId w:val="16"/>
        </w:numPr>
        <w:spacing w:line="360" w:lineRule="auto"/>
        <w:ind w:firstLineChars="0"/>
      </w:pPr>
      <w:r>
        <w:rPr>
          <w:rFonts w:hint="eastAsia"/>
        </w:rPr>
        <w:t>多表连接情况下，被引用的列，前面加上表的别名以</w:t>
      </w:r>
      <w:r w:rsidR="00557755">
        <w:rPr>
          <w:rFonts w:hint="eastAsia"/>
        </w:rPr>
        <w:t>明确列和表的对应关系</w:t>
      </w:r>
    </w:p>
    <w:p w14:paraId="61536B25" w14:textId="7346EDC9" w:rsidR="00833C2A" w:rsidRDefault="00F91A8C" w:rsidP="00A05DF1">
      <w:pPr>
        <w:pStyle w:val="ListParagraph"/>
        <w:numPr>
          <w:ilvl w:val="0"/>
          <w:numId w:val="16"/>
        </w:numPr>
        <w:spacing w:line="360" w:lineRule="auto"/>
        <w:ind w:firstLineChars="0"/>
      </w:pPr>
      <w:r>
        <w:rPr>
          <w:rFonts w:hint="eastAsia"/>
        </w:rPr>
        <w:t>可以减少解析时间</w:t>
      </w:r>
      <w:r w:rsidR="00833C2A">
        <w:rPr>
          <w:rFonts w:hint="eastAsia"/>
        </w:rPr>
        <w:t>。</w:t>
      </w:r>
    </w:p>
    <w:p w14:paraId="58424D45" w14:textId="77777777" w:rsidR="00DD73BF" w:rsidRPr="00833C2A" w:rsidRDefault="00DD73BF" w:rsidP="00711C22">
      <w:pPr>
        <w:pStyle w:val="BodyText"/>
        <w:ind w:left="0"/>
      </w:pPr>
    </w:p>
    <w:p w14:paraId="029B4050" w14:textId="77777777" w:rsidR="00775F2D" w:rsidRDefault="00371BCA" w:rsidP="00E0457C">
      <w:pPr>
        <w:pStyle w:val="Heading3"/>
      </w:pPr>
      <w:bookmarkStart w:id="62" w:name="_Toc156677761"/>
      <w:r w:rsidRPr="00371BCA">
        <w:rPr>
          <w:rFonts w:hint="eastAsia"/>
        </w:rPr>
        <w:t>减少访问数据库的次数</w:t>
      </w:r>
      <w:r w:rsidR="00822F06">
        <w:rPr>
          <w:rFonts w:hint="eastAsia"/>
        </w:rPr>
        <w:t>--</w:t>
      </w:r>
      <w:r w:rsidR="00822F06">
        <w:rPr>
          <w:rFonts w:hint="eastAsia"/>
        </w:rPr>
        <w:t>一次取多列</w:t>
      </w:r>
      <w:bookmarkEnd w:id="62"/>
    </w:p>
    <w:p w14:paraId="18FEF44A" w14:textId="77777777" w:rsidR="004973EF" w:rsidRDefault="00D875F6" w:rsidP="0058212B">
      <w:pPr>
        <w:pStyle w:val="BodyText"/>
        <w:ind w:left="0"/>
      </w:pPr>
      <w:r>
        <w:rPr>
          <w:rFonts w:hint="eastAsia"/>
        </w:rPr>
        <w:t>如果某个业务逻辑，需要获取多个字段，建议一次性获取，而不是每次获取一个字段</w:t>
      </w:r>
    </w:p>
    <w:p w14:paraId="07EE6958" w14:textId="77777777" w:rsidR="00822F06" w:rsidRPr="00833C2A" w:rsidRDefault="00822F06" w:rsidP="00822F06">
      <w:pPr>
        <w:pStyle w:val="BodyText"/>
        <w:ind w:left="0"/>
      </w:pPr>
    </w:p>
    <w:p w14:paraId="604C10C3" w14:textId="77777777" w:rsidR="00822F06" w:rsidRDefault="00822F06" w:rsidP="00822F06">
      <w:pPr>
        <w:pStyle w:val="Heading3"/>
      </w:pPr>
      <w:bookmarkStart w:id="63" w:name="_Toc156677762"/>
      <w:r w:rsidRPr="00371BCA">
        <w:rPr>
          <w:rFonts w:hint="eastAsia"/>
        </w:rPr>
        <w:t>减少访问数据库的次数</w:t>
      </w:r>
      <w:r>
        <w:t>—</w:t>
      </w:r>
      <w:r>
        <w:rPr>
          <w:rFonts w:hint="eastAsia"/>
        </w:rPr>
        <w:t>一次取多行</w:t>
      </w:r>
      <w:bookmarkEnd w:id="63"/>
    </w:p>
    <w:p w14:paraId="612BE0BB" w14:textId="77777777" w:rsidR="00822F06" w:rsidRDefault="00822F06" w:rsidP="00822F06">
      <w:pPr>
        <w:pStyle w:val="BodyText"/>
        <w:ind w:left="0"/>
      </w:pPr>
      <w:r>
        <w:rPr>
          <w:rFonts w:hint="eastAsia"/>
        </w:rPr>
        <w:t>如果某个批量，需要访问大量记录，建议以批量方式获取数据，而不是通过</w:t>
      </w:r>
      <w:r>
        <w:rPr>
          <w:rFonts w:hint="eastAsia"/>
        </w:rPr>
        <w:t>cursor</w:t>
      </w:r>
      <w:r>
        <w:rPr>
          <w:rFonts w:hint="eastAsia"/>
        </w:rPr>
        <w:t>逐条获取</w:t>
      </w:r>
    </w:p>
    <w:p w14:paraId="6B59423E" w14:textId="77777777" w:rsidR="00822F06" w:rsidRDefault="00822F06" w:rsidP="0017514B">
      <w:pPr>
        <w:overflowPunct/>
        <w:autoSpaceDE/>
        <w:autoSpaceDN/>
        <w:adjustRightInd/>
        <w:spacing w:line="360" w:lineRule="auto"/>
        <w:textAlignment w:val="auto"/>
      </w:pPr>
    </w:p>
    <w:p w14:paraId="5A4F3C55" w14:textId="77777777" w:rsidR="0017514B" w:rsidRDefault="0017514B" w:rsidP="0017514B">
      <w:pPr>
        <w:pStyle w:val="Heading3"/>
      </w:pPr>
      <w:bookmarkStart w:id="64" w:name="_Toc156677763"/>
      <w:r>
        <w:rPr>
          <w:rFonts w:hint="eastAsia"/>
        </w:rPr>
        <w:t>避免隐式转换</w:t>
      </w:r>
      <w:bookmarkEnd w:id="64"/>
    </w:p>
    <w:p w14:paraId="2CCA73CE" w14:textId="77777777" w:rsidR="0017514B" w:rsidRPr="009552C1" w:rsidRDefault="0017514B" w:rsidP="0017514B">
      <w:pPr>
        <w:pStyle w:val="BodyText"/>
      </w:pPr>
    </w:p>
    <w:p w14:paraId="6DC96107" w14:textId="77777777" w:rsidR="0017514B" w:rsidRDefault="0017514B" w:rsidP="0017514B">
      <w:pPr>
        <w:ind w:firstLine="420"/>
      </w:pPr>
    </w:p>
    <w:p w14:paraId="619C3669" w14:textId="77777777" w:rsidR="0017514B" w:rsidRPr="00B2330E" w:rsidRDefault="0017514B" w:rsidP="0017514B">
      <w:pPr>
        <w:ind w:firstLine="420"/>
        <w:rPr>
          <w:color w:val="FF0000"/>
        </w:rPr>
      </w:pPr>
      <w:r w:rsidRPr="00B2330E">
        <w:rPr>
          <w:rFonts w:hint="eastAsia"/>
          <w:color w:val="FF0000"/>
        </w:rPr>
        <w:t>变量或值的数据类型要与列的数据类型一致，避免数据发生隐式转换，否则可能导致无法使用索引</w:t>
      </w:r>
    </w:p>
    <w:p w14:paraId="40E05780" w14:textId="77777777" w:rsidR="0017514B" w:rsidRPr="00B2330E" w:rsidRDefault="0017514B" w:rsidP="0017514B">
      <w:pPr>
        <w:ind w:firstLine="420"/>
        <w:rPr>
          <w:color w:val="FF0000"/>
        </w:rPr>
      </w:pPr>
    </w:p>
    <w:p w14:paraId="79899EEA" w14:textId="77777777" w:rsidR="0017514B" w:rsidRPr="00B2330E" w:rsidRDefault="0017514B" w:rsidP="0017514B">
      <w:pPr>
        <w:ind w:firstLine="420"/>
        <w:rPr>
          <w:color w:val="FF0000"/>
        </w:rPr>
      </w:pPr>
      <w:r w:rsidRPr="0033160D">
        <w:rPr>
          <w:rFonts w:hint="eastAsia"/>
          <w:color w:val="FF0000"/>
          <w:highlight w:val="yellow"/>
        </w:rPr>
        <w:t>更加严重的情况，可能出现返回结果和预期不一致问题</w:t>
      </w:r>
      <w:r w:rsidR="00232389" w:rsidRPr="00B2330E">
        <w:rPr>
          <w:rFonts w:hint="eastAsia"/>
          <w:color w:val="FF0000"/>
        </w:rPr>
        <w:t>，详细情况参见后续章节</w:t>
      </w:r>
    </w:p>
    <w:p w14:paraId="2FA279E9" w14:textId="77777777" w:rsidR="006749C3" w:rsidRDefault="006749C3" w:rsidP="00286E4D">
      <w:pPr>
        <w:overflowPunct/>
        <w:autoSpaceDE/>
        <w:autoSpaceDN/>
        <w:adjustRightInd/>
        <w:spacing w:line="360" w:lineRule="auto"/>
        <w:textAlignment w:val="auto"/>
      </w:pPr>
    </w:p>
    <w:p w14:paraId="072B9FB6" w14:textId="77777777" w:rsidR="00286E4D" w:rsidRDefault="009552C1" w:rsidP="00286E4D">
      <w:pPr>
        <w:pStyle w:val="Heading3"/>
      </w:pPr>
      <w:bookmarkStart w:id="65" w:name="_Toc156677764"/>
      <w:r>
        <w:rPr>
          <w:rFonts w:hint="eastAsia"/>
        </w:rPr>
        <w:t>char</w:t>
      </w:r>
      <w:r>
        <w:rPr>
          <w:rFonts w:hint="eastAsia"/>
        </w:rPr>
        <w:t>和</w:t>
      </w:r>
      <w:r>
        <w:rPr>
          <w:rFonts w:hint="eastAsia"/>
        </w:rPr>
        <w:t>varchar2</w:t>
      </w:r>
      <w:r>
        <w:rPr>
          <w:rFonts w:hint="eastAsia"/>
        </w:rPr>
        <w:t>之间的比较规则</w:t>
      </w:r>
      <w:bookmarkEnd w:id="65"/>
    </w:p>
    <w:p w14:paraId="2F9AC835" w14:textId="77777777" w:rsidR="009552C1" w:rsidRPr="009552C1" w:rsidRDefault="009552C1" w:rsidP="009552C1">
      <w:pPr>
        <w:pStyle w:val="BodyText"/>
      </w:pPr>
    </w:p>
    <w:p w14:paraId="5FFF70D8" w14:textId="77777777" w:rsidR="001B1E43" w:rsidRDefault="001B1E43" w:rsidP="001B1E43">
      <w:pPr>
        <w:ind w:firstLine="420"/>
      </w:pPr>
    </w:p>
    <w:p w14:paraId="6598F545" w14:textId="77777777" w:rsidR="001B1E43" w:rsidRPr="001B1E43" w:rsidRDefault="001B1E43" w:rsidP="001B1E43">
      <w:pPr>
        <w:ind w:firstLine="420"/>
        <w:rPr>
          <w:color w:val="0070C0"/>
        </w:rPr>
      </w:pPr>
      <w:r w:rsidRPr="001B1E43">
        <w:rPr>
          <w:color w:val="0070C0"/>
        </w:rPr>
        <w:t xml:space="preserve">create table </w:t>
      </w:r>
      <w:proofErr w:type="gramStart"/>
      <w:r w:rsidRPr="001B1E43">
        <w:rPr>
          <w:color w:val="0070C0"/>
        </w:rPr>
        <w:t>t</w:t>
      </w:r>
      <w:proofErr w:type="gramEnd"/>
    </w:p>
    <w:p w14:paraId="38063A00" w14:textId="77777777" w:rsidR="001B1E43" w:rsidRPr="001B1E43" w:rsidRDefault="001B1E43" w:rsidP="001B1E43">
      <w:pPr>
        <w:ind w:firstLine="420"/>
        <w:rPr>
          <w:color w:val="0070C0"/>
        </w:rPr>
      </w:pPr>
      <w:proofErr w:type="gramStart"/>
      <w:r w:rsidRPr="001B1E43">
        <w:rPr>
          <w:color w:val="0070C0"/>
        </w:rPr>
        <w:t xml:space="preserve">( </w:t>
      </w:r>
      <w:proofErr w:type="spellStart"/>
      <w:r w:rsidRPr="001B1E43">
        <w:rPr>
          <w:color w:val="0070C0"/>
        </w:rPr>
        <w:t>char</w:t>
      </w:r>
      <w:proofErr w:type="gramEnd"/>
      <w:r w:rsidRPr="001B1E43">
        <w:rPr>
          <w:color w:val="0070C0"/>
        </w:rPr>
        <w:t>_column</w:t>
      </w:r>
      <w:proofErr w:type="spellEnd"/>
      <w:r w:rsidRPr="001B1E43">
        <w:rPr>
          <w:color w:val="0070C0"/>
        </w:rPr>
        <w:t xml:space="preserve">      char(20),</w:t>
      </w:r>
    </w:p>
    <w:p w14:paraId="61EBD4FC" w14:textId="77777777" w:rsidR="001B1E43" w:rsidRPr="001B1E43" w:rsidRDefault="001B1E43" w:rsidP="001B1E43">
      <w:pPr>
        <w:ind w:firstLine="420"/>
        <w:rPr>
          <w:color w:val="0070C0"/>
        </w:rPr>
      </w:pPr>
      <w:r w:rsidRPr="001B1E43">
        <w:rPr>
          <w:color w:val="0070C0"/>
        </w:rPr>
        <w:t xml:space="preserve">  varchar2_</w:t>
      </w:r>
      <w:proofErr w:type="gramStart"/>
      <w:r w:rsidRPr="001B1E43">
        <w:rPr>
          <w:color w:val="0070C0"/>
        </w:rPr>
        <w:t>column  varchar</w:t>
      </w:r>
      <w:proofErr w:type="gramEnd"/>
      <w:r w:rsidRPr="001B1E43">
        <w:rPr>
          <w:color w:val="0070C0"/>
        </w:rPr>
        <w:t>2(20)</w:t>
      </w:r>
    </w:p>
    <w:p w14:paraId="2F56B039" w14:textId="77777777" w:rsidR="001B1E43" w:rsidRPr="001B1E43" w:rsidRDefault="001B1E43" w:rsidP="001B1E43">
      <w:pPr>
        <w:ind w:firstLine="420"/>
        <w:rPr>
          <w:color w:val="0070C0"/>
        </w:rPr>
      </w:pPr>
      <w:r w:rsidRPr="001B1E43">
        <w:rPr>
          <w:color w:val="0070C0"/>
        </w:rPr>
        <w:t>)</w:t>
      </w:r>
    </w:p>
    <w:p w14:paraId="2BB34B08" w14:textId="77777777" w:rsidR="001B1E43" w:rsidRPr="001B1E43" w:rsidRDefault="001B1E43" w:rsidP="001B1E43">
      <w:pPr>
        <w:ind w:firstLine="420"/>
        <w:rPr>
          <w:color w:val="0070C0"/>
        </w:rPr>
      </w:pPr>
      <w:r w:rsidRPr="001B1E43">
        <w:rPr>
          <w:color w:val="0070C0"/>
        </w:rPr>
        <w:t>/</w:t>
      </w:r>
    </w:p>
    <w:p w14:paraId="185240F5" w14:textId="77777777" w:rsidR="001B1E43" w:rsidRDefault="001B1E43" w:rsidP="001B1E43">
      <w:pPr>
        <w:ind w:firstLine="420"/>
      </w:pPr>
    </w:p>
    <w:p w14:paraId="2692C2AF" w14:textId="77777777" w:rsidR="001B1E43" w:rsidRPr="001B1E43" w:rsidRDefault="001B1E43" w:rsidP="001B1E43">
      <w:pPr>
        <w:ind w:firstLine="420"/>
        <w:rPr>
          <w:color w:val="0070C0"/>
        </w:rPr>
      </w:pPr>
      <w:r w:rsidRPr="001B1E43">
        <w:rPr>
          <w:color w:val="0070C0"/>
        </w:rPr>
        <w:t xml:space="preserve">insert into t values </w:t>
      </w:r>
      <w:proofErr w:type="gramStart"/>
      <w:r w:rsidRPr="001B1E43">
        <w:rPr>
          <w:color w:val="0070C0"/>
        </w:rPr>
        <w:t>( '</w:t>
      </w:r>
      <w:proofErr w:type="gramEnd"/>
      <w:r w:rsidRPr="001B1E43">
        <w:rPr>
          <w:color w:val="0070C0"/>
        </w:rPr>
        <w:t>Hello World', 'Hello World' );</w:t>
      </w:r>
    </w:p>
    <w:p w14:paraId="67437895" w14:textId="77777777" w:rsidR="001B1E43" w:rsidRPr="001B1E43" w:rsidRDefault="001B1E43" w:rsidP="001B1E43">
      <w:pPr>
        <w:ind w:firstLine="420"/>
        <w:rPr>
          <w:color w:val="00B050"/>
        </w:rPr>
      </w:pPr>
      <w:r w:rsidRPr="001B1E43">
        <w:rPr>
          <w:color w:val="00B050"/>
        </w:rPr>
        <w:t>1 row created.</w:t>
      </w:r>
    </w:p>
    <w:p w14:paraId="2275D122" w14:textId="77777777" w:rsidR="001B1E43" w:rsidRDefault="001B1E43" w:rsidP="001B1E43">
      <w:pPr>
        <w:ind w:firstLine="420"/>
      </w:pPr>
    </w:p>
    <w:p w14:paraId="1CE4D980" w14:textId="77777777" w:rsidR="001B1E43" w:rsidRPr="001B1E43" w:rsidRDefault="001B1E43" w:rsidP="001B1E43">
      <w:pPr>
        <w:ind w:firstLine="420"/>
        <w:rPr>
          <w:color w:val="0070C0"/>
        </w:rPr>
      </w:pPr>
      <w:r w:rsidRPr="001B1E43">
        <w:rPr>
          <w:color w:val="0070C0"/>
        </w:rPr>
        <w:lastRenderedPageBreak/>
        <w:t xml:space="preserve">select * from </w:t>
      </w:r>
      <w:proofErr w:type="gramStart"/>
      <w:r w:rsidRPr="001B1E43">
        <w:rPr>
          <w:color w:val="0070C0"/>
        </w:rPr>
        <w:t>t;</w:t>
      </w:r>
      <w:proofErr w:type="gramEnd"/>
    </w:p>
    <w:p w14:paraId="1278B64E" w14:textId="77777777" w:rsidR="001B1E43" w:rsidRPr="001B1E43" w:rsidRDefault="001B1E43" w:rsidP="001B1E43">
      <w:pPr>
        <w:ind w:firstLine="420"/>
        <w:rPr>
          <w:color w:val="00B050"/>
        </w:rPr>
      </w:pPr>
      <w:r w:rsidRPr="001B1E43">
        <w:rPr>
          <w:color w:val="00B050"/>
        </w:rPr>
        <w:t>CHAR_COLUMN          VARCHAR2_COLUMN</w:t>
      </w:r>
    </w:p>
    <w:p w14:paraId="3BF687A8" w14:textId="77777777" w:rsidR="001B1E43" w:rsidRPr="001B1E43" w:rsidRDefault="001B1E43" w:rsidP="001B1E43">
      <w:pPr>
        <w:ind w:firstLine="420"/>
        <w:rPr>
          <w:color w:val="00B050"/>
        </w:rPr>
      </w:pPr>
      <w:r w:rsidRPr="001B1E43">
        <w:rPr>
          <w:color w:val="00B050"/>
        </w:rPr>
        <w:t>-------------------- --------------------</w:t>
      </w:r>
    </w:p>
    <w:p w14:paraId="7BBF1025" w14:textId="77777777" w:rsidR="001B1E43" w:rsidRDefault="001B1E43" w:rsidP="001B1E43">
      <w:pPr>
        <w:ind w:firstLine="420"/>
        <w:rPr>
          <w:color w:val="00B050"/>
        </w:rPr>
      </w:pPr>
      <w:r w:rsidRPr="001B1E43">
        <w:rPr>
          <w:color w:val="00B050"/>
        </w:rPr>
        <w:t>Hello World          Hello World</w:t>
      </w:r>
    </w:p>
    <w:p w14:paraId="6BDB4CA8" w14:textId="77777777" w:rsidR="001B1E43" w:rsidRPr="001B1E43" w:rsidRDefault="001B1E43" w:rsidP="001B1E43">
      <w:pPr>
        <w:ind w:firstLine="420"/>
        <w:rPr>
          <w:color w:val="FF0000"/>
        </w:rPr>
      </w:pPr>
      <w:r w:rsidRPr="001B1E43">
        <w:rPr>
          <w:rFonts w:hint="eastAsia"/>
          <w:color w:val="FF0000"/>
        </w:rPr>
        <w:t>#</w:t>
      </w:r>
      <w:r w:rsidRPr="001B1E43">
        <w:rPr>
          <w:rFonts w:hint="eastAsia"/>
          <w:color w:val="FF0000"/>
        </w:rPr>
        <w:t>对于硬编码值，尾部空格被忽略</w:t>
      </w:r>
      <w:r w:rsidR="00045293">
        <w:rPr>
          <w:rFonts w:hint="eastAsia"/>
          <w:color w:val="FF0000"/>
        </w:rPr>
        <w:t>，认为相等</w:t>
      </w:r>
    </w:p>
    <w:p w14:paraId="5718B48D" w14:textId="77777777" w:rsidR="001B1E43" w:rsidRPr="001B1E43" w:rsidRDefault="001B1E43" w:rsidP="001B1E43">
      <w:pPr>
        <w:ind w:firstLine="420"/>
        <w:rPr>
          <w:color w:val="0070C0"/>
        </w:rPr>
      </w:pPr>
      <w:r w:rsidRPr="001B1E43">
        <w:rPr>
          <w:color w:val="0070C0"/>
        </w:rPr>
        <w:t xml:space="preserve">select * from t where </w:t>
      </w:r>
      <w:proofErr w:type="spellStart"/>
      <w:r w:rsidRPr="001B1E43">
        <w:rPr>
          <w:color w:val="0070C0"/>
        </w:rPr>
        <w:t>char_column</w:t>
      </w:r>
      <w:proofErr w:type="spellEnd"/>
      <w:r w:rsidRPr="001B1E43">
        <w:rPr>
          <w:color w:val="0070C0"/>
        </w:rPr>
        <w:t xml:space="preserve"> = 'Hello World</w:t>
      </w:r>
      <w:proofErr w:type="gramStart"/>
      <w:r w:rsidRPr="001B1E43">
        <w:rPr>
          <w:color w:val="0070C0"/>
        </w:rPr>
        <w:t>';</w:t>
      </w:r>
      <w:proofErr w:type="gramEnd"/>
    </w:p>
    <w:p w14:paraId="69D3783C" w14:textId="77777777" w:rsidR="001B1E43" w:rsidRPr="001B1E43" w:rsidRDefault="001B1E43" w:rsidP="001B1E43">
      <w:pPr>
        <w:ind w:firstLine="420"/>
        <w:rPr>
          <w:color w:val="00B050"/>
        </w:rPr>
      </w:pPr>
      <w:r w:rsidRPr="001B1E43">
        <w:rPr>
          <w:color w:val="00B050"/>
        </w:rPr>
        <w:t>CHAR_COLUMN          VARCHAR2_COLUMN</w:t>
      </w:r>
    </w:p>
    <w:p w14:paraId="70B88F07" w14:textId="77777777" w:rsidR="001B1E43" w:rsidRPr="001B1E43" w:rsidRDefault="001B1E43" w:rsidP="001B1E43">
      <w:pPr>
        <w:ind w:firstLine="420"/>
        <w:rPr>
          <w:color w:val="00B050"/>
        </w:rPr>
      </w:pPr>
      <w:r w:rsidRPr="001B1E43">
        <w:rPr>
          <w:color w:val="00B050"/>
        </w:rPr>
        <w:t>-------------------- --------------------</w:t>
      </w:r>
    </w:p>
    <w:p w14:paraId="7353FBB2" w14:textId="77777777" w:rsidR="001B1E43" w:rsidRPr="001B1E43" w:rsidRDefault="001B1E43" w:rsidP="001B1E43">
      <w:pPr>
        <w:ind w:firstLine="420"/>
        <w:rPr>
          <w:color w:val="00B050"/>
        </w:rPr>
      </w:pPr>
      <w:r w:rsidRPr="001B1E43">
        <w:rPr>
          <w:color w:val="00B050"/>
        </w:rPr>
        <w:t>Hello World          Hello World</w:t>
      </w:r>
    </w:p>
    <w:p w14:paraId="77EBDB1D" w14:textId="77777777" w:rsidR="001B1E43" w:rsidRDefault="001B1E43" w:rsidP="001B1E43">
      <w:pPr>
        <w:ind w:firstLine="420"/>
      </w:pPr>
    </w:p>
    <w:p w14:paraId="2E41E6B1" w14:textId="77777777" w:rsidR="001B1E43" w:rsidRPr="001B1E43" w:rsidRDefault="001B1E43" w:rsidP="001B1E43">
      <w:pPr>
        <w:ind w:firstLine="420"/>
        <w:rPr>
          <w:color w:val="0070C0"/>
        </w:rPr>
      </w:pPr>
      <w:r w:rsidRPr="001B1E43">
        <w:rPr>
          <w:color w:val="0070C0"/>
        </w:rPr>
        <w:t>select * from t where varchar2_column = 'Hello World</w:t>
      </w:r>
      <w:proofErr w:type="gramStart"/>
      <w:r w:rsidRPr="001B1E43">
        <w:rPr>
          <w:color w:val="0070C0"/>
        </w:rPr>
        <w:t>';</w:t>
      </w:r>
      <w:proofErr w:type="gramEnd"/>
    </w:p>
    <w:p w14:paraId="313BD138" w14:textId="77777777" w:rsidR="001B1E43" w:rsidRPr="001B1E43" w:rsidRDefault="001B1E43" w:rsidP="001B1E43">
      <w:pPr>
        <w:ind w:firstLine="420"/>
        <w:rPr>
          <w:color w:val="00B050"/>
        </w:rPr>
      </w:pPr>
      <w:r w:rsidRPr="001B1E43">
        <w:rPr>
          <w:color w:val="00B050"/>
        </w:rPr>
        <w:t>CHAR_COLUMN          VARCHAR2_COLUMN</w:t>
      </w:r>
    </w:p>
    <w:p w14:paraId="5ED61EAB" w14:textId="77777777" w:rsidR="001B1E43" w:rsidRPr="001B1E43" w:rsidRDefault="001B1E43" w:rsidP="001B1E43">
      <w:pPr>
        <w:ind w:firstLine="420"/>
        <w:rPr>
          <w:color w:val="00B050"/>
        </w:rPr>
      </w:pPr>
      <w:r w:rsidRPr="001B1E43">
        <w:rPr>
          <w:color w:val="00B050"/>
        </w:rPr>
        <w:t>-------------------- --------------------</w:t>
      </w:r>
    </w:p>
    <w:p w14:paraId="57637158" w14:textId="77777777" w:rsidR="001B1E43" w:rsidRPr="001B1E43" w:rsidRDefault="001B1E43" w:rsidP="001B1E43">
      <w:pPr>
        <w:ind w:firstLine="420"/>
        <w:rPr>
          <w:color w:val="00B050"/>
        </w:rPr>
      </w:pPr>
      <w:r w:rsidRPr="001B1E43">
        <w:rPr>
          <w:color w:val="00B050"/>
        </w:rPr>
        <w:t>Hello World          Hello World</w:t>
      </w:r>
    </w:p>
    <w:p w14:paraId="1D00140A" w14:textId="77777777" w:rsidR="001B1E43" w:rsidRDefault="001B1E43" w:rsidP="001B1E43">
      <w:pPr>
        <w:ind w:firstLine="420"/>
      </w:pPr>
    </w:p>
    <w:p w14:paraId="270D79A8" w14:textId="77777777" w:rsidR="001B1E43" w:rsidRPr="001B1E43" w:rsidRDefault="001B1E43" w:rsidP="001B1E43">
      <w:pPr>
        <w:ind w:firstLine="420"/>
        <w:rPr>
          <w:color w:val="FF0000"/>
        </w:rPr>
      </w:pPr>
      <w:r w:rsidRPr="001B1E43">
        <w:rPr>
          <w:rFonts w:hint="eastAsia"/>
          <w:color w:val="FF0000"/>
        </w:rPr>
        <w:t>#</w:t>
      </w:r>
      <w:r w:rsidRPr="001B1E43">
        <w:rPr>
          <w:rFonts w:hint="eastAsia"/>
          <w:color w:val="FF0000"/>
        </w:rPr>
        <w:t>对于</w:t>
      </w:r>
      <w:r>
        <w:rPr>
          <w:rFonts w:hint="eastAsia"/>
          <w:color w:val="FF0000"/>
        </w:rPr>
        <w:t>列比较</w:t>
      </w:r>
      <w:r w:rsidRPr="001B1E43">
        <w:rPr>
          <w:rFonts w:hint="eastAsia"/>
          <w:color w:val="FF0000"/>
        </w:rPr>
        <w:t>，尾部空格</w:t>
      </w:r>
      <w:r>
        <w:rPr>
          <w:rFonts w:hint="eastAsia"/>
          <w:color w:val="FF0000"/>
        </w:rPr>
        <w:t>个数不一样</w:t>
      </w:r>
      <w:r w:rsidR="001B399C">
        <w:rPr>
          <w:rFonts w:hint="eastAsia"/>
          <w:color w:val="FF0000"/>
        </w:rPr>
        <w:t>会认为不等</w:t>
      </w:r>
    </w:p>
    <w:p w14:paraId="4B00FA72" w14:textId="77777777" w:rsidR="001B1E43" w:rsidRPr="001B1E43" w:rsidRDefault="001B1E43" w:rsidP="001B1E43">
      <w:pPr>
        <w:ind w:firstLine="420"/>
        <w:rPr>
          <w:color w:val="0070C0"/>
        </w:rPr>
      </w:pPr>
      <w:r w:rsidRPr="001B1E43">
        <w:rPr>
          <w:color w:val="0070C0"/>
        </w:rPr>
        <w:t xml:space="preserve">select * from t where </w:t>
      </w:r>
      <w:proofErr w:type="spellStart"/>
      <w:r w:rsidRPr="001B1E43">
        <w:rPr>
          <w:color w:val="0070C0"/>
        </w:rPr>
        <w:t>char_column</w:t>
      </w:r>
      <w:proofErr w:type="spellEnd"/>
      <w:r w:rsidRPr="001B1E43">
        <w:rPr>
          <w:color w:val="0070C0"/>
        </w:rPr>
        <w:t xml:space="preserve"> = varchar2_</w:t>
      </w:r>
      <w:proofErr w:type="gramStart"/>
      <w:r w:rsidRPr="001B1E43">
        <w:rPr>
          <w:color w:val="0070C0"/>
        </w:rPr>
        <w:t>column;</w:t>
      </w:r>
      <w:proofErr w:type="gramEnd"/>
    </w:p>
    <w:p w14:paraId="7F94CE23" w14:textId="77777777" w:rsidR="001B1E43" w:rsidRPr="001B1E43" w:rsidRDefault="001B1E43" w:rsidP="001B1E43">
      <w:pPr>
        <w:ind w:firstLine="420"/>
        <w:rPr>
          <w:color w:val="00B050"/>
        </w:rPr>
      </w:pPr>
      <w:r w:rsidRPr="001B1E43">
        <w:rPr>
          <w:color w:val="00B050"/>
        </w:rPr>
        <w:t xml:space="preserve">no rows </w:t>
      </w:r>
      <w:proofErr w:type="gramStart"/>
      <w:r w:rsidRPr="001B1E43">
        <w:rPr>
          <w:color w:val="00B050"/>
        </w:rPr>
        <w:t>selected</w:t>
      </w:r>
      <w:proofErr w:type="gramEnd"/>
    </w:p>
    <w:p w14:paraId="0AB5160B" w14:textId="77777777" w:rsidR="001B1E43" w:rsidRDefault="001B1E43" w:rsidP="001B1E43">
      <w:pPr>
        <w:ind w:firstLine="420"/>
      </w:pPr>
    </w:p>
    <w:p w14:paraId="601B6B40" w14:textId="77777777" w:rsidR="0019312C" w:rsidRPr="001B1E43" w:rsidRDefault="0019312C" w:rsidP="0019312C">
      <w:pPr>
        <w:ind w:firstLine="420"/>
        <w:rPr>
          <w:color w:val="FF0000"/>
        </w:rPr>
      </w:pPr>
      <w:r w:rsidRPr="001B1E43">
        <w:rPr>
          <w:rFonts w:hint="eastAsia"/>
          <w:color w:val="FF0000"/>
        </w:rPr>
        <w:t>#</w:t>
      </w:r>
      <w:r w:rsidRPr="001B1E43">
        <w:rPr>
          <w:rFonts w:hint="eastAsia"/>
          <w:color w:val="FF0000"/>
        </w:rPr>
        <w:t>对于</w:t>
      </w:r>
      <w:r>
        <w:rPr>
          <w:rFonts w:hint="eastAsia"/>
          <w:color w:val="FF0000"/>
        </w:rPr>
        <w:t>列比较</w:t>
      </w:r>
      <w:r w:rsidRPr="001B1E43">
        <w:rPr>
          <w:rFonts w:hint="eastAsia"/>
          <w:color w:val="FF0000"/>
        </w:rPr>
        <w:t>，</w:t>
      </w:r>
      <w:r>
        <w:rPr>
          <w:rFonts w:hint="eastAsia"/>
          <w:color w:val="FF0000"/>
        </w:rPr>
        <w:t>通过列上做转换，认为转换后相等</w:t>
      </w:r>
    </w:p>
    <w:p w14:paraId="16EE6C7D" w14:textId="77777777" w:rsidR="001B1E43" w:rsidRPr="001B1E43" w:rsidRDefault="001B1E43" w:rsidP="001B1E43">
      <w:pPr>
        <w:ind w:firstLine="420"/>
        <w:rPr>
          <w:color w:val="0070C0"/>
        </w:rPr>
      </w:pPr>
      <w:r w:rsidRPr="001B1E43">
        <w:rPr>
          <w:color w:val="0070C0"/>
        </w:rPr>
        <w:t xml:space="preserve">select * from t where </w:t>
      </w:r>
      <w:proofErr w:type="spellStart"/>
      <w:r w:rsidR="004E0BE9">
        <w:rPr>
          <w:rFonts w:hint="eastAsia"/>
          <w:color w:val="0070C0"/>
        </w:rPr>
        <w:t>r</w:t>
      </w:r>
      <w:r w:rsidRPr="001B1E43">
        <w:rPr>
          <w:color w:val="0070C0"/>
        </w:rPr>
        <w:t>trim</w:t>
      </w:r>
      <w:proofErr w:type="spellEnd"/>
      <w:r w:rsidRPr="001B1E43">
        <w:rPr>
          <w:color w:val="0070C0"/>
        </w:rPr>
        <w:t>(</w:t>
      </w:r>
      <w:proofErr w:type="spellStart"/>
      <w:r w:rsidRPr="001B1E43">
        <w:rPr>
          <w:color w:val="0070C0"/>
        </w:rPr>
        <w:t>char_column</w:t>
      </w:r>
      <w:proofErr w:type="spellEnd"/>
      <w:r w:rsidRPr="001B1E43">
        <w:rPr>
          <w:color w:val="0070C0"/>
        </w:rPr>
        <w:t>) = varchar2_</w:t>
      </w:r>
      <w:proofErr w:type="gramStart"/>
      <w:r w:rsidRPr="001B1E43">
        <w:rPr>
          <w:color w:val="0070C0"/>
        </w:rPr>
        <w:t>column;</w:t>
      </w:r>
      <w:proofErr w:type="gramEnd"/>
    </w:p>
    <w:p w14:paraId="53C4C303" w14:textId="77777777" w:rsidR="001B1E43" w:rsidRPr="001B1E43" w:rsidRDefault="001B1E43" w:rsidP="001B1E43">
      <w:pPr>
        <w:ind w:firstLine="420"/>
        <w:rPr>
          <w:color w:val="00B050"/>
        </w:rPr>
      </w:pPr>
      <w:r w:rsidRPr="001B1E43">
        <w:rPr>
          <w:color w:val="00B050"/>
        </w:rPr>
        <w:t>CHAR_COLUMN          VARCHAR2_COLUMN</w:t>
      </w:r>
    </w:p>
    <w:p w14:paraId="3E7A2E7F" w14:textId="77777777" w:rsidR="001B1E43" w:rsidRPr="001B1E43" w:rsidRDefault="001B1E43" w:rsidP="001B1E43">
      <w:pPr>
        <w:ind w:firstLine="420"/>
        <w:rPr>
          <w:color w:val="00B050"/>
        </w:rPr>
      </w:pPr>
      <w:r w:rsidRPr="001B1E43">
        <w:rPr>
          <w:color w:val="00B050"/>
        </w:rPr>
        <w:t>-------------------- --------------------</w:t>
      </w:r>
    </w:p>
    <w:p w14:paraId="705680E5" w14:textId="77777777" w:rsidR="001B1E43" w:rsidRPr="001B1E43" w:rsidRDefault="001B1E43" w:rsidP="001B1E43">
      <w:pPr>
        <w:ind w:firstLine="420"/>
        <w:rPr>
          <w:color w:val="00B050"/>
        </w:rPr>
      </w:pPr>
      <w:r w:rsidRPr="001B1E43">
        <w:rPr>
          <w:color w:val="00B050"/>
        </w:rPr>
        <w:t>Hello World          Hello World</w:t>
      </w:r>
    </w:p>
    <w:p w14:paraId="419BCB53" w14:textId="77777777" w:rsidR="001B1E43" w:rsidRPr="001B1E43" w:rsidRDefault="001B1E43" w:rsidP="001B1E43">
      <w:pPr>
        <w:ind w:firstLine="420"/>
        <w:rPr>
          <w:color w:val="0070C0"/>
        </w:rPr>
      </w:pPr>
      <w:r w:rsidRPr="001B1E43">
        <w:rPr>
          <w:color w:val="0070C0"/>
        </w:rPr>
        <w:t xml:space="preserve">select * from t where </w:t>
      </w:r>
      <w:proofErr w:type="spellStart"/>
      <w:r w:rsidRPr="001B1E43">
        <w:rPr>
          <w:color w:val="0070C0"/>
        </w:rPr>
        <w:t>char_column</w:t>
      </w:r>
      <w:proofErr w:type="spellEnd"/>
      <w:r w:rsidRPr="001B1E43">
        <w:rPr>
          <w:color w:val="0070C0"/>
        </w:rPr>
        <w:t xml:space="preserve"> = </w:t>
      </w:r>
      <w:proofErr w:type="spellStart"/>
      <w:proofErr w:type="gramStart"/>
      <w:r w:rsidRPr="001B1E43">
        <w:rPr>
          <w:color w:val="0070C0"/>
        </w:rPr>
        <w:t>rpad</w:t>
      </w:r>
      <w:proofErr w:type="spellEnd"/>
      <w:r w:rsidRPr="001B1E43">
        <w:rPr>
          <w:color w:val="0070C0"/>
        </w:rPr>
        <w:t>( varchar</w:t>
      </w:r>
      <w:proofErr w:type="gramEnd"/>
      <w:r w:rsidRPr="001B1E43">
        <w:rPr>
          <w:color w:val="0070C0"/>
        </w:rPr>
        <w:t>2_column, 20 );</w:t>
      </w:r>
    </w:p>
    <w:p w14:paraId="10D40BFE" w14:textId="77777777" w:rsidR="001B1E43" w:rsidRPr="001B1E43" w:rsidRDefault="001B1E43" w:rsidP="001B1E43">
      <w:pPr>
        <w:ind w:firstLine="420"/>
        <w:rPr>
          <w:color w:val="00B050"/>
        </w:rPr>
      </w:pPr>
      <w:r w:rsidRPr="001B1E43">
        <w:rPr>
          <w:color w:val="00B050"/>
        </w:rPr>
        <w:t>CHAR_COLUMN          VARCHAR2_COLUMN</w:t>
      </w:r>
    </w:p>
    <w:p w14:paraId="31DCC4C6" w14:textId="77777777" w:rsidR="001B1E43" w:rsidRPr="001B1E43" w:rsidRDefault="001B1E43" w:rsidP="001B1E43">
      <w:pPr>
        <w:ind w:firstLine="420"/>
        <w:rPr>
          <w:color w:val="00B050"/>
        </w:rPr>
      </w:pPr>
      <w:r w:rsidRPr="001B1E43">
        <w:rPr>
          <w:color w:val="00B050"/>
        </w:rPr>
        <w:t>-------------------- --------------------</w:t>
      </w:r>
    </w:p>
    <w:p w14:paraId="7D75ADED" w14:textId="77777777" w:rsidR="001B1E43" w:rsidRPr="001B1E43" w:rsidRDefault="001B1E43" w:rsidP="001B1E43">
      <w:pPr>
        <w:ind w:firstLine="420"/>
        <w:rPr>
          <w:color w:val="00B050"/>
        </w:rPr>
      </w:pPr>
      <w:r w:rsidRPr="001B1E43">
        <w:rPr>
          <w:color w:val="00B050"/>
        </w:rPr>
        <w:t>Hello World          Hello World</w:t>
      </w:r>
    </w:p>
    <w:p w14:paraId="269E60AC" w14:textId="77777777" w:rsidR="001B1E43" w:rsidRDefault="001B1E43" w:rsidP="001B1E43">
      <w:pPr>
        <w:ind w:firstLine="420"/>
      </w:pPr>
    </w:p>
    <w:p w14:paraId="24EF7ED4" w14:textId="77777777" w:rsidR="0019312C" w:rsidRPr="001B1E43" w:rsidRDefault="0019312C" w:rsidP="0019312C">
      <w:pPr>
        <w:ind w:firstLine="420"/>
        <w:rPr>
          <w:color w:val="FF0000"/>
        </w:rPr>
      </w:pPr>
      <w:r w:rsidRPr="001B1E43">
        <w:rPr>
          <w:rFonts w:hint="eastAsia"/>
          <w:color w:val="FF0000"/>
        </w:rPr>
        <w:t>#</w:t>
      </w:r>
      <w:r>
        <w:rPr>
          <w:rFonts w:hint="eastAsia"/>
          <w:color w:val="FF0000"/>
        </w:rPr>
        <w:t>通过绑定变量赋值</w:t>
      </w:r>
    </w:p>
    <w:p w14:paraId="12E1446A" w14:textId="77777777" w:rsidR="001B1E43" w:rsidRPr="001B1E43" w:rsidRDefault="001B1E43" w:rsidP="001B1E43">
      <w:pPr>
        <w:ind w:firstLine="420"/>
        <w:rPr>
          <w:color w:val="0070C0"/>
        </w:rPr>
      </w:pPr>
      <w:r w:rsidRPr="001B1E43">
        <w:rPr>
          <w:color w:val="0070C0"/>
        </w:rPr>
        <w:t>variable varchar2_bv varchar2(20)</w:t>
      </w:r>
    </w:p>
    <w:p w14:paraId="670A4F3A" w14:textId="77777777" w:rsidR="001B1E43" w:rsidRPr="001B1E43" w:rsidRDefault="001B1E43" w:rsidP="001B1E43">
      <w:pPr>
        <w:ind w:firstLine="420"/>
        <w:rPr>
          <w:color w:val="0070C0"/>
        </w:rPr>
      </w:pPr>
      <w:proofErr w:type="gramStart"/>
      <w:r w:rsidRPr="001B1E43">
        <w:rPr>
          <w:color w:val="0070C0"/>
        </w:rPr>
        <w:t>exec :varchar</w:t>
      </w:r>
      <w:proofErr w:type="gramEnd"/>
      <w:r w:rsidRPr="001B1E43">
        <w:rPr>
          <w:color w:val="0070C0"/>
        </w:rPr>
        <w:t>2_bv := 'Hello World';</w:t>
      </w:r>
    </w:p>
    <w:p w14:paraId="118E512B" w14:textId="77777777" w:rsidR="001B1E43" w:rsidRPr="001B1E43" w:rsidRDefault="001B1E43" w:rsidP="001B1E43">
      <w:pPr>
        <w:ind w:firstLine="420"/>
        <w:rPr>
          <w:color w:val="00B050"/>
        </w:rPr>
      </w:pPr>
      <w:r w:rsidRPr="001B1E43">
        <w:rPr>
          <w:color w:val="00B050"/>
        </w:rPr>
        <w:t>PL/SQL procedure successfully completed.</w:t>
      </w:r>
    </w:p>
    <w:p w14:paraId="1BCCA415" w14:textId="77777777" w:rsidR="001B1E43" w:rsidRDefault="001B1E43" w:rsidP="001B1E43">
      <w:pPr>
        <w:ind w:firstLine="420"/>
      </w:pPr>
      <w:r>
        <w:t xml:space="preserve"> </w:t>
      </w:r>
    </w:p>
    <w:p w14:paraId="14BF7BB8" w14:textId="77777777" w:rsidR="0019312C" w:rsidRPr="0019312C" w:rsidRDefault="0019312C" w:rsidP="0019312C">
      <w:pPr>
        <w:ind w:firstLine="420"/>
        <w:rPr>
          <w:color w:val="FF0000"/>
        </w:rPr>
      </w:pPr>
      <w:r w:rsidRPr="001B1E43">
        <w:rPr>
          <w:rFonts w:hint="eastAsia"/>
          <w:color w:val="FF0000"/>
        </w:rPr>
        <w:t>#</w:t>
      </w:r>
      <w:r>
        <w:rPr>
          <w:rFonts w:hint="eastAsia"/>
          <w:color w:val="FF0000"/>
        </w:rPr>
        <w:t>通过绑定变量赋值，变量数据类型和列数据类型一致，认为不相等</w:t>
      </w:r>
    </w:p>
    <w:p w14:paraId="10F9FD44" w14:textId="77777777" w:rsidR="001B1E43" w:rsidRPr="001B1E43" w:rsidRDefault="001B1E43" w:rsidP="001B1E43">
      <w:pPr>
        <w:ind w:firstLine="420"/>
        <w:rPr>
          <w:color w:val="0070C0"/>
        </w:rPr>
      </w:pPr>
      <w:r w:rsidRPr="001B1E43">
        <w:rPr>
          <w:color w:val="0070C0"/>
        </w:rPr>
        <w:t xml:space="preserve">select * from t where </w:t>
      </w:r>
      <w:proofErr w:type="spellStart"/>
      <w:r w:rsidRPr="001B1E43">
        <w:rPr>
          <w:color w:val="0070C0"/>
        </w:rPr>
        <w:t>char_column</w:t>
      </w:r>
      <w:proofErr w:type="spellEnd"/>
      <w:r w:rsidRPr="001B1E43">
        <w:rPr>
          <w:color w:val="0070C0"/>
        </w:rPr>
        <w:t xml:space="preserve"> </w:t>
      </w:r>
      <w:proofErr w:type="gramStart"/>
      <w:r w:rsidRPr="001B1E43">
        <w:rPr>
          <w:color w:val="0070C0"/>
        </w:rPr>
        <w:t>= :varchar</w:t>
      </w:r>
      <w:proofErr w:type="gramEnd"/>
      <w:r w:rsidRPr="001B1E43">
        <w:rPr>
          <w:color w:val="0070C0"/>
        </w:rPr>
        <w:t>2_bv;</w:t>
      </w:r>
    </w:p>
    <w:p w14:paraId="6175CEC0" w14:textId="77777777" w:rsidR="001B1E43" w:rsidRPr="001B1E43" w:rsidRDefault="001B1E43" w:rsidP="001B1E43">
      <w:pPr>
        <w:ind w:firstLine="420"/>
        <w:rPr>
          <w:color w:val="00B050"/>
        </w:rPr>
      </w:pPr>
      <w:r w:rsidRPr="001B1E43">
        <w:rPr>
          <w:color w:val="00B050"/>
        </w:rPr>
        <w:t xml:space="preserve">no rows </w:t>
      </w:r>
      <w:proofErr w:type="gramStart"/>
      <w:r w:rsidRPr="001B1E43">
        <w:rPr>
          <w:color w:val="00B050"/>
        </w:rPr>
        <w:t>selected</w:t>
      </w:r>
      <w:proofErr w:type="gramEnd"/>
    </w:p>
    <w:p w14:paraId="7F898CAA" w14:textId="77777777" w:rsidR="001B1E43" w:rsidRDefault="001B1E43" w:rsidP="001B1E43">
      <w:pPr>
        <w:ind w:firstLine="420"/>
      </w:pPr>
    </w:p>
    <w:p w14:paraId="5AE64BB2" w14:textId="77777777" w:rsidR="0019312C" w:rsidRPr="001B1E43" w:rsidRDefault="0019312C" w:rsidP="0019312C">
      <w:pPr>
        <w:ind w:firstLine="420"/>
        <w:rPr>
          <w:color w:val="FF0000"/>
        </w:rPr>
      </w:pPr>
      <w:r w:rsidRPr="001B1E43">
        <w:rPr>
          <w:rFonts w:hint="eastAsia"/>
          <w:color w:val="FF0000"/>
        </w:rPr>
        <w:t>#</w:t>
      </w:r>
      <w:r>
        <w:rPr>
          <w:rFonts w:hint="eastAsia"/>
          <w:color w:val="FF0000"/>
        </w:rPr>
        <w:t>通过绑定变量赋值，变量数据类型和列数据类型一致，认为相等</w:t>
      </w:r>
    </w:p>
    <w:p w14:paraId="4FF2C1E8" w14:textId="77777777" w:rsidR="001B1E43" w:rsidRPr="001B1E43" w:rsidRDefault="001B1E43" w:rsidP="0019312C">
      <w:pPr>
        <w:ind w:firstLineChars="200" w:firstLine="400"/>
        <w:rPr>
          <w:color w:val="0070C0"/>
        </w:rPr>
      </w:pPr>
      <w:r w:rsidRPr="001B1E43">
        <w:rPr>
          <w:color w:val="0070C0"/>
        </w:rPr>
        <w:t xml:space="preserve">select * from t where varchar2_column </w:t>
      </w:r>
      <w:proofErr w:type="gramStart"/>
      <w:r w:rsidRPr="001B1E43">
        <w:rPr>
          <w:color w:val="0070C0"/>
        </w:rPr>
        <w:t>= :varchar</w:t>
      </w:r>
      <w:proofErr w:type="gramEnd"/>
      <w:r w:rsidRPr="001B1E43">
        <w:rPr>
          <w:color w:val="0070C0"/>
        </w:rPr>
        <w:t>2_bv;</w:t>
      </w:r>
    </w:p>
    <w:p w14:paraId="2F05BDBE" w14:textId="77777777" w:rsidR="001B1E43" w:rsidRPr="001B1E43" w:rsidRDefault="001B1E43" w:rsidP="001B1E43">
      <w:pPr>
        <w:ind w:firstLine="420"/>
        <w:rPr>
          <w:color w:val="00B050"/>
        </w:rPr>
      </w:pPr>
      <w:r w:rsidRPr="001B1E43">
        <w:rPr>
          <w:color w:val="00B050"/>
        </w:rPr>
        <w:t>CHAR_COLUMN          VARCHAR2_COLUMN</w:t>
      </w:r>
    </w:p>
    <w:p w14:paraId="0A4D0169" w14:textId="77777777" w:rsidR="001B1E43" w:rsidRPr="001B1E43" w:rsidRDefault="001B1E43" w:rsidP="001B1E43">
      <w:pPr>
        <w:ind w:firstLine="420"/>
        <w:rPr>
          <w:color w:val="00B050"/>
        </w:rPr>
      </w:pPr>
      <w:r w:rsidRPr="001B1E43">
        <w:rPr>
          <w:color w:val="00B050"/>
        </w:rPr>
        <w:t>-------------------- --------------------</w:t>
      </w:r>
    </w:p>
    <w:p w14:paraId="473BD563" w14:textId="77777777" w:rsidR="001B1E43" w:rsidRPr="001B1E43" w:rsidRDefault="001B1E43" w:rsidP="001B1E43">
      <w:pPr>
        <w:ind w:firstLine="420"/>
        <w:rPr>
          <w:color w:val="00B050"/>
        </w:rPr>
      </w:pPr>
      <w:r w:rsidRPr="001B1E43">
        <w:rPr>
          <w:color w:val="00B050"/>
        </w:rPr>
        <w:t>Hello World          Hello World</w:t>
      </w:r>
    </w:p>
    <w:p w14:paraId="5D76124D" w14:textId="77777777" w:rsidR="001B1E43" w:rsidRDefault="001B1E43" w:rsidP="001B1E43">
      <w:pPr>
        <w:ind w:firstLine="420"/>
      </w:pPr>
    </w:p>
    <w:p w14:paraId="15A8FDED" w14:textId="77777777" w:rsidR="001B1E43" w:rsidRPr="005C5E3E" w:rsidRDefault="005C5E3E" w:rsidP="005C5E3E">
      <w:pPr>
        <w:ind w:firstLine="420"/>
        <w:rPr>
          <w:color w:val="FF0000"/>
        </w:rPr>
      </w:pPr>
      <w:r w:rsidRPr="001B1E43">
        <w:rPr>
          <w:rFonts w:hint="eastAsia"/>
          <w:color w:val="FF0000"/>
        </w:rPr>
        <w:t>#</w:t>
      </w:r>
      <w:r>
        <w:rPr>
          <w:rFonts w:hint="eastAsia"/>
          <w:color w:val="FF0000"/>
        </w:rPr>
        <w:t>通过绑定变量赋值</w:t>
      </w:r>
    </w:p>
    <w:p w14:paraId="0F221A6F" w14:textId="77777777" w:rsidR="001B1E43" w:rsidRPr="001B1E43" w:rsidRDefault="001B1E43" w:rsidP="001B1E43">
      <w:pPr>
        <w:ind w:firstLine="420"/>
        <w:rPr>
          <w:color w:val="0070C0"/>
        </w:rPr>
      </w:pPr>
      <w:r w:rsidRPr="001B1E43">
        <w:rPr>
          <w:color w:val="0070C0"/>
        </w:rPr>
        <w:t xml:space="preserve">variable </w:t>
      </w:r>
      <w:proofErr w:type="spellStart"/>
      <w:r w:rsidRPr="001B1E43">
        <w:rPr>
          <w:color w:val="0070C0"/>
        </w:rPr>
        <w:t>char_bv</w:t>
      </w:r>
      <w:proofErr w:type="spellEnd"/>
      <w:r w:rsidRPr="001B1E43">
        <w:rPr>
          <w:color w:val="0070C0"/>
        </w:rPr>
        <w:t xml:space="preserve"> </w:t>
      </w:r>
      <w:proofErr w:type="gramStart"/>
      <w:r w:rsidRPr="001B1E43">
        <w:rPr>
          <w:color w:val="0070C0"/>
        </w:rPr>
        <w:t>char(</w:t>
      </w:r>
      <w:proofErr w:type="gramEnd"/>
      <w:r w:rsidRPr="001B1E43">
        <w:rPr>
          <w:color w:val="0070C0"/>
        </w:rPr>
        <w:t>20)</w:t>
      </w:r>
    </w:p>
    <w:p w14:paraId="2A5CC3AE" w14:textId="77777777" w:rsidR="001B1E43" w:rsidRPr="001B1E43" w:rsidRDefault="001B1E43" w:rsidP="001B1E43">
      <w:pPr>
        <w:ind w:firstLine="420"/>
        <w:rPr>
          <w:color w:val="0070C0"/>
        </w:rPr>
      </w:pPr>
      <w:proofErr w:type="gramStart"/>
      <w:r w:rsidRPr="001B1E43">
        <w:rPr>
          <w:color w:val="0070C0"/>
        </w:rPr>
        <w:t>exec :</w:t>
      </w:r>
      <w:proofErr w:type="spellStart"/>
      <w:r w:rsidRPr="001B1E43">
        <w:rPr>
          <w:color w:val="0070C0"/>
        </w:rPr>
        <w:t>char</w:t>
      </w:r>
      <w:proofErr w:type="gramEnd"/>
      <w:r w:rsidRPr="001B1E43">
        <w:rPr>
          <w:color w:val="0070C0"/>
        </w:rPr>
        <w:t>_bv</w:t>
      </w:r>
      <w:proofErr w:type="spellEnd"/>
      <w:r w:rsidRPr="001B1E43">
        <w:rPr>
          <w:color w:val="0070C0"/>
        </w:rPr>
        <w:t xml:space="preserve"> := 'Hello World';</w:t>
      </w:r>
    </w:p>
    <w:p w14:paraId="43CBBC42" w14:textId="77777777" w:rsidR="001B1E43" w:rsidRDefault="001B1E43" w:rsidP="001B1E43">
      <w:pPr>
        <w:ind w:firstLine="420"/>
      </w:pPr>
      <w:r>
        <w:t>PL/SQL procedure successfully completed.</w:t>
      </w:r>
    </w:p>
    <w:p w14:paraId="7A0205D7" w14:textId="77777777" w:rsidR="001B1E43" w:rsidRDefault="001B1E43" w:rsidP="001B1E43">
      <w:pPr>
        <w:ind w:firstLine="420"/>
      </w:pPr>
    </w:p>
    <w:p w14:paraId="3AA70F74" w14:textId="77777777" w:rsidR="005C5E3E" w:rsidRPr="001B1E43" w:rsidRDefault="005C5E3E" w:rsidP="005C5E3E">
      <w:pPr>
        <w:ind w:firstLine="420"/>
        <w:rPr>
          <w:color w:val="FF0000"/>
        </w:rPr>
      </w:pPr>
      <w:r w:rsidRPr="001B1E43">
        <w:rPr>
          <w:rFonts w:hint="eastAsia"/>
          <w:color w:val="FF0000"/>
        </w:rPr>
        <w:t>#</w:t>
      </w:r>
      <w:r>
        <w:rPr>
          <w:rFonts w:hint="eastAsia"/>
          <w:color w:val="FF0000"/>
        </w:rPr>
        <w:t>通过绑定变量赋值，变量数据类型和列数据类型一致，认为相等</w:t>
      </w:r>
    </w:p>
    <w:p w14:paraId="3608A2D8" w14:textId="77777777" w:rsidR="001B1E43" w:rsidRPr="001B1E43" w:rsidRDefault="001B1E43" w:rsidP="001B1E43">
      <w:pPr>
        <w:ind w:firstLine="420"/>
        <w:rPr>
          <w:color w:val="0070C0"/>
        </w:rPr>
      </w:pPr>
      <w:r w:rsidRPr="001B1E43">
        <w:rPr>
          <w:color w:val="0070C0"/>
        </w:rPr>
        <w:t xml:space="preserve">select * from t where </w:t>
      </w:r>
      <w:proofErr w:type="spellStart"/>
      <w:r w:rsidRPr="001B1E43">
        <w:rPr>
          <w:color w:val="0070C0"/>
        </w:rPr>
        <w:t>char_column</w:t>
      </w:r>
      <w:proofErr w:type="spellEnd"/>
      <w:r w:rsidRPr="001B1E43">
        <w:rPr>
          <w:color w:val="0070C0"/>
        </w:rPr>
        <w:t xml:space="preserve"> </w:t>
      </w:r>
      <w:proofErr w:type="gramStart"/>
      <w:r w:rsidRPr="001B1E43">
        <w:rPr>
          <w:color w:val="0070C0"/>
        </w:rPr>
        <w:t>= :</w:t>
      </w:r>
      <w:proofErr w:type="spellStart"/>
      <w:r w:rsidRPr="001B1E43">
        <w:rPr>
          <w:color w:val="0070C0"/>
        </w:rPr>
        <w:t>char</w:t>
      </w:r>
      <w:proofErr w:type="gramEnd"/>
      <w:r w:rsidRPr="001B1E43">
        <w:rPr>
          <w:color w:val="0070C0"/>
        </w:rPr>
        <w:t>_bv</w:t>
      </w:r>
      <w:proofErr w:type="spellEnd"/>
      <w:r w:rsidRPr="001B1E43">
        <w:rPr>
          <w:color w:val="0070C0"/>
        </w:rPr>
        <w:t>;</w:t>
      </w:r>
    </w:p>
    <w:p w14:paraId="045BF9CF" w14:textId="77777777" w:rsidR="001B1E43" w:rsidRDefault="001B1E43" w:rsidP="001B1E43">
      <w:pPr>
        <w:ind w:firstLine="420"/>
      </w:pPr>
      <w:r>
        <w:t>CHAR_COLUMN          VARCHAR2_COLUMN</w:t>
      </w:r>
    </w:p>
    <w:p w14:paraId="578B3CA9" w14:textId="77777777" w:rsidR="001B1E43" w:rsidRDefault="001B1E43" w:rsidP="001B1E43">
      <w:pPr>
        <w:ind w:firstLine="420"/>
      </w:pPr>
      <w:r>
        <w:t>-------------------- --------------------</w:t>
      </w:r>
    </w:p>
    <w:p w14:paraId="13A2FDA8" w14:textId="77777777" w:rsidR="001B1E43" w:rsidRDefault="001B1E43" w:rsidP="001B1E43">
      <w:pPr>
        <w:ind w:firstLine="420"/>
      </w:pPr>
      <w:r>
        <w:t>Hello World          Hello World</w:t>
      </w:r>
    </w:p>
    <w:p w14:paraId="6EE9DCD6" w14:textId="77777777" w:rsidR="005C5E3E" w:rsidRPr="0019312C" w:rsidRDefault="005C5E3E" w:rsidP="005C5E3E">
      <w:pPr>
        <w:ind w:firstLine="420"/>
        <w:rPr>
          <w:color w:val="FF0000"/>
        </w:rPr>
      </w:pPr>
      <w:r w:rsidRPr="001B1E43">
        <w:rPr>
          <w:rFonts w:hint="eastAsia"/>
          <w:color w:val="FF0000"/>
        </w:rPr>
        <w:t>#</w:t>
      </w:r>
      <w:r>
        <w:rPr>
          <w:rFonts w:hint="eastAsia"/>
          <w:color w:val="FF0000"/>
        </w:rPr>
        <w:t>通过绑定变量赋值，变量数据类型和列数据类型一致，认为不相等</w:t>
      </w:r>
    </w:p>
    <w:p w14:paraId="1CC9F089" w14:textId="77777777" w:rsidR="001B1E43" w:rsidRPr="001B1E43" w:rsidRDefault="001B1E43" w:rsidP="005C5E3E">
      <w:pPr>
        <w:ind w:firstLineChars="200" w:firstLine="400"/>
        <w:rPr>
          <w:color w:val="0070C0"/>
        </w:rPr>
      </w:pPr>
      <w:r w:rsidRPr="001B1E43">
        <w:rPr>
          <w:color w:val="0070C0"/>
        </w:rPr>
        <w:t xml:space="preserve">select * from t where varchar2_column </w:t>
      </w:r>
      <w:proofErr w:type="gramStart"/>
      <w:r w:rsidRPr="001B1E43">
        <w:rPr>
          <w:color w:val="0070C0"/>
        </w:rPr>
        <w:t>= :</w:t>
      </w:r>
      <w:proofErr w:type="spellStart"/>
      <w:r w:rsidRPr="001B1E43">
        <w:rPr>
          <w:color w:val="0070C0"/>
        </w:rPr>
        <w:t>char</w:t>
      </w:r>
      <w:proofErr w:type="gramEnd"/>
      <w:r w:rsidRPr="001B1E43">
        <w:rPr>
          <w:color w:val="0070C0"/>
        </w:rPr>
        <w:t>_bv</w:t>
      </w:r>
      <w:proofErr w:type="spellEnd"/>
      <w:r w:rsidRPr="001B1E43">
        <w:rPr>
          <w:color w:val="0070C0"/>
        </w:rPr>
        <w:t>;</w:t>
      </w:r>
    </w:p>
    <w:p w14:paraId="0A1D75BD" w14:textId="77777777" w:rsidR="001B1E43" w:rsidRDefault="001B1E43" w:rsidP="001B1E43">
      <w:pPr>
        <w:ind w:firstLine="420"/>
      </w:pPr>
      <w:r>
        <w:t xml:space="preserve">no rows </w:t>
      </w:r>
      <w:proofErr w:type="gramStart"/>
      <w:r>
        <w:t>selected</w:t>
      </w:r>
      <w:proofErr w:type="gramEnd"/>
      <w:r>
        <w:t xml:space="preserve"> </w:t>
      </w:r>
    </w:p>
    <w:p w14:paraId="273A8F74" w14:textId="77777777" w:rsidR="001B1E43" w:rsidRDefault="001B1E43" w:rsidP="001B1E43">
      <w:pPr>
        <w:ind w:firstLine="420"/>
      </w:pPr>
    </w:p>
    <w:p w14:paraId="0C9E2D09" w14:textId="77777777" w:rsidR="001B1E43" w:rsidRDefault="001B1E43" w:rsidP="001B1E43">
      <w:pPr>
        <w:ind w:firstLine="420"/>
      </w:pPr>
    </w:p>
    <w:p w14:paraId="2B326838" w14:textId="77777777" w:rsidR="002D3CDC" w:rsidRDefault="000F36C4" w:rsidP="002D3CDC">
      <w:pPr>
        <w:pStyle w:val="Heading3"/>
      </w:pPr>
      <w:bookmarkStart w:id="66" w:name="_Toc480292897"/>
      <w:bookmarkStart w:id="67" w:name="_Toc156677765"/>
      <w:r>
        <w:rPr>
          <w:rFonts w:hint="eastAsia"/>
        </w:rPr>
        <w:lastRenderedPageBreak/>
        <w:t>避免不必要的</w:t>
      </w:r>
      <w:r w:rsidR="002D3CDC">
        <w:rPr>
          <w:rFonts w:hint="eastAsia"/>
        </w:rPr>
        <w:t>排序操作</w:t>
      </w:r>
      <w:bookmarkEnd w:id="66"/>
      <w:bookmarkEnd w:id="67"/>
    </w:p>
    <w:p w14:paraId="47D4FDCA" w14:textId="77777777" w:rsidR="000F36C4" w:rsidRDefault="000F36C4" w:rsidP="000F36C4">
      <w:pPr>
        <w:spacing w:line="360" w:lineRule="auto"/>
      </w:pPr>
      <w:r>
        <w:rPr>
          <w:rFonts w:hint="eastAsia"/>
        </w:rPr>
        <w:t>创建索引，考虑应用的排序要求的时候，可以考虑结合应用的排序操作，合理设置索引列的顺序</w:t>
      </w:r>
    </w:p>
    <w:p w14:paraId="5119193B" w14:textId="77777777" w:rsidR="002D3CDC" w:rsidRDefault="000F36C4" w:rsidP="000F36C4">
      <w:pPr>
        <w:spacing w:line="360" w:lineRule="auto"/>
      </w:pPr>
      <w:r>
        <w:rPr>
          <w:rFonts w:hint="eastAsia"/>
        </w:rPr>
        <w:t>查询结果集</w:t>
      </w:r>
      <w:r w:rsidRPr="00DC4ED4">
        <w:rPr>
          <w:rFonts w:hint="eastAsia"/>
          <w:color w:val="FF0000"/>
        </w:rPr>
        <w:t>不要求</w:t>
      </w:r>
      <w:r w:rsidR="00DC4ED4">
        <w:rPr>
          <w:rFonts w:hint="eastAsia"/>
          <w:color w:val="FF0000"/>
        </w:rPr>
        <w:t>去除重复</w:t>
      </w:r>
      <w:r w:rsidR="00DC4ED4" w:rsidRPr="007C4CE4">
        <w:rPr>
          <w:rFonts w:hint="eastAsia"/>
          <w:color w:val="FF0000"/>
        </w:rPr>
        <w:t>值</w:t>
      </w:r>
      <w:r w:rsidRPr="007C4CE4">
        <w:rPr>
          <w:rFonts w:hint="eastAsia"/>
          <w:color w:val="FF0000"/>
        </w:rPr>
        <w:t>时</w:t>
      </w:r>
      <w:r>
        <w:rPr>
          <w:rFonts w:hint="eastAsia"/>
        </w:rPr>
        <w:t>，考虑</w:t>
      </w:r>
      <w:r>
        <w:rPr>
          <w:rFonts w:hint="eastAsia"/>
        </w:rPr>
        <w:t>union all</w:t>
      </w:r>
      <w:r>
        <w:rPr>
          <w:rFonts w:hint="eastAsia"/>
        </w:rPr>
        <w:t>代替</w:t>
      </w:r>
      <w:r>
        <w:rPr>
          <w:rFonts w:hint="eastAsia"/>
        </w:rPr>
        <w:t>union</w:t>
      </w:r>
      <w:r>
        <w:rPr>
          <w:rFonts w:hint="eastAsia"/>
        </w:rPr>
        <w:t>。</w:t>
      </w:r>
    </w:p>
    <w:p w14:paraId="4AE9C706" w14:textId="77777777" w:rsidR="009E5041" w:rsidRDefault="009E5041" w:rsidP="009E5041">
      <w:pPr>
        <w:rPr>
          <w:rFonts w:ascii="宋体" w:hAnsi="宋体"/>
        </w:rPr>
      </w:pPr>
    </w:p>
    <w:p w14:paraId="0584FBD0" w14:textId="77777777" w:rsidR="00DD4C1E" w:rsidRDefault="00DD4C1E" w:rsidP="009E5041">
      <w:pPr>
        <w:ind w:firstLine="420"/>
        <w:rPr>
          <w:rFonts w:ascii="宋体" w:hAnsi="宋体"/>
        </w:rPr>
      </w:pPr>
    </w:p>
    <w:p w14:paraId="59BD0ABD" w14:textId="77777777" w:rsidR="009E5041" w:rsidRDefault="009E5041" w:rsidP="003A115B">
      <w:pPr>
        <w:pStyle w:val="Heading3"/>
      </w:pPr>
      <w:bookmarkStart w:id="68" w:name="_Toc156677766"/>
      <w:r w:rsidRPr="003A115B">
        <w:rPr>
          <w:rFonts w:hint="eastAsia"/>
        </w:rPr>
        <w:t>全表的</w:t>
      </w:r>
      <w:r w:rsidR="00D56B82">
        <w:rPr>
          <w:rFonts w:hint="eastAsia"/>
        </w:rPr>
        <w:t>所有</w:t>
      </w:r>
      <w:r w:rsidRPr="003A115B">
        <w:rPr>
          <w:rFonts w:hint="eastAsia"/>
        </w:rPr>
        <w:t>数据</w:t>
      </w:r>
      <w:r w:rsidR="00D56B82">
        <w:rPr>
          <w:rFonts w:hint="eastAsia"/>
        </w:rPr>
        <w:t>的</w:t>
      </w:r>
      <w:r w:rsidRPr="003A115B">
        <w:rPr>
          <w:rFonts w:hint="eastAsia"/>
        </w:rPr>
        <w:t>删除</w:t>
      </w:r>
      <w:bookmarkEnd w:id="68"/>
    </w:p>
    <w:p w14:paraId="4451ECFF" w14:textId="77777777" w:rsidR="00CF6066" w:rsidRDefault="00CF6066" w:rsidP="00CF6066">
      <w:pPr>
        <w:pStyle w:val="BodyText"/>
        <w:ind w:left="0"/>
      </w:pPr>
    </w:p>
    <w:p w14:paraId="15FDC18A" w14:textId="56A87BE7" w:rsidR="00CF6066" w:rsidRDefault="00CF6066" w:rsidP="004B345E">
      <w:pPr>
        <w:pStyle w:val="BodyText"/>
        <w:numPr>
          <w:ilvl w:val="0"/>
          <w:numId w:val="18"/>
        </w:numPr>
      </w:pPr>
      <w:r>
        <w:rPr>
          <w:rFonts w:hint="eastAsia"/>
        </w:rPr>
        <w:t>从性能角度考虑，删除一个表中的所有数据时，建议使用</w:t>
      </w:r>
      <w:r>
        <w:rPr>
          <w:rFonts w:hint="eastAsia"/>
        </w:rPr>
        <w:t>truncate</w:t>
      </w:r>
      <w:r>
        <w:rPr>
          <w:rFonts w:hint="eastAsia"/>
        </w:rPr>
        <w:t>。</w:t>
      </w:r>
    </w:p>
    <w:p w14:paraId="717E2357" w14:textId="77777777" w:rsidR="004B345E" w:rsidRDefault="00CF6066" w:rsidP="004B345E">
      <w:pPr>
        <w:pStyle w:val="BodyText"/>
        <w:numPr>
          <w:ilvl w:val="0"/>
          <w:numId w:val="18"/>
        </w:numPr>
      </w:pPr>
      <w:r>
        <w:rPr>
          <w:rFonts w:hint="eastAsia"/>
        </w:rPr>
        <w:t>并且</w:t>
      </w:r>
      <w:r>
        <w:rPr>
          <w:rFonts w:hint="eastAsia"/>
        </w:rPr>
        <w:t>truncate</w:t>
      </w:r>
      <w:r>
        <w:rPr>
          <w:rFonts w:hint="eastAsia"/>
        </w:rPr>
        <w:t>会降低相关表的</w:t>
      </w:r>
      <w:r w:rsidR="00D56B82">
        <w:rPr>
          <w:rFonts w:hint="eastAsia"/>
        </w:rPr>
        <w:t>高水位表，实现空间的真正释放</w:t>
      </w:r>
    </w:p>
    <w:p w14:paraId="06EDC6A1" w14:textId="228EB991" w:rsidR="00D56B82" w:rsidRPr="004B345E" w:rsidRDefault="00D56B82" w:rsidP="004B345E">
      <w:pPr>
        <w:pStyle w:val="BodyText"/>
        <w:numPr>
          <w:ilvl w:val="0"/>
          <w:numId w:val="18"/>
        </w:numPr>
      </w:pPr>
      <w:r w:rsidRPr="00D56B82">
        <w:rPr>
          <w:rFonts w:hint="eastAsia"/>
          <w:color w:val="FF0000"/>
        </w:rPr>
        <w:t>但是</w:t>
      </w:r>
      <w:r w:rsidRPr="00D56B82">
        <w:rPr>
          <w:rFonts w:hint="eastAsia"/>
          <w:color w:val="FF0000"/>
        </w:rPr>
        <w:t>truncate</w:t>
      </w:r>
      <w:r w:rsidRPr="00D56B82">
        <w:rPr>
          <w:rFonts w:hint="eastAsia"/>
          <w:color w:val="FF0000"/>
        </w:rPr>
        <w:t>是</w:t>
      </w:r>
      <w:r w:rsidRPr="00D56B82">
        <w:rPr>
          <w:rFonts w:hint="eastAsia"/>
          <w:color w:val="FF0000"/>
        </w:rPr>
        <w:t>DDL</w:t>
      </w:r>
      <w:r w:rsidRPr="00D56B82">
        <w:rPr>
          <w:rFonts w:hint="eastAsia"/>
          <w:color w:val="FF0000"/>
        </w:rPr>
        <w:t>语句，不能回滚</w:t>
      </w:r>
      <w:r>
        <w:rPr>
          <w:rFonts w:hint="eastAsia"/>
          <w:color w:val="FF0000"/>
        </w:rPr>
        <w:t>，并且如果在一个事务中，将隐式提交前面的</w:t>
      </w:r>
      <w:r>
        <w:rPr>
          <w:rFonts w:hint="eastAsia"/>
          <w:color w:val="FF0000"/>
        </w:rPr>
        <w:t>DML</w:t>
      </w:r>
      <w:r>
        <w:rPr>
          <w:rFonts w:hint="eastAsia"/>
          <w:color w:val="FF0000"/>
        </w:rPr>
        <w:t>操作。</w:t>
      </w:r>
    </w:p>
    <w:p w14:paraId="6AE9CC60" w14:textId="45CDDA6B" w:rsidR="0056343A" w:rsidRPr="002851F5" w:rsidRDefault="00D56B82" w:rsidP="004B345E">
      <w:pPr>
        <w:pStyle w:val="BodyText"/>
        <w:numPr>
          <w:ilvl w:val="0"/>
          <w:numId w:val="18"/>
        </w:numPr>
        <w:rPr>
          <w:color w:val="FF0000"/>
        </w:rPr>
      </w:pPr>
      <w:r>
        <w:rPr>
          <w:rFonts w:hint="eastAsia"/>
          <w:color w:val="FF0000"/>
        </w:rPr>
        <w:t>务必区分生产和开发</w:t>
      </w:r>
      <w:r w:rsidR="00E66208">
        <w:rPr>
          <w:rFonts w:hint="eastAsia"/>
          <w:color w:val="FF0000"/>
        </w:rPr>
        <w:t>环境</w:t>
      </w:r>
      <w:r>
        <w:rPr>
          <w:rFonts w:hint="eastAsia"/>
          <w:color w:val="FF0000"/>
        </w:rPr>
        <w:t>，避免误操作</w:t>
      </w:r>
    </w:p>
    <w:p w14:paraId="2652806E" w14:textId="77777777" w:rsidR="0056343A" w:rsidRDefault="0056343A" w:rsidP="0056343A">
      <w:pPr>
        <w:rPr>
          <w:rFonts w:ascii="宋体" w:hAnsi="宋体"/>
        </w:rPr>
      </w:pPr>
    </w:p>
    <w:p w14:paraId="4615B1AF" w14:textId="77777777" w:rsidR="0056343A" w:rsidRPr="003E428A" w:rsidRDefault="0056343A" w:rsidP="0056343A">
      <w:pPr>
        <w:pStyle w:val="Heading3"/>
      </w:pPr>
      <w:bookmarkStart w:id="69" w:name="_Toc156677767"/>
      <w:r>
        <w:rPr>
          <w:rFonts w:hint="eastAsia"/>
        </w:rPr>
        <w:t>OLTP</w:t>
      </w:r>
      <w:r>
        <w:rPr>
          <w:rFonts w:hint="eastAsia"/>
        </w:rPr>
        <w:t>事务的加锁顺序和</w:t>
      </w:r>
      <w:r w:rsidRPr="003E428A">
        <w:rPr>
          <w:rFonts w:hint="eastAsia"/>
        </w:rPr>
        <w:t>commit</w:t>
      </w:r>
      <w:r>
        <w:rPr>
          <w:rFonts w:hint="eastAsia"/>
        </w:rPr>
        <w:t>的频率</w:t>
      </w:r>
      <w:bookmarkEnd w:id="69"/>
    </w:p>
    <w:p w14:paraId="494E697B" w14:textId="139C0164" w:rsidR="0056343A" w:rsidRPr="004B345E" w:rsidRDefault="0056343A" w:rsidP="004B345E">
      <w:pPr>
        <w:pStyle w:val="ListParagraph"/>
        <w:numPr>
          <w:ilvl w:val="0"/>
          <w:numId w:val="19"/>
        </w:numPr>
        <w:ind w:firstLineChars="0"/>
        <w:rPr>
          <w:rFonts w:ascii="宋体" w:hAnsi="宋体"/>
        </w:rPr>
      </w:pPr>
      <w:r w:rsidRPr="004B345E">
        <w:rPr>
          <w:rFonts w:ascii="宋体" w:hAnsi="宋体" w:hint="eastAsia"/>
        </w:rPr>
        <w:t>如果多个事务，需要对多张表进行DML操作，建议以相同的顺序对表进行操作，以减少和避免锁等待以及死锁的情况</w:t>
      </w:r>
    </w:p>
    <w:p w14:paraId="60316488" w14:textId="631A593D" w:rsidR="0056343A" w:rsidRPr="004B345E" w:rsidRDefault="0056343A" w:rsidP="004B345E">
      <w:pPr>
        <w:pStyle w:val="ListParagraph"/>
        <w:numPr>
          <w:ilvl w:val="0"/>
          <w:numId w:val="19"/>
        </w:numPr>
        <w:ind w:firstLineChars="0"/>
        <w:rPr>
          <w:rFonts w:ascii="宋体" w:hAnsi="宋体"/>
        </w:rPr>
      </w:pPr>
      <w:r w:rsidRPr="004B345E">
        <w:rPr>
          <w:rFonts w:ascii="宋体" w:hAnsi="宋体" w:hint="eastAsia"/>
        </w:rPr>
        <w:t>如果是OLTP程序，及时commit，避免锁占用时间过长。</w:t>
      </w:r>
    </w:p>
    <w:p w14:paraId="61EA8EDE" w14:textId="600919D6" w:rsidR="001C3003" w:rsidRPr="004B345E" w:rsidRDefault="00246011" w:rsidP="004B345E">
      <w:pPr>
        <w:pStyle w:val="ListParagraph"/>
        <w:numPr>
          <w:ilvl w:val="0"/>
          <w:numId w:val="19"/>
        </w:numPr>
        <w:ind w:firstLineChars="0"/>
        <w:rPr>
          <w:rFonts w:ascii="宋体" w:hAnsi="宋体"/>
        </w:rPr>
      </w:pPr>
      <w:r w:rsidRPr="004B345E">
        <w:rPr>
          <w:rFonts w:ascii="宋体" w:hAnsi="宋体" w:hint="eastAsia"/>
        </w:rPr>
        <w:t>锁定记录的</w:t>
      </w:r>
      <w:r w:rsidR="009F3AE4" w:rsidRPr="004B345E">
        <w:rPr>
          <w:rFonts w:ascii="宋体" w:hAnsi="宋体" w:hint="eastAsia"/>
        </w:rPr>
        <w:t>3</w:t>
      </w:r>
      <w:r w:rsidRPr="004B345E">
        <w:rPr>
          <w:rFonts w:ascii="宋体" w:hAnsi="宋体" w:hint="eastAsia"/>
        </w:rPr>
        <w:t>条原则</w:t>
      </w:r>
      <w:r w:rsidR="001C3003" w:rsidRPr="004B345E">
        <w:rPr>
          <w:rFonts w:ascii="宋体" w:hAnsi="宋体" w:hint="eastAsia"/>
        </w:rPr>
        <w:t>：</w:t>
      </w:r>
    </w:p>
    <w:p w14:paraId="7E77D634" w14:textId="6F65CF02" w:rsidR="001C3003" w:rsidRDefault="004B345E" w:rsidP="0056343A">
      <w:pPr>
        <w:ind w:leftChars="50" w:left="300" w:hangingChars="100" w:hanging="200"/>
        <w:rPr>
          <w:rFonts w:ascii="宋体" w:hAnsi="宋体"/>
          <w:color w:val="FF0000"/>
        </w:rPr>
      </w:pPr>
      <w:r>
        <w:rPr>
          <w:rFonts w:ascii="宋体" w:hAnsi="宋体" w:hint="eastAsia"/>
          <w:color w:val="FF0000"/>
        </w:rPr>
        <w:t xml:space="preserve"> </w:t>
      </w:r>
      <w:r>
        <w:rPr>
          <w:rFonts w:ascii="宋体" w:hAnsi="宋体"/>
          <w:color w:val="FF0000"/>
        </w:rPr>
        <w:t xml:space="preserve">          </w:t>
      </w:r>
      <w:r w:rsidR="009F3AE4" w:rsidRPr="009F3AE4">
        <w:rPr>
          <w:rFonts w:ascii="宋体" w:hAnsi="宋体" w:hint="eastAsia"/>
          <w:color w:val="FF0000"/>
        </w:rPr>
        <w:t>尽可能晚地获取锁资源</w:t>
      </w:r>
    </w:p>
    <w:p w14:paraId="566176E2" w14:textId="7727F3A5" w:rsidR="001C3003" w:rsidRDefault="004B345E" w:rsidP="0056343A">
      <w:pPr>
        <w:ind w:leftChars="50" w:left="300" w:hangingChars="100" w:hanging="200"/>
        <w:rPr>
          <w:rFonts w:ascii="宋体" w:hAnsi="宋体"/>
          <w:color w:val="FF0000"/>
        </w:rPr>
      </w:pPr>
      <w:r>
        <w:rPr>
          <w:rFonts w:ascii="宋体" w:hAnsi="宋体" w:hint="eastAsia"/>
          <w:color w:val="FF0000"/>
        </w:rPr>
        <w:t xml:space="preserve"> </w:t>
      </w:r>
      <w:r>
        <w:rPr>
          <w:rFonts w:ascii="宋体" w:hAnsi="宋体"/>
          <w:color w:val="FF0000"/>
        </w:rPr>
        <w:t xml:space="preserve">          </w:t>
      </w:r>
      <w:r w:rsidR="00246011" w:rsidRPr="009F3AE4">
        <w:rPr>
          <w:rFonts w:ascii="宋体" w:hAnsi="宋体" w:hint="eastAsia"/>
          <w:color w:val="FF0000"/>
        </w:rPr>
        <w:t>尽可能锁定少的记录</w:t>
      </w:r>
    </w:p>
    <w:p w14:paraId="741AAED0" w14:textId="65000C04" w:rsidR="00246011" w:rsidRDefault="004B345E" w:rsidP="0056343A">
      <w:pPr>
        <w:ind w:leftChars="50" w:left="300" w:hangingChars="100" w:hanging="200"/>
        <w:rPr>
          <w:rFonts w:ascii="宋体" w:hAnsi="宋体"/>
        </w:rPr>
      </w:pPr>
      <w:r>
        <w:rPr>
          <w:rFonts w:ascii="宋体" w:hAnsi="宋体" w:hint="eastAsia"/>
          <w:color w:val="FF0000"/>
        </w:rPr>
        <w:t xml:space="preserve"> </w:t>
      </w:r>
      <w:r>
        <w:rPr>
          <w:rFonts w:ascii="宋体" w:hAnsi="宋体"/>
          <w:color w:val="FF0000"/>
        </w:rPr>
        <w:t xml:space="preserve">          </w:t>
      </w:r>
      <w:r w:rsidR="00246011" w:rsidRPr="00323627">
        <w:rPr>
          <w:rFonts w:ascii="宋体" w:hAnsi="宋体" w:hint="eastAsia"/>
          <w:color w:val="FF0000"/>
        </w:rPr>
        <w:t>尽可能快地提交记录</w:t>
      </w:r>
    </w:p>
    <w:p w14:paraId="3EB16549" w14:textId="6AAE08C6" w:rsidR="0056343A" w:rsidRPr="004B345E" w:rsidRDefault="0056343A" w:rsidP="004B345E">
      <w:pPr>
        <w:pStyle w:val="ListParagraph"/>
        <w:numPr>
          <w:ilvl w:val="0"/>
          <w:numId w:val="20"/>
        </w:numPr>
        <w:ind w:firstLineChars="0"/>
        <w:rPr>
          <w:rFonts w:ascii="宋体" w:hAnsi="宋体"/>
        </w:rPr>
      </w:pPr>
      <w:r w:rsidRPr="004B345E">
        <w:rPr>
          <w:rFonts w:ascii="宋体" w:hAnsi="宋体" w:hint="eastAsia"/>
        </w:rPr>
        <w:t>在获得锁资源后，提交前尽可能减少和避免过长的查询</w:t>
      </w:r>
      <w:r w:rsidR="00012EBD" w:rsidRPr="004B345E">
        <w:rPr>
          <w:rFonts w:ascii="宋体" w:hAnsi="宋体" w:hint="eastAsia"/>
        </w:rPr>
        <w:t>，保存结果到外部</w:t>
      </w:r>
      <w:r w:rsidRPr="004B345E">
        <w:rPr>
          <w:rFonts w:ascii="宋体" w:hAnsi="宋体" w:hint="eastAsia"/>
        </w:rPr>
        <w:t>等操作</w:t>
      </w:r>
    </w:p>
    <w:p w14:paraId="368787F3" w14:textId="028A71DA" w:rsidR="001A3DBD" w:rsidRPr="004B345E" w:rsidRDefault="003A57A9" w:rsidP="004B345E">
      <w:pPr>
        <w:pStyle w:val="ListParagraph"/>
        <w:numPr>
          <w:ilvl w:val="0"/>
          <w:numId w:val="20"/>
        </w:numPr>
        <w:ind w:firstLineChars="0"/>
        <w:rPr>
          <w:rFonts w:ascii="宋体" w:hAnsi="宋体"/>
        </w:rPr>
      </w:pPr>
      <w:r w:rsidRPr="004B345E">
        <w:rPr>
          <w:rFonts w:ascii="宋体" w:hAnsi="宋体" w:hint="eastAsia"/>
        </w:rPr>
        <w:t>公用</w:t>
      </w:r>
      <w:r w:rsidR="001A3DBD" w:rsidRPr="004B345E">
        <w:rPr>
          <w:rFonts w:ascii="宋体" w:hAnsi="宋体" w:hint="eastAsia"/>
        </w:rPr>
        <w:t>的、重要的、稀缺的资源</w:t>
      </w:r>
      <w:r w:rsidR="007B0F0E" w:rsidRPr="004B345E">
        <w:rPr>
          <w:rFonts w:ascii="宋体" w:hAnsi="宋体" w:hint="eastAsia"/>
        </w:rPr>
        <w:t>较一般资源而言</w:t>
      </w:r>
      <w:r w:rsidR="001A3DBD" w:rsidRPr="004B345E">
        <w:rPr>
          <w:rFonts w:ascii="宋体" w:hAnsi="宋体" w:hint="eastAsia"/>
        </w:rPr>
        <w:t>，</w:t>
      </w:r>
      <w:r w:rsidR="0004654F" w:rsidRPr="004B345E">
        <w:rPr>
          <w:rFonts w:ascii="宋体" w:hAnsi="宋体" w:hint="eastAsia"/>
        </w:rPr>
        <w:t>更加</w:t>
      </w:r>
      <w:r w:rsidR="001A3DBD" w:rsidRPr="004B345E">
        <w:rPr>
          <w:rFonts w:ascii="宋体" w:hAnsi="宋体" w:hint="eastAsia"/>
        </w:rPr>
        <w:t>应该</w:t>
      </w:r>
      <w:r w:rsidR="00A210EE" w:rsidRPr="004B345E">
        <w:rPr>
          <w:rFonts w:ascii="宋体" w:hAnsi="宋体" w:hint="eastAsia"/>
        </w:rPr>
        <w:t>尽可能晚</w:t>
      </w:r>
      <w:r w:rsidR="001A3DBD" w:rsidRPr="004B345E">
        <w:rPr>
          <w:rFonts w:ascii="宋体" w:hAnsi="宋体" w:hint="eastAsia"/>
        </w:rPr>
        <w:t>申请</w:t>
      </w:r>
      <w:r w:rsidR="00A210EE" w:rsidRPr="004B345E">
        <w:rPr>
          <w:rFonts w:ascii="宋体" w:hAnsi="宋体" w:hint="eastAsia"/>
        </w:rPr>
        <w:t>尽可能早</w:t>
      </w:r>
      <w:r w:rsidR="001A3DBD" w:rsidRPr="004B345E">
        <w:rPr>
          <w:rFonts w:ascii="宋体" w:hAnsi="宋体" w:hint="eastAsia"/>
        </w:rPr>
        <w:t>释放</w:t>
      </w:r>
    </w:p>
    <w:p w14:paraId="0877345F" w14:textId="77777777" w:rsidR="00D62898" w:rsidRPr="00D62898" w:rsidRDefault="00D62898" w:rsidP="0000303B">
      <w:pPr>
        <w:rPr>
          <w:rFonts w:ascii="宋体" w:hAnsi="宋体"/>
        </w:rPr>
      </w:pPr>
    </w:p>
    <w:p w14:paraId="6020D1BD" w14:textId="77777777" w:rsidR="00104B21" w:rsidRDefault="00104B21" w:rsidP="0056343A">
      <w:pPr>
        <w:pStyle w:val="Heading3"/>
      </w:pPr>
      <w:bookmarkStart w:id="70" w:name="_Toc156677768"/>
      <w:r>
        <w:rPr>
          <w:rFonts w:hint="eastAsia"/>
        </w:rPr>
        <w:t>D</w:t>
      </w:r>
      <w:r>
        <w:t>DL</w:t>
      </w:r>
      <w:r>
        <w:rPr>
          <w:rFonts w:hint="eastAsia"/>
        </w:rPr>
        <w:t>语句考虑</w:t>
      </w:r>
      <w:r>
        <w:rPr>
          <w:rFonts w:hint="eastAsia"/>
        </w:rPr>
        <w:t>online</w:t>
      </w:r>
      <w:bookmarkEnd w:id="70"/>
    </w:p>
    <w:p w14:paraId="661B2676" w14:textId="77777777" w:rsidR="00104B21" w:rsidRDefault="00104B21" w:rsidP="00104B21">
      <w:pPr>
        <w:pStyle w:val="BodyText"/>
        <w:ind w:left="0"/>
      </w:pPr>
      <w:r>
        <w:rPr>
          <w:rFonts w:hint="eastAsia"/>
        </w:rPr>
        <w:t>一些操作，比如给表上创建索引操作，为了避免添加索引过程</w:t>
      </w:r>
      <w:r w:rsidR="001C47EB">
        <w:rPr>
          <w:rFonts w:hint="eastAsia"/>
        </w:rPr>
        <w:t>中</w:t>
      </w:r>
      <w:r>
        <w:rPr>
          <w:rFonts w:hint="eastAsia"/>
        </w:rPr>
        <w:t>，长时间锁表，请合理使用</w:t>
      </w:r>
      <w:r>
        <w:rPr>
          <w:rFonts w:hint="eastAsia"/>
        </w:rPr>
        <w:t>online</w:t>
      </w:r>
      <w:r>
        <w:rPr>
          <w:rFonts w:hint="eastAsia"/>
        </w:rPr>
        <w:t>。</w:t>
      </w:r>
    </w:p>
    <w:p w14:paraId="3A9F5ECD" w14:textId="77777777" w:rsidR="007A12D9" w:rsidRDefault="007A12D9" w:rsidP="002D60B0">
      <w:pPr>
        <w:rPr>
          <w:rFonts w:ascii="宋体" w:hAnsi="宋体"/>
        </w:rPr>
      </w:pPr>
    </w:p>
    <w:p w14:paraId="0F04A176" w14:textId="77777777" w:rsidR="007A12D9" w:rsidRDefault="007A12D9" w:rsidP="00C428AF">
      <w:pPr>
        <w:pStyle w:val="Heading3"/>
      </w:pPr>
      <w:bookmarkStart w:id="71" w:name="_Toc156677769"/>
      <w:r>
        <w:rPr>
          <w:rFonts w:hint="eastAsia"/>
        </w:rPr>
        <w:t>避免在业务高峰期，进行</w:t>
      </w:r>
      <w:r>
        <w:rPr>
          <w:rFonts w:hint="eastAsia"/>
        </w:rPr>
        <w:t>D</w:t>
      </w:r>
      <w:r>
        <w:t>DL</w:t>
      </w:r>
      <w:r>
        <w:rPr>
          <w:rFonts w:hint="eastAsia"/>
        </w:rPr>
        <w:t>操作和对象编译</w:t>
      </w:r>
      <w:bookmarkEnd w:id="71"/>
    </w:p>
    <w:p w14:paraId="3FB2EE2E" w14:textId="77777777" w:rsidR="007A12D9" w:rsidRPr="007C5FCE" w:rsidRDefault="007A12D9" w:rsidP="007A12D9">
      <w:pPr>
        <w:pStyle w:val="BodyText"/>
        <w:ind w:left="0"/>
      </w:pPr>
      <w:r>
        <w:rPr>
          <w:rFonts w:hint="eastAsia"/>
        </w:rPr>
        <w:t>尽量</w:t>
      </w:r>
      <w:r w:rsidRPr="007A12D9">
        <w:rPr>
          <w:rFonts w:hint="eastAsia"/>
        </w:rPr>
        <w:t>避免在业务高峰期，进行</w:t>
      </w:r>
      <w:r w:rsidRPr="007A12D9">
        <w:rPr>
          <w:rFonts w:hint="eastAsia"/>
        </w:rPr>
        <w:t>DDL</w:t>
      </w:r>
      <w:r w:rsidRPr="007A12D9">
        <w:rPr>
          <w:rFonts w:hint="eastAsia"/>
        </w:rPr>
        <w:t>操作</w:t>
      </w:r>
      <w:r w:rsidR="007C5FCE">
        <w:rPr>
          <w:rFonts w:hint="eastAsia"/>
        </w:rPr>
        <w:t>比如</w:t>
      </w:r>
      <w:proofErr w:type="spellStart"/>
      <w:r w:rsidR="00043607" w:rsidRPr="00BC10EA">
        <w:rPr>
          <w:rFonts w:ascii="宋体" w:hAnsi="宋体"/>
        </w:rPr>
        <w:t>alter,drop,truncate,grant,revoke,debug,analyze</w:t>
      </w:r>
      <w:proofErr w:type="spellEnd"/>
      <w:r w:rsidR="00954314">
        <w:rPr>
          <w:rFonts w:hint="eastAsia"/>
        </w:rPr>
        <w:t>，</w:t>
      </w:r>
      <w:r w:rsidRPr="007A12D9">
        <w:rPr>
          <w:rFonts w:hint="eastAsia"/>
        </w:rPr>
        <w:t>和对象编译</w:t>
      </w:r>
      <w:r w:rsidR="007C5FCE">
        <w:rPr>
          <w:rFonts w:hint="eastAsia"/>
        </w:rPr>
        <w:t>，以及统计信息采集</w:t>
      </w:r>
      <w:r w:rsidR="00CF68BF">
        <w:rPr>
          <w:rFonts w:hint="eastAsia"/>
        </w:rPr>
        <w:t>等会</w:t>
      </w:r>
      <w:r>
        <w:rPr>
          <w:rFonts w:hint="eastAsia"/>
        </w:rPr>
        <w:t>导致大量解析，</w:t>
      </w:r>
      <w:r w:rsidR="0077689B">
        <w:rPr>
          <w:rFonts w:hint="eastAsia"/>
        </w:rPr>
        <w:t>应该避免这些</w:t>
      </w:r>
      <w:r w:rsidR="00695395">
        <w:rPr>
          <w:rFonts w:hint="eastAsia"/>
        </w:rPr>
        <w:t>操作</w:t>
      </w:r>
      <w:r>
        <w:rPr>
          <w:rFonts w:hint="eastAsia"/>
        </w:rPr>
        <w:t>导致正常业务受影响</w:t>
      </w:r>
      <w:r w:rsidR="00454AA1">
        <w:rPr>
          <w:rFonts w:hint="eastAsia"/>
        </w:rPr>
        <w:t>。</w:t>
      </w:r>
    </w:p>
    <w:p w14:paraId="4E682B09" w14:textId="77777777" w:rsidR="002E0BC3" w:rsidRPr="003624B8" w:rsidRDefault="002E0BC3" w:rsidP="008246AF">
      <w:pPr>
        <w:rPr>
          <w:rFonts w:ascii="宋体" w:hAnsi="宋体"/>
        </w:rPr>
      </w:pPr>
    </w:p>
    <w:p w14:paraId="0D47C753" w14:textId="77777777" w:rsidR="009E5041" w:rsidRPr="003E428A" w:rsidRDefault="009E5041" w:rsidP="003A115B">
      <w:pPr>
        <w:pStyle w:val="Heading3"/>
      </w:pPr>
      <w:bookmarkStart w:id="72" w:name="_Toc480292904"/>
      <w:bookmarkStart w:id="73" w:name="_Toc156677770"/>
      <w:r>
        <w:rPr>
          <w:rFonts w:hint="eastAsia"/>
        </w:rPr>
        <w:t>大批量的</w:t>
      </w:r>
      <w:r>
        <w:t>DML</w:t>
      </w:r>
      <w:r>
        <w:rPr>
          <w:rFonts w:hint="eastAsia"/>
        </w:rPr>
        <w:t>操作的</w:t>
      </w:r>
      <w:r w:rsidRPr="003E428A">
        <w:rPr>
          <w:rFonts w:hint="eastAsia"/>
        </w:rPr>
        <w:t>commit</w:t>
      </w:r>
      <w:r>
        <w:rPr>
          <w:rFonts w:hint="eastAsia"/>
        </w:rPr>
        <w:t>的数据量</w:t>
      </w:r>
      <w:bookmarkEnd w:id="72"/>
      <w:bookmarkEnd w:id="73"/>
    </w:p>
    <w:p w14:paraId="15B66078" w14:textId="77777777" w:rsidR="009E5041" w:rsidRPr="003E428A" w:rsidRDefault="009E5041" w:rsidP="009E5041">
      <w:pPr>
        <w:ind w:firstLine="420"/>
        <w:rPr>
          <w:rFonts w:ascii="宋体" w:hAnsi="宋体"/>
        </w:rPr>
      </w:pPr>
      <w:r w:rsidRPr="003E428A">
        <w:rPr>
          <w:rFonts w:ascii="宋体" w:hAnsi="宋体" w:hint="eastAsia"/>
        </w:rPr>
        <w:t>批量处理</w:t>
      </w:r>
      <w:r>
        <w:rPr>
          <w:rFonts w:ascii="宋体" w:hAnsi="宋体" w:hint="eastAsia"/>
        </w:rPr>
        <w:t>过程中</w:t>
      </w:r>
      <w:r w:rsidRPr="003E428A">
        <w:rPr>
          <w:rFonts w:ascii="宋体" w:hAnsi="宋体" w:hint="eastAsia"/>
        </w:rPr>
        <w:t>commit</w:t>
      </w:r>
      <w:r>
        <w:rPr>
          <w:rFonts w:ascii="宋体" w:hAnsi="宋体" w:hint="eastAsia"/>
        </w:rPr>
        <w:t>数据量</w:t>
      </w:r>
      <w:r w:rsidRPr="003E428A">
        <w:rPr>
          <w:rFonts w:ascii="宋体" w:hAnsi="宋体" w:hint="eastAsia"/>
        </w:rPr>
        <w:t>适中</w:t>
      </w:r>
    </w:p>
    <w:p w14:paraId="109FA09B" w14:textId="77777777" w:rsidR="009E5041" w:rsidRPr="003E428A" w:rsidRDefault="009E5041" w:rsidP="009E5041">
      <w:pPr>
        <w:ind w:firstLine="420"/>
        <w:rPr>
          <w:rFonts w:ascii="宋体" w:hAnsi="宋体"/>
        </w:rPr>
      </w:pPr>
      <w:r w:rsidRPr="003E428A">
        <w:rPr>
          <w:rFonts w:ascii="宋体" w:hAnsi="宋体" w:hint="eastAsia"/>
        </w:rPr>
        <w:t>–</w:t>
      </w:r>
      <w:r>
        <w:rPr>
          <w:rFonts w:ascii="宋体" w:hAnsi="宋体" w:hint="eastAsia"/>
        </w:rPr>
        <w:t>数据量太小</w:t>
      </w:r>
      <w:r w:rsidR="00F46F49">
        <w:rPr>
          <w:rFonts w:ascii="宋体" w:hAnsi="宋体" w:hint="eastAsia"/>
        </w:rPr>
        <w:t>，比如每条都提交</w:t>
      </w:r>
      <w:r>
        <w:rPr>
          <w:rFonts w:ascii="宋体" w:hAnsi="宋体" w:hint="eastAsia"/>
        </w:rPr>
        <w:t>，次数太多</w:t>
      </w:r>
      <w:r w:rsidRPr="003E428A">
        <w:rPr>
          <w:rFonts w:ascii="宋体" w:hAnsi="宋体" w:hint="eastAsia"/>
        </w:rPr>
        <w:t>会</w:t>
      </w:r>
      <w:r>
        <w:rPr>
          <w:rFonts w:ascii="宋体" w:hAnsi="宋体" w:hint="eastAsia"/>
        </w:rPr>
        <w:t>降低效率</w:t>
      </w:r>
    </w:p>
    <w:p w14:paraId="56E118F3" w14:textId="77777777" w:rsidR="009E5041" w:rsidRDefault="009E5041" w:rsidP="009E5041">
      <w:pPr>
        <w:ind w:leftChars="150" w:left="300" w:firstLineChars="50" w:firstLine="100"/>
        <w:rPr>
          <w:rFonts w:ascii="宋体" w:hAnsi="宋体"/>
        </w:rPr>
      </w:pPr>
      <w:r w:rsidRPr="003E428A">
        <w:rPr>
          <w:rFonts w:ascii="宋体" w:hAnsi="宋体" w:hint="eastAsia"/>
        </w:rPr>
        <w:t>–</w:t>
      </w:r>
      <w:r>
        <w:rPr>
          <w:rFonts w:ascii="宋体" w:hAnsi="宋体" w:hint="eastAsia"/>
        </w:rPr>
        <w:t>数据量过大，</w:t>
      </w:r>
      <w:r w:rsidRPr="003E428A">
        <w:rPr>
          <w:rFonts w:ascii="宋体" w:hAnsi="宋体" w:hint="eastAsia"/>
        </w:rPr>
        <w:t>积累过多的事务不commit，Rollback代价也高</w:t>
      </w:r>
      <w:r>
        <w:rPr>
          <w:rFonts w:ascii="宋体" w:hAnsi="宋体" w:hint="eastAsia"/>
        </w:rPr>
        <w:t>，也可能导致锁占用时间过长</w:t>
      </w:r>
    </w:p>
    <w:p w14:paraId="1486F66D" w14:textId="77777777" w:rsidR="005521EE" w:rsidRDefault="009E5041" w:rsidP="007C5FCE">
      <w:pPr>
        <w:ind w:firstLine="420"/>
        <w:rPr>
          <w:rFonts w:ascii="宋体" w:hAnsi="宋体"/>
        </w:rPr>
      </w:pPr>
      <w:r>
        <w:rPr>
          <w:rFonts w:ascii="宋体" w:hAnsi="宋体" w:hint="eastAsia"/>
        </w:rPr>
        <w:t>比如可以考虑</w:t>
      </w:r>
      <w:r w:rsidR="000969BE">
        <w:rPr>
          <w:rFonts w:ascii="宋体" w:hAnsi="宋体" w:hint="eastAsia"/>
        </w:rPr>
        <w:t>1</w:t>
      </w:r>
      <w:r w:rsidR="000809D5">
        <w:rPr>
          <w:rFonts w:ascii="宋体" w:hAnsi="宋体" w:hint="eastAsia"/>
        </w:rPr>
        <w:t>万</w:t>
      </w:r>
      <w:r>
        <w:rPr>
          <w:rFonts w:ascii="宋体" w:hAnsi="宋体" w:hint="eastAsia"/>
        </w:rPr>
        <w:t>条</w:t>
      </w:r>
      <w:r w:rsidR="000809D5">
        <w:rPr>
          <w:rFonts w:ascii="宋体" w:hAnsi="宋体" w:hint="eastAsia"/>
        </w:rPr>
        <w:t>到10万</w:t>
      </w:r>
      <w:r>
        <w:rPr>
          <w:rFonts w:ascii="宋体" w:hAnsi="宋体" w:hint="eastAsia"/>
        </w:rPr>
        <w:t>记录提交一次</w:t>
      </w:r>
    </w:p>
    <w:p w14:paraId="18A86667" w14:textId="77777777" w:rsidR="005521EE" w:rsidRDefault="005521EE" w:rsidP="005521EE">
      <w:pPr>
        <w:rPr>
          <w:rFonts w:ascii="宋体" w:hAnsi="宋体"/>
        </w:rPr>
      </w:pPr>
    </w:p>
    <w:p w14:paraId="0F6D36BE" w14:textId="77777777" w:rsidR="005521EE" w:rsidRPr="00794D10" w:rsidRDefault="005521EE" w:rsidP="00127F3E">
      <w:pPr>
        <w:pStyle w:val="Heading3"/>
      </w:pPr>
      <w:bookmarkStart w:id="74" w:name="_Toc156677771"/>
      <w:r>
        <w:rPr>
          <w:rFonts w:hint="eastAsia"/>
        </w:rPr>
        <w:t>单条语句影响行数的控制</w:t>
      </w:r>
      <w:bookmarkEnd w:id="74"/>
    </w:p>
    <w:p w14:paraId="6BD9C8C6" w14:textId="77777777" w:rsidR="005521EE" w:rsidRPr="000809D5" w:rsidRDefault="005521EE" w:rsidP="005521EE">
      <w:pPr>
        <w:rPr>
          <w:rFonts w:ascii="宋体" w:hAnsi="宋体"/>
        </w:rPr>
      </w:pPr>
      <w:r w:rsidRPr="005521EE">
        <w:rPr>
          <w:rFonts w:ascii="宋体" w:hAnsi="宋体" w:hint="eastAsia"/>
        </w:rPr>
        <w:t>通常情况下，控制对每个SQL都需要确认不会影响超过100万记录</w:t>
      </w:r>
    </w:p>
    <w:p w14:paraId="1CF84526" w14:textId="77777777" w:rsidR="005521EE" w:rsidRDefault="005521EE" w:rsidP="007B3FE2">
      <w:pPr>
        <w:rPr>
          <w:rFonts w:ascii="宋体" w:hAnsi="宋体"/>
        </w:rPr>
      </w:pPr>
    </w:p>
    <w:p w14:paraId="7B8187F6" w14:textId="77777777" w:rsidR="00794D10" w:rsidRPr="00794D10" w:rsidRDefault="00794D10" w:rsidP="00794D10">
      <w:pPr>
        <w:pStyle w:val="Heading3"/>
      </w:pPr>
      <w:bookmarkStart w:id="75" w:name="_Toc156677772"/>
      <w:r w:rsidRPr="00794D10">
        <w:rPr>
          <w:rFonts w:hint="eastAsia"/>
        </w:rPr>
        <w:t>禁止无过滤条件的</w:t>
      </w:r>
      <w:r w:rsidRPr="00794D10">
        <w:rPr>
          <w:rFonts w:hint="eastAsia"/>
        </w:rPr>
        <w:t>update</w:t>
      </w:r>
      <w:r w:rsidRPr="00794D10">
        <w:rPr>
          <w:rFonts w:hint="eastAsia"/>
        </w:rPr>
        <w:t>语句</w:t>
      </w:r>
      <w:bookmarkEnd w:id="75"/>
    </w:p>
    <w:p w14:paraId="3349DB4F" w14:textId="77777777" w:rsidR="000809D5" w:rsidRPr="005521EE" w:rsidRDefault="00794D10" w:rsidP="005521EE">
      <w:pPr>
        <w:ind w:firstLine="420"/>
        <w:rPr>
          <w:rFonts w:ascii="宋体" w:hAnsi="宋体"/>
        </w:rPr>
      </w:pPr>
      <w:r w:rsidRPr="005521EE">
        <w:rPr>
          <w:rFonts w:ascii="宋体" w:hAnsi="宋体" w:hint="eastAsia"/>
        </w:rPr>
        <w:t>除非业务逻辑是更新表上所有行记录，</w:t>
      </w:r>
      <w:r w:rsidR="000809D5" w:rsidRPr="005521EE">
        <w:rPr>
          <w:rFonts w:ascii="宋体" w:hAnsi="宋体" w:hint="eastAsia"/>
        </w:rPr>
        <w:t>不得在大表（超过1千万条记录的表，下同）上执行无过滤条件的UPDATE语句。</w:t>
      </w:r>
    </w:p>
    <w:p w14:paraId="336F31C1" w14:textId="77777777" w:rsidR="002D57B2" w:rsidRDefault="002D57B2" w:rsidP="002D57B2">
      <w:pPr>
        <w:ind w:firstLine="420"/>
        <w:rPr>
          <w:rFonts w:ascii="宋体" w:hAnsi="宋体"/>
        </w:rPr>
      </w:pPr>
    </w:p>
    <w:p w14:paraId="4BD47A9A" w14:textId="77777777" w:rsidR="00F30DE1" w:rsidRDefault="00F30DE1" w:rsidP="002D57B2">
      <w:pPr>
        <w:ind w:firstLine="420"/>
        <w:rPr>
          <w:rFonts w:ascii="宋体" w:hAnsi="宋体"/>
        </w:rPr>
      </w:pPr>
    </w:p>
    <w:p w14:paraId="31703658" w14:textId="77777777" w:rsidR="00F30DE1" w:rsidRPr="00E34414" w:rsidRDefault="00F30DE1" w:rsidP="00E34414">
      <w:pPr>
        <w:pStyle w:val="Heading3"/>
      </w:pPr>
      <w:bookmarkStart w:id="76" w:name="_Toc471740585"/>
      <w:bookmarkStart w:id="77" w:name="_Toc156677773"/>
      <w:r w:rsidRPr="00E34414">
        <w:rPr>
          <w:rFonts w:hint="eastAsia"/>
        </w:rPr>
        <w:lastRenderedPageBreak/>
        <w:t>UPDATE</w:t>
      </w:r>
      <w:r w:rsidRPr="00E34414">
        <w:rPr>
          <w:rFonts w:hint="eastAsia"/>
        </w:rPr>
        <w:t>应仅针对有修改的字段进行</w:t>
      </w:r>
      <w:bookmarkEnd w:id="76"/>
      <w:bookmarkEnd w:id="77"/>
    </w:p>
    <w:p w14:paraId="38E1A3FD" w14:textId="77777777" w:rsidR="00F30DE1" w:rsidRPr="009A60C8" w:rsidRDefault="00F30DE1" w:rsidP="00F30DE1">
      <w:pPr>
        <w:ind w:firstLine="420"/>
        <w:rPr>
          <w:rFonts w:ascii="宋体" w:hAnsi="宋体"/>
        </w:rPr>
      </w:pPr>
      <w:r w:rsidRPr="009A60C8">
        <w:rPr>
          <w:rFonts w:ascii="宋体" w:hAnsi="宋体" w:hint="eastAsia"/>
        </w:rPr>
        <w:t>UPDATE操作时，应该做到仅对有修改的字段UPDATE，避免对表中无修改的字段也一并更新，后者的做法将耗费更多的CPU、内存、REDO，如果有LOB字段，还会消耗更多的LOB字段，容易造成LOB相关的等待事件。</w:t>
      </w:r>
    </w:p>
    <w:p w14:paraId="435CE878" w14:textId="77777777" w:rsidR="00F30DE1" w:rsidRPr="009A60C8" w:rsidRDefault="00F30DE1" w:rsidP="00F30DE1">
      <w:pPr>
        <w:ind w:firstLine="420"/>
        <w:rPr>
          <w:rFonts w:ascii="宋体" w:hAnsi="宋体"/>
        </w:rPr>
      </w:pPr>
      <w:r w:rsidRPr="009A60C8">
        <w:rPr>
          <w:rFonts w:ascii="宋体" w:hAnsi="宋体" w:hint="eastAsia"/>
        </w:rPr>
        <w:t>同时更新更多的字段也容易因为绑定变量长度的不同造成需要生成不同的子游标，增加了解析工作量。</w:t>
      </w:r>
    </w:p>
    <w:p w14:paraId="5E4F08FA" w14:textId="77777777" w:rsidR="00F30DE1" w:rsidRPr="00F30DE1" w:rsidRDefault="00F30DE1" w:rsidP="002D57B2">
      <w:pPr>
        <w:ind w:firstLine="420"/>
        <w:rPr>
          <w:rFonts w:ascii="宋体" w:hAnsi="宋体"/>
        </w:rPr>
      </w:pPr>
    </w:p>
    <w:p w14:paraId="1918404E" w14:textId="77777777" w:rsidR="00F30DE1" w:rsidRDefault="00F30DE1" w:rsidP="00F673BB">
      <w:pPr>
        <w:rPr>
          <w:rFonts w:ascii="宋体" w:hAnsi="宋体"/>
        </w:rPr>
      </w:pPr>
    </w:p>
    <w:p w14:paraId="5267AFE0" w14:textId="77777777" w:rsidR="002D57B2" w:rsidRPr="003E428A" w:rsidRDefault="002D57B2" w:rsidP="002D57B2">
      <w:pPr>
        <w:pStyle w:val="Heading3"/>
      </w:pPr>
      <w:bookmarkStart w:id="78" w:name="_Toc156677774"/>
      <w:r>
        <w:rPr>
          <w:rFonts w:hint="eastAsia"/>
        </w:rPr>
        <w:t>控制</w:t>
      </w:r>
      <w:r>
        <w:rPr>
          <w:rFonts w:hint="eastAsia"/>
        </w:rPr>
        <w:t>in</w:t>
      </w:r>
      <w:r>
        <w:rPr>
          <w:rFonts w:hint="eastAsia"/>
        </w:rPr>
        <w:t>语句的硬编码</w:t>
      </w:r>
      <w:r w:rsidR="003E1862">
        <w:rPr>
          <w:rFonts w:hint="eastAsia"/>
        </w:rPr>
        <w:t>和绑定变量</w:t>
      </w:r>
      <w:r>
        <w:rPr>
          <w:rFonts w:hint="eastAsia"/>
        </w:rPr>
        <w:t>的值个数</w:t>
      </w:r>
      <w:bookmarkEnd w:id="78"/>
    </w:p>
    <w:p w14:paraId="6ED2FF69" w14:textId="77777777" w:rsidR="002D57B2" w:rsidRDefault="002D57B2" w:rsidP="002D57B2">
      <w:pPr>
        <w:ind w:firstLine="420"/>
        <w:rPr>
          <w:rFonts w:ascii="宋体" w:hAnsi="宋体"/>
        </w:rPr>
      </w:pPr>
      <w:r>
        <w:rPr>
          <w:rFonts w:ascii="宋体" w:hAnsi="宋体" w:hint="eastAsia"/>
        </w:rPr>
        <w:t>一些语句，因为是拼接出来的，导致in里面的值的列表达到几百甚至数千个，导致相关语句解析出现性能问题，并且占用很大的shared</w:t>
      </w:r>
      <w:r>
        <w:rPr>
          <w:rFonts w:ascii="宋体" w:hAnsi="宋体"/>
        </w:rPr>
        <w:t xml:space="preserve"> </w:t>
      </w:r>
      <w:r>
        <w:rPr>
          <w:rFonts w:ascii="宋体" w:hAnsi="宋体" w:hint="eastAsia"/>
        </w:rPr>
        <w:t>pool。in的值应该控制在</w:t>
      </w:r>
      <w:r w:rsidR="00A964AF">
        <w:rPr>
          <w:rFonts w:ascii="宋体" w:hAnsi="宋体" w:hint="eastAsia"/>
        </w:rPr>
        <w:t>5</w:t>
      </w:r>
      <w:r>
        <w:rPr>
          <w:rFonts w:ascii="宋体" w:hAnsi="宋体" w:hint="eastAsia"/>
        </w:rPr>
        <w:t>0个以内，如果超过</w:t>
      </w:r>
      <w:r w:rsidR="00A964AF">
        <w:rPr>
          <w:rFonts w:ascii="宋体" w:hAnsi="宋体" w:hint="eastAsia"/>
        </w:rPr>
        <w:t>5</w:t>
      </w:r>
      <w:r>
        <w:rPr>
          <w:rFonts w:ascii="宋体" w:hAnsi="宋体" w:hint="eastAsia"/>
        </w:rPr>
        <w:t>0个，应该考虑存放在表中，通过列关联的方式进行查询。</w:t>
      </w:r>
    </w:p>
    <w:p w14:paraId="2F9D5396" w14:textId="77777777" w:rsidR="002D57B2" w:rsidRPr="001A3DBD" w:rsidRDefault="002D57B2" w:rsidP="002D57B2">
      <w:pPr>
        <w:rPr>
          <w:rFonts w:ascii="宋体" w:hAnsi="宋体"/>
        </w:rPr>
      </w:pPr>
    </w:p>
    <w:p w14:paraId="419C5F75" w14:textId="77777777" w:rsidR="002D57B2" w:rsidRPr="00DC50E3" w:rsidRDefault="002D57B2" w:rsidP="007B3FE2">
      <w:pPr>
        <w:rPr>
          <w:rFonts w:ascii="宋体" w:hAnsi="宋体"/>
        </w:rPr>
      </w:pPr>
    </w:p>
    <w:p w14:paraId="2706EDA9" w14:textId="77777777" w:rsidR="009E5041" w:rsidRPr="00C12909" w:rsidRDefault="009E5041" w:rsidP="009E5041"/>
    <w:p w14:paraId="4FD84449" w14:textId="77777777" w:rsidR="009E5041" w:rsidRDefault="009E5041" w:rsidP="003A115B">
      <w:pPr>
        <w:pStyle w:val="Heading3"/>
      </w:pPr>
      <w:bookmarkStart w:id="79" w:name="_Toc480292906"/>
      <w:bookmarkStart w:id="80" w:name="_Toc156677775"/>
      <w:r>
        <w:rPr>
          <w:rFonts w:hint="eastAsia"/>
        </w:rPr>
        <w:t>访问其它用户中的对象</w:t>
      </w:r>
      <w:r w:rsidR="00A63C97">
        <w:rPr>
          <w:rFonts w:hint="eastAsia"/>
        </w:rPr>
        <w:t>时，建议通过</w:t>
      </w:r>
      <w:r>
        <w:rPr>
          <w:rFonts w:hint="eastAsia"/>
        </w:rPr>
        <w:t>用同义词</w:t>
      </w:r>
      <w:bookmarkEnd w:id="79"/>
      <w:r w:rsidR="00A63C97">
        <w:rPr>
          <w:rFonts w:hint="eastAsia"/>
        </w:rPr>
        <w:t>访问而不是</w:t>
      </w:r>
      <w:r w:rsidR="00A63C97">
        <w:rPr>
          <w:rFonts w:ascii="宋体" w:hAnsi="宋体" w:hint="eastAsia"/>
        </w:rPr>
        <w:t>用户名.对象名进行访问</w:t>
      </w:r>
      <w:bookmarkEnd w:id="80"/>
    </w:p>
    <w:p w14:paraId="36C080D5" w14:textId="77777777" w:rsidR="00A63C97" w:rsidRDefault="00A63C97" w:rsidP="000C2B56">
      <w:pPr>
        <w:rPr>
          <w:rFonts w:ascii="宋体" w:hAnsi="宋体"/>
        </w:rPr>
      </w:pPr>
    </w:p>
    <w:p w14:paraId="121B3CD4" w14:textId="77777777" w:rsidR="00A63C97" w:rsidRDefault="00A63C97" w:rsidP="002904F1">
      <w:pPr>
        <w:rPr>
          <w:rFonts w:ascii="宋体" w:hAnsi="宋体"/>
        </w:rPr>
      </w:pPr>
      <w:r w:rsidRPr="00A63C97">
        <w:rPr>
          <w:rFonts w:ascii="宋体" w:hAnsi="宋体" w:hint="eastAsia"/>
        </w:rPr>
        <w:t>访问其它用户中的对象时，建议通过用同义词访问而不是用户名</w:t>
      </w:r>
      <w:r w:rsidR="001D27DE">
        <w:rPr>
          <w:rFonts w:ascii="宋体" w:hAnsi="宋体" w:hint="eastAsia"/>
        </w:rPr>
        <w:t>.</w:t>
      </w:r>
      <w:r w:rsidRPr="00A63C97">
        <w:rPr>
          <w:rFonts w:ascii="宋体" w:hAnsi="宋体" w:hint="eastAsia"/>
        </w:rPr>
        <w:t>对象名进行访问</w:t>
      </w:r>
    </w:p>
    <w:p w14:paraId="39F95580" w14:textId="77777777" w:rsidR="009E5041" w:rsidRDefault="009E5041" w:rsidP="002904F1">
      <w:pPr>
        <w:rPr>
          <w:rFonts w:ascii="宋体" w:hAnsi="宋体"/>
        </w:rPr>
      </w:pPr>
      <w:r>
        <w:rPr>
          <w:rFonts w:ascii="宋体" w:hAnsi="宋体" w:hint="eastAsia"/>
        </w:rPr>
        <w:t>因为一旦数据库用户名改变了，</w:t>
      </w:r>
      <w:r w:rsidR="00A63C97">
        <w:rPr>
          <w:rFonts w:ascii="宋体" w:hAnsi="宋体" w:hint="eastAsia"/>
        </w:rPr>
        <w:t>需要调整所有涉及的代码，一方面工作量很大，另外也容易出现疏漏</w:t>
      </w:r>
      <w:r>
        <w:rPr>
          <w:rFonts w:ascii="宋体" w:hAnsi="宋体" w:hint="eastAsia"/>
        </w:rPr>
        <w:t>。</w:t>
      </w:r>
    </w:p>
    <w:p w14:paraId="2D51EA17" w14:textId="77777777" w:rsidR="001D27DE" w:rsidRPr="001D27DE" w:rsidRDefault="001D27DE" w:rsidP="002904F1">
      <w:pPr>
        <w:rPr>
          <w:rFonts w:ascii="宋体" w:hAnsi="宋体"/>
        </w:rPr>
      </w:pPr>
      <w:r>
        <w:rPr>
          <w:rFonts w:ascii="宋体" w:hAnsi="宋体" w:hint="eastAsia"/>
        </w:rPr>
        <w:t>如果通过同义词访问，只需要修改同义词和所访问对象的</w:t>
      </w:r>
      <w:r w:rsidR="00836AA9">
        <w:rPr>
          <w:rFonts w:ascii="宋体" w:hAnsi="宋体" w:hint="eastAsia"/>
        </w:rPr>
        <w:t>对应关系。</w:t>
      </w:r>
    </w:p>
    <w:p w14:paraId="3A8E3EFC" w14:textId="77777777" w:rsidR="009E5041" w:rsidRPr="00514DF5" w:rsidRDefault="009E5041" w:rsidP="009E5041">
      <w:pPr>
        <w:ind w:firstLine="420"/>
        <w:rPr>
          <w:rFonts w:ascii="宋体" w:hAnsi="宋体"/>
          <w:color w:val="FF0000"/>
        </w:rPr>
      </w:pPr>
    </w:p>
    <w:p w14:paraId="7E132016" w14:textId="77777777" w:rsidR="009E5041" w:rsidRDefault="009E5041" w:rsidP="003A115B">
      <w:pPr>
        <w:pStyle w:val="Heading3"/>
      </w:pPr>
      <w:bookmarkStart w:id="81" w:name="_Toc480292911"/>
      <w:bookmarkStart w:id="82" w:name="_Toc156677776"/>
      <w:r w:rsidRPr="008D263B">
        <w:rPr>
          <w:rFonts w:hint="eastAsia"/>
        </w:rPr>
        <w:t>关于并行</w:t>
      </w:r>
      <w:bookmarkEnd w:id="81"/>
      <w:bookmarkEnd w:id="82"/>
      <w:r w:rsidRPr="008D263B">
        <w:t xml:space="preserve"> </w:t>
      </w:r>
    </w:p>
    <w:p w14:paraId="3EC2E454" w14:textId="77777777" w:rsidR="009E5041" w:rsidRDefault="000A4171" w:rsidP="009E5041">
      <w:pPr>
        <w:rPr>
          <w:rFonts w:ascii="宋体" w:hAnsi="宋体"/>
        </w:rPr>
      </w:pPr>
      <w:r>
        <w:rPr>
          <w:rFonts w:ascii="宋体" w:hAnsi="宋体" w:hint="eastAsia"/>
        </w:rPr>
        <w:t>如果在批量，报表等</w:t>
      </w:r>
      <w:r w:rsidR="009E5041">
        <w:rPr>
          <w:rFonts w:ascii="宋体" w:hAnsi="宋体" w:hint="eastAsia"/>
        </w:rPr>
        <w:t>访问</w:t>
      </w:r>
      <w:r>
        <w:rPr>
          <w:rFonts w:ascii="宋体" w:hAnsi="宋体" w:hint="eastAsia"/>
        </w:rPr>
        <w:t>大批</w:t>
      </w:r>
      <w:r w:rsidR="009E5041">
        <w:rPr>
          <w:rFonts w:ascii="宋体" w:hAnsi="宋体" w:hint="eastAsia"/>
        </w:rPr>
        <w:t>量数据的时候，合理使用并行，启用多个进程，可以</w:t>
      </w:r>
      <w:r w:rsidR="00F31C2E">
        <w:rPr>
          <w:rFonts w:ascii="宋体" w:hAnsi="宋体" w:hint="eastAsia"/>
        </w:rPr>
        <w:t>提升</w:t>
      </w:r>
      <w:r w:rsidR="009E5041">
        <w:rPr>
          <w:rFonts w:ascii="宋体" w:hAnsi="宋体" w:hint="eastAsia"/>
        </w:rPr>
        <w:t>程序的响应速度</w:t>
      </w:r>
      <w:r w:rsidR="00F31C2E">
        <w:rPr>
          <w:rFonts w:ascii="宋体" w:hAnsi="宋体" w:hint="eastAsia"/>
        </w:rPr>
        <w:t>，成本是占用较多的系统资源</w:t>
      </w:r>
      <w:r>
        <w:rPr>
          <w:rFonts w:ascii="宋体" w:hAnsi="宋体" w:hint="eastAsia"/>
        </w:rPr>
        <w:t>。</w:t>
      </w:r>
    </w:p>
    <w:p w14:paraId="55BE3990" w14:textId="77777777" w:rsidR="000A4171" w:rsidRDefault="000A4171" w:rsidP="009E5041">
      <w:pPr>
        <w:rPr>
          <w:rFonts w:ascii="宋体" w:hAnsi="宋体"/>
        </w:rPr>
      </w:pPr>
      <w:r>
        <w:rPr>
          <w:rFonts w:ascii="宋体" w:hAnsi="宋体" w:hint="eastAsia"/>
        </w:rPr>
        <w:t>建议需要并行时，通过hint</w:t>
      </w:r>
      <w:r w:rsidR="00F31C2E">
        <w:rPr>
          <w:rFonts w:ascii="宋体" w:hAnsi="宋体" w:hint="eastAsia"/>
        </w:rPr>
        <w:t>在SQL语句中，</w:t>
      </w:r>
      <w:r>
        <w:rPr>
          <w:rFonts w:ascii="宋体" w:hAnsi="宋体" w:hint="eastAsia"/>
        </w:rPr>
        <w:t>指定并</w:t>
      </w:r>
      <w:r w:rsidR="00074492">
        <w:rPr>
          <w:rFonts w:ascii="宋体" w:hAnsi="宋体" w:hint="eastAsia"/>
        </w:rPr>
        <w:t>行</w:t>
      </w:r>
      <w:r>
        <w:rPr>
          <w:rFonts w:ascii="宋体" w:hAnsi="宋体" w:hint="eastAsia"/>
        </w:rPr>
        <w:t>度，例如</w:t>
      </w:r>
    </w:p>
    <w:p w14:paraId="7DB33B5A" w14:textId="77777777" w:rsidR="000A4171" w:rsidRPr="008D263B" w:rsidRDefault="000A4171" w:rsidP="000A4171">
      <w:pPr>
        <w:spacing w:after="118"/>
        <w:rPr>
          <w:rFonts w:ascii="宋体" w:hAnsi="宋体"/>
        </w:rPr>
      </w:pPr>
      <w:r w:rsidRPr="008D263B">
        <w:rPr>
          <w:rFonts w:ascii="宋体" w:hAnsi="宋体"/>
        </w:rPr>
        <w:t xml:space="preserve">/*+ </w:t>
      </w:r>
      <w:proofErr w:type="gramStart"/>
      <w:r w:rsidRPr="008D263B">
        <w:rPr>
          <w:rFonts w:ascii="宋体" w:hAnsi="宋体"/>
        </w:rPr>
        <w:t>parallel(</w:t>
      </w:r>
      <w:proofErr w:type="gramEnd"/>
      <w:r w:rsidRPr="008D263B">
        <w:rPr>
          <w:rFonts w:ascii="宋体" w:hAnsi="宋体"/>
        </w:rPr>
        <w:t xml:space="preserve">a </w:t>
      </w:r>
      <w:r>
        <w:rPr>
          <w:rFonts w:ascii="宋体" w:hAnsi="宋体" w:hint="eastAsia"/>
        </w:rPr>
        <w:t>8</w:t>
      </w:r>
      <w:r w:rsidRPr="008D263B">
        <w:rPr>
          <w:rFonts w:ascii="宋体" w:hAnsi="宋体"/>
        </w:rPr>
        <w:t xml:space="preserve">) parallel(b </w:t>
      </w:r>
      <w:r>
        <w:rPr>
          <w:rFonts w:ascii="宋体" w:hAnsi="宋体" w:hint="eastAsia"/>
        </w:rPr>
        <w:t>8</w:t>
      </w:r>
      <w:r w:rsidRPr="008D263B">
        <w:rPr>
          <w:rFonts w:ascii="宋体" w:hAnsi="宋体"/>
        </w:rPr>
        <w:t xml:space="preserve">) */ </w:t>
      </w:r>
    </w:p>
    <w:p w14:paraId="5FF8D711" w14:textId="77777777" w:rsidR="000A4171" w:rsidRDefault="00F31C2E" w:rsidP="009E5041">
      <w:pPr>
        <w:rPr>
          <w:rFonts w:ascii="宋体" w:hAnsi="宋体"/>
        </w:rPr>
      </w:pPr>
      <w:r>
        <w:rPr>
          <w:rFonts w:ascii="宋体" w:hAnsi="宋体" w:hint="eastAsia"/>
        </w:rPr>
        <w:t>这里指定访问别名为a和b的表上，分别开8个并行进程。</w:t>
      </w:r>
    </w:p>
    <w:p w14:paraId="685F8C40" w14:textId="77777777" w:rsidR="00F31C2E" w:rsidRPr="00F31C2E" w:rsidRDefault="00F31C2E" w:rsidP="009E5041">
      <w:pPr>
        <w:rPr>
          <w:rFonts w:ascii="宋体" w:hAnsi="宋体"/>
        </w:rPr>
      </w:pPr>
      <w:r>
        <w:rPr>
          <w:rFonts w:ascii="宋体" w:hAnsi="宋体" w:hint="eastAsia"/>
        </w:rPr>
        <w:t>并行可以用于全表扫描或者索引快速全扫描。</w:t>
      </w:r>
    </w:p>
    <w:p w14:paraId="349474BA" w14:textId="77777777" w:rsidR="006C0DF2" w:rsidRDefault="00F31C2E" w:rsidP="009E5041">
      <w:pPr>
        <w:rPr>
          <w:rFonts w:ascii="宋体" w:hAnsi="宋体"/>
        </w:rPr>
      </w:pPr>
      <w:r>
        <w:rPr>
          <w:rFonts w:ascii="宋体" w:hAnsi="宋体" w:hint="eastAsia"/>
        </w:rPr>
        <w:t>另外在采集统计信息，创建索引等场景</w:t>
      </w:r>
      <w:r w:rsidR="006C0DF2">
        <w:rPr>
          <w:rFonts w:ascii="宋体" w:hAnsi="宋体" w:hint="eastAsia"/>
        </w:rPr>
        <w:t>。</w:t>
      </w:r>
    </w:p>
    <w:p w14:paraId="3E4ED89D" w14:textId="77777777" w:rsidR="000A4171" w:rsidRPr="006C0DF2" w:rsidRDefault="006C0DF2" w:rsidP="009E5041">
      <w:pPr>
        <w:rPr>
          <w:rFonts w:ascii="宋体" w:hAnsi="宋体"/>
          <w:color w:val="FF0000"/>
        </w:rPr>
      </w:pPr>
      <w:r w:rsidRPr="006C0DF2">
        <w:rPr>
          <w:rFonts w:ascii="宋体" w:hAnsi="宋体" w:hint="eastAsia"/>
          <w:color w:val="FF0000"/>
        </w:rPr>
        <w:t>创建索引的时候，如果指定指定并行，索引创建完成后，请立即修改索引并行度为1</w:t>
      </w:r>
      <w:r w:rsidR="00F31C2E" w:rsidRPr="006C0DF2">
        <w:rPr>
          <w:rFonts w:ascii="宋体" w:hAnsi="宋体" w:hint="eastAsia"/>
          <w:color w:val="FF0000"/>
        </w:rPr>
        <w:t>。</w:t>
      </w:r>
    </w:p>
    <w:p w14:paraId="71D8DF17" w14:textId="77777777" w:rsidR="002F6AE3" w:rsidRDefault="002F6AE3" w:rsidP="0076602C">
      <w:pPr>
        <w:rPr>
          <w:rFonts w:ascii="宋体" w:hAnsi="宋体"/>
        </w:rPr>
      </w:pPr>
    </w:p>
    <w:p w14:paraId="27F37051" w14:textId="77777777" w:rsidR="00EA4C92" w:rsidRPr="00514DF5" w:rsidRDefault="00EA4C92" w:rsidP="00EA4C92">
      <w:pPr>
        <w:ind w:firstLine="420"/>
        <w:rPr>
          <w:rFonts w:ascii="宋体" w:hAnsi="宋体"/>
          <w:color w:val="FF0000"/>
        </w:rPr>
      </w:pPr>
    </w:p>
    <w:p w14:paraId="412889C0" w14:textId="77777777" w:rsidR="00EA4C92" w:rsidRDefault="00EA4C92" w:rsidP="00F45F93">
      <w:pPr>
        <w:pStyle w:val="Heading3"/>
      </w:pPr>
      <w:bookmarkStart w:id="83" w:name="_Toc156677777"/>
      <w:r w:rsidRPr="008D263B">
        <w:rPr>
          <w:rFonts w:hint="eastAsia"/>
        </w:rPr>
        <w:t>关于</w:t>
      </w:r>
      <w:r>
        <w:rPr>
          <w:rFonts w:hint="eastAsia"/>
        </w:rPr>
        <w:t>翻页查询</w:t>
      </w:r>
      <w:bookmarkEnd w:id="83"/>
    </w:p>
    <w:p w14:paraId="4B3958AD" w14:textId="77777777" w:rsidR="00EA4C92" w:rsidRDefault="001F4012" w:rsidP="00F2369D">
      <w:pPr>
        <w:ind w:firstLineChars="200" w:firstLine="400"/>
        <w:rPr>
          <w:rFonts w:ascii="宋体" w:hAnsi="宋体"/>
        </w:rPr>
      </w:pPr>
      <w:r>
        <w:rPr>
          <w:rFonts w:ascii="宋体" w:hAnsi="宋体" w:hint="eastAsia"/>
        </w:rPr>
        <w:t>对于翻页查询语句，应该合理控制返回记录数，比如每页控制在20-50行记录</w:t>
      </w:r>
    </w:p>
    <w:p w14:paraId="720BBB16" w14:textId="77777777" w:rsidR="00F2369D" w:rsidRPr="00F2369D" w:rsidRDefault="00F2369D" w:rsidP="00F2369D">
      <w:pPr>
        <w:ind w:firstLineChars="200" w:firstLine="400"/>
        <w:rPr>
          <w:rFonts w:ascii="宋体" w:hAnsi="宋体"/>
        </w:rPr>
      </w:pPr>
      <w:r w:rsidRPr="00F2369D">
        <w:rPr>
          <w:rFonts w:ascii="宋体" w:hAnsi="宋体" w:hint="eastAsia"/>
        </w:rPr>
        <w:t>联机交易应用查询必须增加分页机制，对返回记录数进行控制，限制最大不超过500条。返回记录数过多，不但造成数据库负载高，极端情况下还可能造成中间件out of memory错误。</w:t>
      </w:r>
    </w:p>
    <w:p w14:paraId="47153DD1" w14:textId="77777777" w:rsidR="00F2369D" w:rsidRPr="00F2369D" w:rsidRDefault="00F2369D" w:rsidP="00F2369D">
      <w:pPr>
        <w:ind w:firstLine="420"/>
        <w:rPr>
          <w:rFonts w:ascii="宋体" w:hAnsi="宋体"/>
        </w:rPr>
      </w:pPr>
      <w:r w:rsidRPr="00F2369D">
        <w:rPr>
          <w:rFonts w:ascii="宋体" w:hAnsi="宋体" w:hint="eastAsia"/>
        </w:rPr>
        <w:t>应用</w:t>
      </w:r>
      <w:r w:rsidR="00C85EC9">
        <w:rPr>
          <w:rFonts w:ascii="宋体" w:hAnsi="宋体" w:hint="eastAsia"/>
        </w:rPr>
        <w:t>应该</w:t>
      </w:r>
      <w:r w:rsidRPr="00F2369D">
        <w:rPr>
          <w:rFonts w:ascii="宋体" w:hAnsi="宋体" w:hint="eastAsia"/>
        </w:rPr>
        <w:t>防止客户</w:t>
      </w:r>
      <w:r w:rsidR="00C85EC9">
        <w:rPr>
          <w:rFonts w:ascii="宋体" w:hAnsi="宋体" w:hint="eastAsia"/>
        </w:rPr>
        <w:t>短时间内</w:t>
      </w:r>
      <w:r w:rsidRPr="00F2369D">
        <w:rPr>
          <w:rFonts w:ascii="宋体" w:hAnsi="宋体" w:hint="eastAsia"/>
        </w:rPr>
        <w:t>反复点击同样的查询，避免</w:t>
      </w:r>
      <w:r w:rsidR="00EC1B56">
        <w:rPr>
          <w:rFonts w:ascii="宋体" w:hAnsi="宋体" w:hint="eastAsia"/>
        </w:rPr>
        <w:t>过度频繁的</w:t>
      </w:r>
      <w:r w:rsidRPr="00F2369D">
        <w:rPr>
          <w:rFonts w:ascii="宋体" w:hAnsi="宋体" w:hint="eastAsia"/>
        </w:rPr>
        <w:t>查询请求。</w:t>
      </w:r>
    </w:p>
    <w:p w14:paraId="14F15A76" w14:textId="77777777" w:rsidR="00F2369D" w:rsidRPr="00F2369D" w:rsidRDefault="00F2369D" w:rsidP="0076602C">
      <w:pPr>
        <w:rPr>
          <w:rFonts w:ascii="宋体" w:hAnsi="宋体"/>
        </w:rPr>
      </w:pPr>
    </w:p>
    <w:p w14:paraId="0A282B0D" w14:textId="77777777" w:rsidR="00F2369D" w:rsidRPr="00EA4C92" w:rsidRDefault="00F2369D" w:rsidP="0076602C">
      <w:pPr>
        <w:rPr>
          <w:rFonts w:ascii="宋体" w:hAnsi="宋体"/>
        </w:rPr>
      </w:pPr>
    </w:p>
    <w:p w14:paraId="42083E74" w14:textId="77777777" w:rsidR="00DB550D" w:rsidRPr="00D36D77" w:rsidRDefault="00DB550D" w:rsidP="00F45F93">
      <w:pPr>
        <w:pStyle w:val="Heading3"/>
      </w:pPr>
      <w:bookmarkStart w:id="84" w:name="_Toc465086300"/>
      <w:bookmarkStart w:id="85" w:name="_Toc156677778"/>
      <w:r w:rsidRPr="00D36D77">
        <w:rPr>
          <w:rFonts w:hint="eastAsia"/>
        </w:rPr>
        <w:t>避免笛卡尔积</w:t>
      </w:r>
      <w:bookmarkEnd w:id="84"/>
      <w:bookmarkEnd w:id="85"/>
    </w:p>
    <w:p w14:paraId="5150D2D6" w14:textId="77777777" w:rsidR="00DB550D" w:rsidRPr="00DB550D" w:rsidRDefault="00DB550D" w:rsidP="00DB550D">
      <w:pPr>
        <w:spacing w:line="360" w:lineRule="auto"/>
        <w:rPr>
          <w:rFonts w:ascii="宋体" w:hAnsi="宋体"/>
        </w:rPr>
      </w:pPr>
      <w:r>
        <w:rPr>
          <w:rFonts w:ascii="宋体" w:hAnsi="宋体" w:hint="eastAsia"/>
        </w:rPr>
        <w:t>一般</w:t>
      </w:r>
      <w:r w:rsidRPr="00DB550D">
        <w:rPr>
          <w:rFonts w:ascii="宋体" w:hAnsi="宋体" w:hint="eastAsia"/>
        </w:rPr>
        <w:t>情况下，不应该笛卡尔积，如果出现笛卡尔积，请检查</w:t>
      </w:r>
      <w:r w:rsidR="007D7F20">
        <w:rPr>
          <w:rFonts w:ascii="宋体" w:hAnsi="宋体" w:hint="eastAsia"/>
        </w:rPr>
        <w:t>相关表</w:t>
      </w:r>
      <w:r w:rsidRPr="00DB550D">
        <w:rPr>
          <w:rFonts w:ascii="宋体" w:hAnsi="宋体" w:hint="eastAsia"/>
        </w:rPr>
        <w:t>是否存在关联条件出现疏漏的情况。</w:t>
      </w:r>
    </w:p>
    <w:p w14:paraId="24B54EC2" w14:textId="77777777" w:rsidR="00EA4C92" w:rsidRDefault="00EA4C92" w:rsidP="0076602C">
      <w:pPr>
        <w:rPr>
          <w:rFonts w:ascii="宋体" w:hAnsi="宋体"/>
        </w:rPr>
      </w:pPr>
    </w:p>
    <w:p w14:paraId="5A9B3B59" w14:textId="77777777" w:rsidR="00C428AF" w:rsidRPr="00EA4C92" w:rsidRDefault="00C428AF" w:rsidP="00C428AF">
      <w:pPr>
        <w:rPr>
          <w:rFonts w:ascii="宋体" w:hAnsi="宋体"/>
        </w:rPr>
      </w:pPr>
    </w:p>
    <w:p w14:paraId="10409B21" w14:textId="77777777" w:rsidR="00C428AF" w:rsidRPr="00D36D77" w:rsidRDefault="00C428AF" w:rsidP="00C428AF">
      <w:pPr>
        <w:pStyle w:val="Heading3"/>
      </w:pPr>
      <w:bookmarkStart w:id="86" w:name="_Toc156677779"/>
      <w:r>
        <w:rPr>
          <w:rFonts w:hint="eastAsia"/>
        </w:rPr>
        <w:t>表关联个数</w:t>
      </w:r>
      <w:bookmarkEnd w:id="86"/>
    </w:p>
    <w:p w14:paraId="198BF3A4" w14:textId="77777777" w:rsidR="00C428AF" w:rsidRPr="00DB550D" w:rsidRDefault="00C428AF" w:rsidP="00C428AF">
      <w:pPr>
        <w:spacing w:line="360" w:lineRule="auto"/>
        <w:rPr>
          <w:rFonts w:ascii="宋体" w:hAnsi="宋体"/>
        </w:rPr>
      </w:pPr>
      <w:r>
        <w:rPr>
          <w:rFonts w:ascii="宋体" w:hAnsi="宋体" w:hint="eastAsia"/>
        </w:rPr>
        <w:t>一般</w:t>
      </w:r>
      <w:r w:rsidRPr="00DB550D">
        <w:rPr>
          <w:rFonts w:ascii="宋体" w:hAnsi="宋体" w:hint="eastAsia"/>
        </w:rPr>
        <w:t>情况下，</w:t>
      </w:r>
      <w:r>
        <w:rPr>
          <w:rFonts w:ascii="宋体" w:hAnsi="宋体" w:hint="eastAsia"/>
        </w:rPr>
        <w:t>表关联数不要超过3个。以避免语句生成执行计划耗时过长，另外也避免因为表关联数过多，引起执行计划容易出现变化的情况</w:t>
      </w:r>
      <w:r w:rsidRPr="00DB550D">
        <w:rPr>
          <w:rFonts w:ascii="宋体" w:hAnsi="宋体" w:hint="eastAsia"/>
        </w:rPr>
        <w:t>。</w:t>
      </w:r>
      <w:r w:rsidR="00CF41F7">
        <w:rPr>
          <w:rFonts w:ascii="宋体" w:hAnsi="宋体" w:hint="eastAsia"/>
        </w:rPr>
        <w:t>如果是报表或者批量，的确有需要多表关联的场景，必要情况下应用可以通过l</w:t>
      </w:r>
      <w:r w:rsidR="00CF41F7">
        <w:rPr>
          <w:rFonts w:ascii="宋体" w:hAnsi="宋体"/>
        </w:rPr>
        <w:t xml:space="preserve">eading </w:t>
      </w:r>
      <w:r w:rsidR="00CF41F7">
        <w:rPr>
          <w:rFonts w:ascii="宋体" w:hAnsi="宋体" w:hint="eastAsia"/>
        </w:rPr>
        <w:t>hint的指定表的访问顺序。</w:t>
      </w:r>
    </w:p>
    <w:p w14:paraId="290EAC54" w14:textId="77777777" w:rsidR="00C428AF" w:rsidRPr="00C428AF" w:rsidRDefault="00C428AF" w:rsidP="0076602C">
      <w:pPr>
        <w:rPr>
          <w:rFonts w:ascii="宋体" w:hAnsi="宋体"/>
        </w:rPr>
      </w:pPr>
    </w:p>
    <w:p w14:paraId="32F5CC83" w14:textId="77777777" w:rsidR="008A1AFA" w:rsidRDefault="008A1AFA" w:rsidP="008A1AFA">
      <w:pPr>
        <w:pStyle w:val="BodyText"/>
        <w:ind w:left="0"/>
      </w:pPr>
    </w:p>
    <w:p w14:paraId="1AB387B2" w14:textId="77777777" w:rsidR="008A1AFA" w:rsidRDefault="008A1AFA" w:rsidP="003166C5">
      <w:pPr>
        <w:pStyle w:val="Heading3"/>
      </w:pPr>
      <w:bookmarkStart w:id="87" w:name="_Toc156677780"/>
      <w:r>
        <w:rPr>
          <w:rFonts w:hint="eastAsia"/>
        </w:rPr>
        <w:lastRenderedPageBreak/>
        <w:t>exists</w:t>
      </w:r>
      <w:r>
        <w:rPr>
          <w:rFonts w:hint="eastAsia"/>
        </w:rPr>
        <w:t>和</w:t>
      </w:r>
      <w:r>
        <w:rPr>
          <w:rFonts w:hint="eastAsia"/>
        </w:rPr>
        <w:t>in</w:t>
      </w:r>
      <w:r>
        <w:rPr>
          <w:rFonts w:hint="eastAsia"/>
        </w:rPr>
        <w:t>的权衡</w:t>
      </w:r>
      <w:bookmarkEnd w:id="87"/>
    </w:p>
    <w:p w14:paraId="746983CA" w14:textId="77777777" w:rsidR="00BA024D" w:rsidRDefault="00BA024D" w:rsidP="008A1AFA">
      <w:r>
        <w:rPr>
          <w:rFonts w:hint="eastAsia"/>
        </w:rPr>
        <w:t>如果关联查询，</w:t>
      </w:r>
      <w:r w:rsidR="000C322D">
        <w:rPr>
          <w:rFonts w:hint="eastAsia"/>
        </w:rPr>
        <w:t>外层表返回结果</w:t>
      </w:r>
      <w:r w:rsidR="00856163">
        <w:rPr>
          <w:rFonts w:hint="eastAsia"/>
        </w:rPr>
        <w:t>集</w:t>
      </w:r>
      <w:r w:rsidR="000C322D">
        <w:rPr>
          <w:rFonts w:hint="eastAsia"/>
        </w:rPr>
        <w:t>少，</w:t>
      </w:r>
      <w:r>
        <w:rPr>
          <w:rFonts w:hint="eastAsia"/>
        </w:rPr>
        <w:t>子查询的表上的查询有高效索引，通常情况下</w:t>
      </w:r>
      <w:r>
        <w:rPr>
          <w:rFonts w:hint="eastAsia"/>
        </w:rPr>
        <w:t>exist</w:t>
      </w:r>
      <w:r>
        <w:rPr>
          <w:rFonts w:hint="eastAsia"/>
        </w:rPr>
        <w:t>的性能会更好</w:t>
      </w:r>
    </w:p>
    <w:p w14:paraId="0EF1CB35" w14:textId="77777777" w:rsidR="00BA024D" w:rsidRDefault="00BA024D" w:rsidP="008A1AFA"/>
    <w:p w14:paraId="6D0D563D" w14:textId="77777777" w:rsidR="00BA024D" w:rsidRDefault="00BA024D" w:rsidP="00BA024D">
      <w:r>
        <w:rPr>
          <w:rFonts w:hint="eastAsia"/>
        </w:rPr>
        <w:t>如果关联查询，子查询的表上的查询没有高效索引，并且</w:t>
      </w:r>
      <w:r w:rsidR="00B63B2A">
        <w:rPr>
          <w:rFonts w:hint="eastAsia"/>
        </w:rPr>
        <w:t>外层查询满足条件记录多，</w:t>
      </w:r>
      <w:r>
        <w:rPr>
          <w:rFonts w:hint="eastAsia"/>
        </w:rPr>
        <w:t>子查询返回的的记录数较小的情况下，通常情况下</w:t>
      </w:r>
      <w:r>
        <w:rPr>
          <w:rFonts w:hint="eastAsia"/>
        </w:rPr>
        <w:t>in</w:t>
      </w:r>
      <w:r>
        <w:rPr>
          <w:rFonts w:hint="eastAsia"/>
        </w:rPr>
        <w:t>的效率会更好</w:t>
      </w:r>
    </w:p>
    <w:p w14:paraId="33B265E3" w14:textId="77777777" w:rsidR="00C428AF" w:rsidRPr="00BA024D" w:rsidRDefault="00C428AF" w:rsidP="0076602C">
      <w:pPr>
        <w:rPr>
          <w:rFonts w:ascii="宋体" w:hAnsi="宋体"/>
        </w:rPr>
      </w:pPr>
    </w:p>
    <w:p w14:paraId="5DFB7587" w14:textId="77777777" w:rsidR="008A1AFA" w:rsidRDefault="008A1AFA" w:rsidP="0076602C">
      <w:pPr>
        <w:rPr>
          <w:rFonts w:ascii="宋体" w:hAnsi="宋体"/>
        </w:rPr>
      </w:pPr>
    </w:p>
    <w:p w14:paraId="12D8A180" w14:textId="77777777" w:rsidR="00CF41F7" w:rsidRDefault="00CF41F7" w:rsidP="00CF41F7">
      <w:pPr>
        <w:pStyle w:val="BodyText"/>
        <w:ind w:left="0"/>
      </w:pPr>
    </w:p>
    <w:p w14:paraId="1BB85CBB" w14:textId="77777777" w:rsidR="00CF41F7" w:rsidRDefault="00A77D02" w:rsidP="00CF41F7">
      <w:pPr>
        <w:pStyle w:val="Heading3"/>
      </w:pPr>
      <w:bookmarkStart w:id="88" w:name="_Toc156677781"/>
      <w:r>
        <w:rPr>
          <w:rFonts w:hint="eastAsia"/>
        </w:rPr>
        <w:t>not</w:t>
      </w:r>
      <w:r>
        <w:t xml:space="preserve"> </w:t>
      </w:r>
      <w:r>
        <w:rPr>
          <w:rFonts w:hint="eastAsia"/>
        </w:rPr>
        <w:t>in</w:t>
      </w:r>
      <w:r>
        <w:rPr>
          <w:rFonts w:hint="eastAsia"/>
        </w:rPr>
        <w:t>语句和</w:t>
      </w:r>
      <w:r w:rsidR="00CF41F7">
        <w:rPr>
          <w:rFonts w:hint="eastAsia"/>
        </w:rPr>
        <w:t>列的</w:t>
      </w:r>
      <w:proofErr w:type="spellStart"/>
      <w:r w:rsidR="00CF41F7">
        <w:rPr>
          <w:rFonts w:hint="eastAsia"/>
        </w:rPr>
        <w:t>nullalbe</w:t>
      </w:r>
      <w:proofErr w:type="spellEnd"/>
      <w:r>
        <w:rPr>
          <w:rFonts w:hint="eastAsia"/>
        </w:rPr>
        <w:t>定义需要特别关注的地方</w:t>
      </w:r>
      <w:bookmarkEnd w:id="88"/>
    </w:p>
    <w:p w14:paraId="0ACA3260" w14:textId="77777777" w:rsidR="00CF41F7" w:rsidRPr="00640AB6" w:rsidRDefault="00CF41F7" w:rsidP="00CF41F7"/>
    <w:p w14:paraId="09FB4872" w14:textId="77777777" w:rsidR="00CF41F7" w:rsidRDefault="00CF41F7" w:rsidP="00CF41F7">
      <w:pPr>
        <w:rPr>
          <w:color w:val="FF0000"/>
        </w:rPr>
      </w:pPr>
      <w:r w:rsidRPr="00B8156C">
        <w:rPr>
          <w:rFonts w:hint="eastAsia"/>
          <w:color w:val="FF0000"/>
          <w:highlight w:val="yellow"/>
        </w:rPr>
        <w:t>对于列的</w:t>
      </w:r>
      <w:r w:rsidRPr="00B8156C">
        <w:rPr>
          <w:rFonts w:hint="eastAsia"/>
          <w:color w:val="FF0000"/>
          <w:highlight w:val="yellow"/>
        </w:rPr>
        <w:t>nullable</w:t>
      </w:r>
      <w:r w:rsidRPr="00B8156C">
        <w:rPr>
          <w:rFonts w:hint="eastAsia"/>
          <w:color w:val="FF0000"/>
          <w:highlight w:val="yellow"/>
        </w:rPr>
        <w:t>，应该根据实际情况进行设计，并且需要考虑，如果定义为</w:t>
      </w:r>
      <w:r w:rsidRPr="00B8156C">
        <w:rPr>
          <w:rFonts w:hint="eastAsia"/>
          <w:color w:val="FF0000"/>
          <w:highlight w:val="yellow"/>
        </w:rPr>
        <w:t>nullable</w:t>
      </w:r>
      <w:r w:rsidRPr="00B8156C">
        <w:rPr>
          <w:rFonts w:hint="eastAsia"/>
          <w:color w:val="FF0000"/>
          <w:highlight w:val="yellow"/>
        </w:rPr>
        <w:t>的情况下，和</w:t>
      </w:r>
      <w:r w:rsidRPr="00B8156C">
        <w:rPr>
          <w:rFonts w:hint="eastAsia"/>
          <w:color w:val="FF0000"/>
          <w:highlight w:val="yellow"/>
        </w:rPr>
        <w:t>not</w:t>
      </w:r>
      <w:r w:rsidRPr="00B8156C">
        <w:rPr>
          <w:color w:val="FF0000"/>
          <w:highlight w:val="yellow"/>
        </w:rPr>
        <w:t xml:space="preserve"> </w:t>
      </w:r>
      <w:r w:rsidRPr="00B8156C">
        <w:rPr>
          <w:rFonts w:hint="eastAsia"/>
          <w:color w:val="FF0000"/>
          <w:highlight w:val="yellow"/>
        </w:rPr>
        <w:t>in</w:t>
      </w:r>
      <w:r w:rsidR="00867243">
        <w:rPr>
          <w:rFonts w:hint="eastAsia"/>
          <w:color w:val="FF0000"/>
          <w:highlight w:val="yellow"/>
        </w:rPr>
        <w:t>查询，返回结果和期望不一致的情况。</w:t>
      </w:r>
    </w:p>
    <w:p w14:paraId="08170067" w14:textId="77777777" w:rsidR="00867243" w:rsidRDefault="00867243" w:rsidP="00CF41F7">
      <w:pPr>
        <w:rPr>
          <w:color w:val="FF0000"/>
        </w:rPr>
      </w:pPr>
    </w:p>
    <w:p w14:paraId="757731BA" w14:textId="77777777" w:rsidR="0026573B" w:rsidRDefault="0026573B" w:rsidP="00CF41F7">
      <w:pPr>
        <w:rPr>
          <w:color w:val="FF0000"/>
        </w:rPr>
      </w:pPr>
      <w:r w:rsidRPr="0026573B">
        <w:rPr>
          <w:rFonts w:hint="eastAsia"/>
          <w:color w:val="FF0000"/>
          <w:highlight w:val="yellow"/>
        </w:rPr>
        <w:t>另外如果</w:t>
      </w:r>
      <w:r w:rsidR="00035D82">
        <w:rPr>
          <w:rFonts w:hint="eastAsia"/>
          <w:color w:val="FF0000"/>
          <w:highlight w:val="yellow"/>
        </w:rPr>
        <w:t>not</w:t>
      </w:r>
      <w:r w:rsidR="00035D82">
        <w:rPr>
          <w:color w:val="FF0000"/>
          <w:highlight w:val="yellow"/>
        </w:rPr>
        <w:t xml:space="preserve"> </w:t>
      </w:r>
      <w:r w:rsidR="00035D82">
        <w:rPr>
          <w:rFonts w:hint="eastAsia"/>
          <w:color w:val="FF0000"/>
          <w:highlight w:val="yellow"/>
        </w:rPr>
        <w:t>in</w:t>
      </w:r>
      <w:r w:rsidRPr="0026573B">
        <w:rPr>
          <w:rFonts w:hint="eastAsia"/>
          <w:color w:val="FF0000"/>
          <w:highlight w:val="yellow"/>
        </w:rPr>
        <w:t>查询返回</w:t>
      </w:r>
      <w:r w:rsidRPr="0026573B">
        <w:rPr>
          <w:rFonts w:hint="eastAsia"/>
          <w:color w:val="FF0000"/>
          <w:highlight w:val="yellow"/>
        </w:rPr>
        <w:t>0</w:t>
      </w:r>
      <w:r w:rsidRPr="0026573B">
        <w:rPr>
          <w:rFonts w:hint="eastAsia"/>
          <w:color w:val="FF0000"/>
          <w:highlight w:val="yellow"/>
        </w:rPr>
        <w:t>行记录，</w:t>
      </w:r>
      <w:r w:rsidRPr="0026573B">
        <w:rPr>
          <w:rFonts w:hint="eastAsia"/>
          <w:color w:val="FF0000"/>
          <w:highlight w:val="yellow"/>
        </w:rPr>
        <w:t>not</w:t>
      </w:r>
      <w:r w:rsidRPr="0026573B">
        <w:rPr>
          <w:color w:val="FF0000"/>
          <w:highlight w:val="yellow"/>
        </w:rPr>
        <w:t xml:space="preserve"> </w:t>
      </w:r>
      <w:r w:rsidRPr="0026573B">
        <w:rPr>
          <w:rFonts w:hint="eastAsia"/>
          <w:color w:val="FF0000"/>
          <w:highlight w:val="yellow"/>
        </w:rPr>
        <w:t>in</w:t>
      </w:r>
      <w:r w:rsidRPr="0026573B">
        <w:rPr>
          <w:rFonts w:hint="eastAsia"/>
          <w:color w:val="FF0000"/>
          <w:highlight w:val="yellow"/>
        </w:rPr>
        <w:t>会返回外表自身带的所有过滤条件的记录！！！</w:t>
      </w:r>
    </w:p>
    <w:p w14:paraId="78BBA341" w14:textId="77777777" w:rsidR="0026573B" w:rsidRDefault="0026573B" w:rsidP="00CF41F7">
      <w:pPr>
        <w:rPr>
          <w:color w:val="FF0000"/>
        </w:rPr>
      </w:pPr>
    </w:p>
    <w:p w14:paraId="5172EA06" w14:textId="77777777" w:rsidR="00867243" w:rsidRPr="00B8156C" w:rsidRDefault="00867243" w:rsidP="00CF41F7">
      <w:pPr>
        <w:rPr>
          <w:color w:val="FF0000"/>
        </w:rPr>
      </w:pPr>
      <w:r w:rsidRPr="00867243">
        <w:rPr>
          <w:rFonts w:hint="eastAsia"/>
          <w:color w:val="FF0000"/>
          <w:highlight w:val="yellow"/>
        </w:rPr>
        <w:t>使用</w:t>
      </w:r>
      <w:r w:rsidRPr="00867243">
        <w:rPr>
          <w:rFonts w:hint="eastAsia"/>
          <w:color w:val="FF0000"/>
          <w:highlight w:val="yellow"/>
        </w:rPr>
        <w:t>not</w:t>
      </w:r>
      <w:r w:rsidR="00766517">
        <w:rPr>
          <w:color w:val="FF0000"/>
          <w:highlight w:val="yellow"/>
        </w:rPr>
        <w:t xml:space="preserve"> </w:t>
      </w:r>
      <w:r w:rsidR="00766517">
        <w:rPr>
          <w:rFonts w:hint="eastAsia"/>
          <w:color w:val="FF0000"/>
          <w:highlight w:val="yellow"/>
        </w:rPr>
        <w:t>in</w:t>
      </w:r>
      <w:r w:rsidRPr="00867243">
        <w:rPr>
          <w:rFonts w:hint="eastAsia"/>
          <w:color w:val="FF0000"/>
          <w:highlight w:val="yellow"/>
        </w:rPr>
        <w:t>需要特别谨慎！！！</w:t>
      </w:r>
    </w:p>
    <w:p w14:paraId="4088DA4C" w14:textId="77777777" w:rsidR="00CF41F7" w:rsidRDefault="00CF41F7" w:rsidP="00CF41F7"/>
    <w:p w14:paraId="5D2B6196" w14:textId="77777777" w:rsidR="00CF41F7" w:rsidRDefault="00CF41F7" w:rsidP="00CF41F7">
      <w:r>
        <w:t xml:space="preserve">create table t_in_exists1(id </w:t>
      </w:r>
      <w:proofErr w:type="spellStart"/>
      <w:proofErr w:type="gramStart"/>
      <w:r>
        <w:t>number,name</w:t>
      </w:r>
      <w:proofErr w:type="spellEnd"/>
      <w:proofErr w:type="gramEnd"/>
      <w:r>
        <w:t xml:space="preserve"> varchar2(30));</w:t>
      </w:r>
    </w:p>
    <w:p w14:paraId="644B985F" w14:textId="77777777" w:rsidR="00CF41F7" w:rsidRDefault="00CF41F7" w:rsidP="00CF41F7"/>
    <w:p w14:paraId="43216F65" w14:textId="77777777" w:rsidR="00CF41F7" w:rsidRDefault="00CF41F7" w:rsidP="00CF41F7">
      <w:r>
        <w:t xml:space="preserve">create table t_in_exists2(id </w:t>
      </w:r>
      <w:proofErr w:type="spellStart"/>
      <w:proofErr w:type="gramStart"/>
      <w:r>
        <w:t>number,name</w:t>
      </w:r>
      <w:proofErr w:type="spellEnd"/>
      <w:proofErr w:type="gramEnd"/>
      <w:r>
        <w:t xml:space="preserve"> varchar2(30));</w:t>
      </w:r>
    </w:p>
    <w:p w14:paraId="74BB4B55" w14:textId="77777777" w:rsidR="00CF41F7" w:rsidRDefault="00CF41F7" w:rsidP="00CF41F7"/>
    <w:p w14:paraId="5045ED52" w14:textId="77777777" w:rsidR="00CF41F7" w:rsidRDefault="00CF41F7" w:rsidP="00CF41F7">
      <w:r>
        <w:t>insert into t_in_exists1 values (1,'1'</w:t>
      </w:r>
      <w:proofErr w:type="gramStart"/>
      <w:r>
        <w:t>);</w:t>
      </w:r>
      <w:proofErr w:type="gramEnd"/>
    </w:p>
    <w:p w14:paraId="25AE3CEE" w14:textId="77777777" w:rsidR="00CF41F7" w:rsidRDefault="00CF41F7" w:rsidP="00CF41F7">
      <w:r>
        <w:t>insert into t_in_exists1 values (2,'2'</w:t>
      </w:r>
      <w:proofErr w:type="gramStart"/>
      <w:r>
        <w:t>);</w:t>
      </w:r>
      <w:proofErr w:type="gramEnd"/>
    </w:p>
    <w:p w14:paraId="28643DA5" w14:textId="77777777" w:rsidR="00CF41F7" w:rsidRDefault="00CF41F7" w:rsidP="00CF41F7">
      <w:r>
        <w:t>insert into t_in_exists1 values (3,'3'</w:t>
      </w:r>
      <w:proofErr w:type="gramStart"/>
      <w:r>
        <w:t>);</w:t>
      </w:r>
      <w:proofErr w:type="gramEnd"/>
    </w:p>
    <w:p w14:paraId="289DABD9" w14:textId="77777777" w:rsidR="00CF41F7" w:rsidRDefault="00CF41F7" w:rsidP="00CF41F7">
      <w:r>
        <w:t>insert into t_in_exists1 values (4,'4'</w:t>
      </w:r>
      <w:proofErr w:type="gramStart"/>
      <w:r>
        <w:t>);</w:t>
      </w:r>
      <w:proofErr w:type="gramEnd"/>
    </w:p>
    <w:p w14:paraId="43D6738E" w14:textId="77777777" w:rsidR="00CF41F7" w:rsidRDefault="00CF41F7" w:rsidP="00CF41F7">
      <w:r>
        <w:t>insert into t_in_exists1 values (</w:t>
      </w:r>
      <w:proofErr w:type="gramStart"/>
      <w:r>
        <w:t>5,null</w:t>
      </w:r>
      <w:proofErr w:type="gramEnd"/>
      <w:r>
        <w:t>);</w:t>
      </w:r>
    </w:p>
    <w:p w14:paraId="151BF29E" w14:textId="77777777" w:rsidR="00CF41F7" w:rsidRDefault="00CF41F7" w:rsidP="00CF41F7">
      <w:proofErr w:type="gramStart"/>
      <w:r>
        <w:t>commit;</w:t>
      </w:r>
      <w:proofErr w:type="gramEnd"/>
    </w:p>
    <w:p w14:paraId="6C375DAE" w14:textId="77777777" w:rsidR="00CF41F7" w:rsidRDefault="00CF41F7" w:rsidP="00CF41F7"/>
    <w:p w14:paraId="2311C497" w14:textId="77777777" w:rsidR="00CF41F7" w:rsidRDefault="00CF41F7" w:rsidP="00CF41F7">
      <w:r>
        <w:t>insert into t_in_exists2 values (1,'1'</w:t>
      </w:r>
      <w:proofErr w:type="gramStart"/>
      <w:r>
        <w:t>);</w:t>
      </w:r>
      <w:proofErr w:type="gramEnd"/>
    </w:p>
    <w:p w14:paraId="7BAF8960" w14:textId="77777777" w:rsidR="00CF41F7" w:rsidRDefault="00CF41F7" w:rsidP="00CF41F7">
      <w:r>
        <w:t>insert into t_in_exists2 values (2,'2'</w:t>
      </w:r>
      <w:proofErr w:type="gramStart"/>
      <w:r>
        <w:t>);</w:t>
      </w:r>
      <w:proofErr w:type="gramEnd"/>
    </w:p>
    <w:p w14:paraId="183634BE" w14:textId="77777777" w:rsidR="00CF41F7" w:rsidRDefault="00CF41F7" w:rsidP="00CF41F7">
      <w:r>
        <w:t>insert into t_in_exists2 values (3,'3'</w:t>
      </w:r>
      <w:proofErr w:type="gramStart"/>
      <w:r>
        <w:t>);</w:t>
      </w:r>
      <w:proofErr w:type="gramEnd"/>
    </w:p>
    <w:p w14:paraId="72922314" w14:textId="77777777" w:rsidR="00CF41F7" w:rsidRDefault="00CF41F7" w:rsidP="00CF41F7">
      <w:r>
        <w:t>insert into t_in_exists2 values (</w:t>
      </w:r>
      <w:proofErr w:type="gramStart"/>
      <w:r>
        <w:t>4,null</w:t>
      </w:r>
      <w:proofErr w:type="gramEnd"/>
      <w:r>
        <w:t>);</w:t>
      </w:r>
    </w:p>
    <w:p w14:paraId="6B58B019" w14:textId="77777777" w:rsidR="00CF41F7" w:rsidRDefault="00CF41F7" w:rsidP="00CF41F7">
      <w:proofErr w:type="gramStart"/>
      <w:r>
        <w:t>commit;</w:t>
      </w:r>
      <w:proofErr w:type="gramEnd"/>
    </w:p>
    <w:p w14:paraId="44689669" w14:textId="77777777" w:rsidR="00CF41F7" w:rsidRDefault="00CF41F7" w:rsidP="00CF41F7"/>
    <w:p w14:paraId="7B5F0033" w14:textId="77777777" w:rsidR="00CF41F7" w:rsidRDefault="00CF41F7" w:rsidP="00CF41F7">
      <w:r>
        <w:t>select * from t_in_</w:t>
      </w:r>
      <w:proofErr w:type="gramStart"/>
      <w:r>
        <w:t>exists1;</w:t>
      </w:r>
      <w:proofErr w:type="gramEnd"/>
    </w:p>
    <w:p w14:paraId="06979E5D" w14:textId="77777777" w:rsidR="00CF41F7" w:rsidRDefault="00CF41F7" w:rsidP="00CF41F7">
      <w:r>
        <w:t>select * from t_in_</w:t>
      </w:r>
      <w:proofErr w:type="gramStart"/>
      <w:r>
        <w:t>exists2;</w:t>
      </w:r>
      <w:proofErr w:type="gramEnd"/>
    </w:p>
    <w:p w14:paraId="01A316C1" w14:textId="77777777" w:rsidR="00CF41F7" w:rsidRDefault="00CF41F7" w:rsidP="00CF41F7"/>
    <w:p w14:paraId="68AC89BB" w14:textId="77777777" w:rsidR="00CF41F7" w:rsidRPr="00B8156C" w:rsidRDefault="00CF41F7" w:rsidP="00CF41F7">
      <w:pPr>
        <w:rPr>
          <w:color w:val="FF0000"/>
        </w:rPr>
      </w:pPr>
      <w:r w:rsidRPr="00B8156C">
        <w:rPr>
          <w:rFonts w:hint="eastAsia"/>
          <w:color w:val="FF0000"/>
          <w:highlight w:val="yellow"/>
        </w:rPr>
        <w:t>--</w:t>
      </w:r>
      <w:r w:rsidRPr="00B8156C">
        <w:rPr>
          <w:rFonts w:hint="eastAsia"/>
          <w:color w:val="FF0000"/>
          <w:highlight w:val="yellow"/>
        </w:rPr>
        <w:t>想找出</w:t>
      </w:r>
      <w:r w:rsidRPr="00B8156C">
        <w:rPr>
          <w:rFonts w:hint="eastAsia"/>
          <w:color w:val="FF0000"/>
          <w:highlight w:val="yellow"/>
        </w:rPr>
        <w:t>t1</w:t>
      </w:r>
      <w:r w:rsidRPr="00B8156C">
        <w:rPr>
          <w:rFonts w:hint="eastAsia"/>
          <w:color w:val="FF0000"/>
          <w:highlight w:val="yellow"/>
        </w:rPr>
        <w:t>表中，</w:t>
      </w:r>
      <w:r w:rsidRPr="00B8156C">
        <w:rPr>
          <w:rFonts w:hint="eastAsia"/>
          <w:color w:val="FF0000"/>
          <w:highlight w:val="yellow"/>
        </w:rPr>
        <w:t>name</w:t>
      </w:r>
      <w:r w:rsidRPr="00B8156C">
        <w:rPr>
          <w:rFonts w:hint="eastAsia"/>
          <w:color w:val="FF0000"/>
          <w:highlight w:val="yellow"/>
        </w:rPr>
        <w:t>在</w:t>
      </w:r>
      <w:r w:rsidRPr="00B8156C">
        <w:rPr>
          <w:rFonts w:hint="eastAsia"/>
          <w:color w:val="FF0000"/>
          <w:highlight w:val="yellow"/>
        </w:rPr>
        <w:t>t2</w:t>
      </w:r>
      <w:r w:rsidRPr="00B8156C">
        <w:rPr>
          <w:rFonts w:hint="eastAsia"/>
          <w:color w:val="FF0000"/>
          <w:highlight w:val="yellow"/>
        </w:rPr>
        <w:t>表中，没有对应记录的行</w:t>
      </w:r>
    </w:p>
    <w:p w14:paraId="3E2CBDCD" w14:textId="77777777" w:rsidR="00CF41F7" w:rsidRDefault="007C3480" w:rsidP="00CF41F7">
      <w:r>
        <w:rPr>
          <w:rFonts w:hint="eastAsia"/>
        </w:rPr>
        <w:t>期望返回：</w:t>
      </w:r>
    </w:p>
    <w:p w14:paraId="557A31DF" w14:textId="77777777" w:rsidR="007C3480" w:rsidRPr="000B3348" w:rsidRDefault="007C3480" w:rsidP="007C3480">
      <w:pPr>
        <w:rPr>
          <w:color w:val="00B050"/>
        </w:rPr>
      </w:pPr>
      <w:r w:rsidRPr="000B3348">
        <w:rPr>
          <w:color w:val="00B050"/>
        </w:rPr>
        <w:t xml:space="preserve">        ID NAME</w:t>
      </w:r>
    </w:p>
    <w:p w14:paraId="4BD80E07" w14:textId="77777777" w:rsidR="007C3480" w:rsidRPr="000B3348" w:rsidRDefault="007C3480" w:rsidP="007C3480">
      <w:pPr>
        <w:rPr>
          <w:color w:val="00B050"/>
        </w:rPr>
      </w:pPr>
      <w:r w:rsidRPr="000B3348">
        <w:rPr>
          <w:color w:val="00B050"/>
        </w:rPr>
        <w:t>---------- ------------------------------------------------------------</w:t>
      </w:r>
    </w:p>
    <w:p w14:paraId="3A9F1077" w14:textId="77777777" w:rsidR="007C3480" w:rsidRPr="000B3348" w:rsidRDefault="007C3480" w:rsidP="007C3480">
      <w:pPr>
        <w:rPr>
          <w:color w:val="00B050"/>
        </w:rPr>
      </w:pPr>
      <w:r w:rsidRPr="000B3348">
        <w:rPr>
          <w:color w:val="00B050"/>
        </w:rPr>
        <w:t xml:space="preserve">         5</w:t>
      </w:r>
    </w:p>
    <w:p w14:paraId="03476A9E" w14:textId="77777777" w:rsidR="007C3480" w:rsidRPr="000B3348" w:rsidRDefault="007C3480" w:rsidP="007C3480">
      <w:pPr>
        <w:rPr>
          <w:color w:val="00B050"/>
        </w:rPr>
      </w:pPr>
      <w:r w:rsidRPr="000B3348">
        <w:rPr>
          <w:color w:val="00B050"/>
        </w:rPr>
        <w:t xml:space="preserve">         4 4</w:t>
      </w:r>
    </w:p>
    <w:p w14:paraId="65D1EA84" w14:textId="77777777" w:rsidR="007C3480" w:rsidRDefault="007C3480" w:rsidP="00CF41F7"/>
    <w:p w14:paraId="411EAFDC" w14:textId="77777777" w:rsidR="00CF41F7" w:rsidRPr="00935CE4" w:rsidRDefault="00CF41F7" w:rsidP="00CF41F7">
      <w:pPr>
        <w:rPr>
          <w:color w:val="FF0000"/>
        </w:rPr>
      </w:pPr>
      <w:r w:rsidRPr="00935CE4">
        <w:rPr>
          <w:rFonts w:hint="eastAsia"/>
          <w:color w:val="FF0000"/>
        </w:rPr>
        <w:t>--</w:t>
      </w:r>
      <w:r w:rsidRPr="00935CE4">
        <w:rPr>
          <w:rFonts w:hint="eastAsia"/>
          <w:color w:val="FF0000"/>
        </w:rPr>
        <w:t>用</w:t>
      </w:r>
      <w:r w:rsidRPr="00935CE4">
        <w:rPr>
          <w:rFonts w:hint="eastAsia"/>
          <w:color w:val="FF0000"/>
        </w:rPr>
        <w:t>not exists</w:t>
      </w:r>
      <w:r w:rsidR="000B3348">
        <w:rPr>
          <w:rFonts w:hint="eastAsia"/>
          <w:color w:val="FF0000"/>
        </w:rPr>
        <w:t>，</w:t>
      </w:r>
      <w:r w:rsidR="00E943CF">
        <w:rPr>
          <w:rFonts w:hint="eastAsia"/>
          <w:color w:val="FF0000"/>
        </w:rPr>
        <w:t>返回的结果和期望值</w:t>
      </w:r>
      <w:r w:rsidR="000B3348">
        <w:rPr>
          <w:rFonts w:hint="eastAsia"/>
          <w:color w:val="FF0000"/>
        </w:rPr>
        <w:t>一致</w:t>
      </w:r>
    </w:p>
    <w:p w14:paraId="514D5699" w14:textId="77777777" w:rsidR="00CF41F7" w:rsidRDefault="00CF41F7" w:rsidP="00CF41F7">
      <w:r>
        <w:t xml:space="preserve">select * from t_in_exists1 </w:t>
      </w:r>
      <w:proofErr w:type="gramStart"/>
      <w:r>
        <w:t>t1</w:t>
      </w:r>
      <w:proofErr w:type="gramEnd"/>
      <w:r>
        <w:t xml:space="preserve"> </w:t>
      </w:r>
    </w:p>
    <w:p w14:paraId="1F0016F5" w14:textId="77777777" w:rsidR="00CF41F7" w:rsidRDefault="00CF41F7" w:rsidP="00CF41F7">
      <w:r>
        <w:t xml:space="preserve">where not </w:t>
      </w:r>
      <w:proofErr w:type="gramStart"/>
      <w:r>
        <w:t>exists(</w:t>
      </w:r>
      <w:proofErr w:type="gramEnd"/>
    </w:p>
    <w:p w14:paraId="617D73A4" w14:textId="77777777" w:rsidR="00CF41F7" w:rsidRDefault="00CF41F7" w:rsidP="00CF41F7">
      <w:r>
        <w:t xml:space="preserve">select </w:t>
      </w:r>
      <w:r w:rsidR="006445B4">
        <w:rPr>
          <w:rFonts w:hint="eastAsia"/>
        </w:rPr>
        <w:t>1</w:t>
      </w:r>
      <w:r>
        <w:t xml:space="preserve"> from t_in_exists2 </w:t>
      </w:r>
      <w:proofErr w:type="gramStart"/>
      <w:r>
        <w:t>t2</w:t>
      </w:r>
      <w:proofErr w:type="gramEnd"/>
      <w:r>
        <w:t xml:space="preserve"> </w:t>
      </w:r>
    </w:p>
    <w:p w14:paraId="24CA5516" w14:textId="77777777" w:rsidR="00CF41F7" w:rsidRDefault="00CF41F7" w:rsidP="00CF41F7">
      <w:r>
        <w:t>where t1.name = t2.name)</w:t>
      </w:r>
    </w:p>
    <w:p w14:paraId="012F0629" w14:textId="77777777" w:rsidR="00CF41F7" w:rsidRDefault="00CF41F7" w:rsidP="00CF41F7">
      <w:r>
        <w:t>;</w:t>
      </w:r>
    </w:p>
    <w:p w14:paraId="040C0C38" w14:textId="77777777" w:rsidR="00CF41F7" w:rsidRPr="000B3348" w:rsidRDefault="00CF41F7" w:rsidP="00CF41F7">
      <w:pPr>
        <w:rPr>
          <w:color w:val="00B050"/>
        </w:rPr>
      </w:pPr>
      <w:r w:rsidRPr="000B3348">
        <w:rPr>
          <w:color w:val="00B050"/>
        </w:rPr>
        <w:t xml:space="preserve">        ID NAME</w:t>
      </w:r>
    </w:p>
    <w:p w14:paraId="5D3D7219" w14:textId="77777777" w:rsidR="00CF41F7" w:rsidRPr="000B3348" w:rsidRDefault="00CF41F7" w:rsidP="00CF41F7">
      <w:pPr>
        <w:rPr>
          <w:color w:val="00B050"/>
        </w:rPr>
      </w:pPr>
      <w:r w:rsidRPr="000B3348">
        <w:rPr>
          <w:color w:val="00B050"/>
        </w:rPr>
        <w:t>---------- ------------------------------------------------------------</w:t>
      </w:r>
    </w:p>
    <w:p w14:paraId="194EFF6F" w14:textId="77777777" w:rsidR="00CF41F7" w:rsidRPr="000B3348" w:rsidRDefault="00CF41F7" w:rsidP="00CF41F7">
      <w:pPr>
        <w:rPr>
          <w:color w:val="00B050"/>
        </w:rPr>
      </w:pPr>
      <w:r w:rsidRPr="000B3348">
        <w:rPr>
          <w:color w:val="00B050"/>
        </w:rPr>
        <w:t xml:space="preserve">         5</w:t>
      </w:r>
    </w:p>
    <w:p w14:paraId="06AA1175" w14:textId="77777777" w:rsidR="00CF41F7" w:rsidRPr="000B3348" w:rsidRDefault="00CF41F7" w:rsidP="00CF41F7">
      <w:pPr>
        <w:rPr>
          <w:color w:val="00B050"/>
        </w:rPr>
      </w:pPr>
      <w:r w:rsidRPr="000B3348">
        <w:rPr>
          <w:color w:val="00B050"/>
        </w:rPr>
        <w:t xml:space="preserve">         4 4</w:t>
      </w:r>
    </w:p>
    <w:p w14:paraId="456C5799" w14:textId="77777777" w:rsidR="00CF41F7" w:rsidRDefault="00CF41F7" w:rsidP="00CF41F7"/>
    <w:p w14:paraId="686954DB" w14:textId="77777777" w:rsidR="00CF41F7" w:rsidRDefault="00CF41F7" w:rsidP="00CF41F7"/>
    <w:p w14:paraId="2BE95251" w14:textId="77777777" w:rsidR="00CF41F7" w:rsidRPr="00935CE4" w:rsidRDefault="00CF41F7" w:rsidP="00CF41F7">
      <w:pPr>
        <w:rPr>
          <w:color w:val="FF0000"/>
        </w:rPr>
      </w:pPr>
      <w:r w:rsidRPr="00935CE4">
        <w:rPr>
          <w:rFonts w:hint="eastAsia"/>
          <w:color w:val="FF0000"/>
        </w:rPr>
        <w:t>--</w:t>
      </w:r>
      <w:r w:rsidRPr="00935CE4">
        <w:rPr>
          <w:rFonts w:hint="eastAsia"/>
          <w:color w:val="FF0000"/>
        </w:rPr>
        <w:t>用</w:t>
      </w:r>
      <w:r w:rsidRPr="00935CE4">
        <w:rPr>
          <w:rFonts w:hint="eastAsia"/>
          <w:color w:val="FF0000"/>
        </w:rPr>
        <w:t>not in</w:t>
      </w:r>
      <w:r w:rsidR="00B4601A">
        <w:rPr>
          <w:rFonts w:hint="eastAsia"/>
          <w:color w:val="FF0000"/>
        </w:rPr>
        <w:t>，返回的结果和期望值</w:t>
      </w:r>
      <w:r w:rsidR="000B3348">
        <w:rPr>
          <w:rFonts w:hint="eastAsia"/>
          <w:color w:val="FF0000"/>
        </w:rPr>
        <w:t>不一致</w:t>
      </w:r>
    </w:p>
    <w:p w14:paraId="3107B176" w14:textId="77777777" w:rsidR="00CF41F7" w:rsidRDefault="00CF41F7" w:rsidP="00CF41F7">
      <w:r>
        <w:t xml:space="preserve">select * from t_in_exists1 </w:t>
      </w:r>
      <w:proofErr w:type="gramStart"/>
      <w:r>
        <w:t>t1</w:t>
      </w:r>
      <w:proofErr w:type="gramEnd"/>
      <w:r>
        <w:t xml:space="preserve"> </w:t>
      </w:r>
    </w:p>
    <w:p w14:paraId="0F2FD303" w14:textId="77777777" w:rsidR="00CF41F7" w:rsidRDefault="00CF41F7" w:rsidP="00CF41F7">
      <w:r>
        <w:t>where t1.name not in (</w:t>
      </w:r>
    </w:p>
    <w:p w14:paraId="38BED715" w14:textId="77777777" w:rsidR="00CF41F7" w:rsidRDefault="00CF41F7" w:rsidP="00CF41F7">
      <w:r>
        <w:lastRenderedPageBreak/>
        <w:t>select name from t_in_exists2 t</w:t>
      </w:r>
      <w:proofErr w:type="gramStart"/>
      <w:r>
        <w:t>2 )</w:t>
      </w:r>
      <w:proofErr w:type="gramEnd"/>
    </w:p>
    <w:p w14:paraId="0C4E14ED" w14:textId="77777777" w:rsidR="00CF41F7" w:rsidRDefault="00CF41F7" w:rsidP="00CF41F7">
      <w:r>
        <w:t>;</w:t>
      </w:r>
    </w:p>
    <w:p w14:paraId="2A8588D6" w14:textId="77777777" w:rsidR="00CF41F7" w:rsidRPr="008917C9" w:rsidRDefault="00CF41F7" w:rsidP="00CF41F7">
      <w:pPr>
        <w:rPr>
          <w:color w:val="00B050"/>
        </w:rPr>
      </w:pPr>
      <w:r w:rsidRPr="008917C9">
        <w:rPr>
          <w:rFonts w:hint="eastAsia"/>
          <w:color w:val="00B050"/>
          <w:highlight w:val="yellow"/>
        </w:rPr>
        <w:t>未选定行</w:t>
      </w:r>
    </w:p>
    <w:p w14:paraId="5FDF512F" w14:textId="77777777" w:rsidR="00A00DD8" w:rsidRPr="00514DF5" w:rsidRDefault="00A00DD8" w:rsidP="00B537D4">
      <w:pPr>
        <w:rPr>
          <w:rFonts w:ascii="宋体" w:hAnsi="宋体"/>
          <w:color w:val="FF0000"/>
        </w:rPr>
      </w:pPr>
    </w:p>
    <w:p w14:paraId="153A50F1" w14:textId="77777777" w:rsidR="00A00DD8" w:rsidRDefault="00A00DD8" w:rsidP="0069158A">
      <w:pPr>
        <w:pStyle w:val="Heading3"/>
      </w:pPr>
      <w:bookmarkStart w:id="89" w:name="_Toc156677782"/>
      <w:r w:rsidRPr="008D263B">
        <w:rPr>
          <w:rFonts w:hint="eastAsia"/>
        </w:rPr>
        <w:t>关于</w:t>
      </w:r>
      <w:r w:rsidR="0069158A">
        <w:rPr>
          <w:rFonts w:hint="eastAsia"/>
        </w:rPr>
        <w:t>T</w:t>
      </w:r>
      <w:r w:rsidR="0069158A">
        <w:t>OP N</w:t>
      </w:r>
      <w:r w:rsidR="0069158A">
        <w:rPr>
          <w:rFonts w:hint="eastAsia"/>
        </w:rPr>
        <w:t>查询</w:t>
      </w:r>
      <w:bookmarkEnd w:id="89"/>
    </w:p>
    <w:p w14:paraId="793FF15C" w14:textId="77777777" w:rsidR="0069158A" w:rsidRPr="0069158A" w:rsidRDefault="0069158A" w:rsidP="0069158A">
      <w:pPr>
        <w:rPr>
          <w:rFonts w:ascii="宋体" w:hAnsi="宋体"/>
        </w:rPr>
      </w:pPr>
      <w:r w:rsidRPr="0069158A">
        <w:rPr>
          <w:rFonts w:ascii="宋体" w:hAnsi="宋体" w:hint="eastAsia"/>
        </w:rPr>
        <w:t>oracle 12</w:t>
      </w:r>
      <w:r w:rsidR="00822D0C">
        <w:rPr>
          <w:rFonts w:ascii="宋体" w:hAnsi="宋体" w:hint="eastAsia"/>
        </w:rPr>
        <w:t>c</w:t>
      </w:r>
      <w:r w:rsidRPr="0069158A">
        <w:rPr>
          <w:rFonts w:ascii="宋体" w:hAnsi="宋体" w:hint="eastAsia"/>
        </w:rPr>
        <w:t xml:space="preserve">中 引入了 </w:t>
      </w:r>
      <w:proofErr w:type="spellStart"/>
      <w:r w:rsidRPr="0069158A">
        <w:rPr>
          <w:rFonts w:ascii="宋体" w:hAnsi="宋体" w:hint="eastAsia"/>
        </w:rPr>
        <w:t>row_limiting_clause</w:t>
      </w:r>
      <w:proofErr w:type="spellEnd"/>
      <w:r w:rsidRPr="0069158A">
        <w:rPr>
          <w:rFonts w:ascii="宋体" w:hAnsi="宋体" w:hint="eastAsia"/>
        </w:rPr>
        <w:t xml:space="preserve">子句，用于加强select的查询功能，简化TOP </w:t>
      </w:r>
      <w:proofErr w:type="gramStart"/>
      <w:r w:rsidRPr="0069158A">
        <w:rPr>
          <w:rFonts w:ascii="宋体" w:hAnsi="宋体" w:hint="eastAsia"/>
        </w:rPr>
        <w:t>N查询和分页查询的写法</w:t>
      </w:r>
      <w:proofErr w:type="gramEnd"/>
    </w:p>
    <w:p w14:paraId="251B3F06" w14:textId="77777777" w:rsidR="00A00DD8" w:rsidRPr="0069158A" w:rsidRDefault="00DB59A7" w:rsidP="00A00DD8">
      <w:pPr>
        <w:rPr>
          <w:rFonts w:ascii="宋体" w:hAnsi="宋体"/>
        </w:rPr>
      </w:pPr>
      <w:r>
        <w:rPr>
          <w:rFonts w:ascii="宋体" w:hAnsi="宋体" w:hint="eastAsia"/>
        </w:rPr>
        <w:t>--取薪水最高的5条记录</w:t>
      </w:r>
    </w:p>
    <w:p w14:paraId="214D9289" w14:textId="77777777" w:rsidR="00822D0C" w:rsidRPr="00822D0C" w:rsidRDefault="00822D0C" w:rsidP="00822D0C">
      <w:pPr>
        <w:rPr>
          <w:rFonts w:ascii="宋体" w:cs="宋体"/>
          <w:color w:val="000000"/>
          <w:sz w:val="24"/>
          <w:szCs w:val="24"/>
        </w:rPr>
      </w:pPr>
      <w:r w:rsidRPr="00822D0C">
        <w:rPr>
          <w:rFonts w:ascii="宋体" w:cs="宋体"/>
          <w:color w:val="000000"/>
          <w:sz w:val="24"/>
          <w:szCs w:val="24"/>
        </w:rPr>
        <w:t xml:space="preserve">SELECT </w:t>
      </w:r>
      <w:proofErr w:type="gramStart"/>
      <w:r w:rsidRPr="00822D0C">
        <w:rPr>
          <w:rFonts w:ascii="宋体" w:cs="宋体"/>
          <w:color w:val="000000"/>
          <w:sz w:val="24"/>
          <w:szCs w:val="24"/>
        </w:rPr>
        <w:t>ENO,ENAME</w:t>
      </w:r>
      <w:proofErr w:type="gramEnd"/>
      <w:r w:rsidRPr="00822D0C">
        <w:rPr>
          <w:rFonts w:ascii="宋体" w:cs="宋体"/>
          <w:color w:val="000000"/>
          <w:sz w:val="24"/>
          <w:szCs w:val="24"/>
        </w:rPr>
        <w:t>,SAL FROM EMP ORDER BY SAL DESC</w:t>
      </w:r>
    </w:p>
    <w:p w14:paraId="37FB64F1" w14:textId="77777777" w:rsidR="00FD6238" w:rsidRDefault="00822D0C" w:rsidP="00822D0C">
      <w:pPr>
        <w:rPr>
          <w:rFonts w:ascii="宋体" w:cs="宋体"/>
          <w:color w:val="000000"/>
          <w:sz w:val="24"/>
          <w:szCs w:val="24"/>
        </w:rPr>
      </w:pPr>
      <w:r w:rsidRPr="00822D0C">
        <w:rPr>
          <w:rFonts w:ascii="宋体" w:cs="宋体"/>
          <w:color w:val="000000"/>
          <w:sz w:val="24"/>
          <w:szCs w:val="24"/>
        </w:rPr>
        <w:t xml:space="preserve">FETCH FIRST </w:t>
      </w:r>
      <w:r w:rsidR="00DB59A7">
        <w:rPr>
          <w:rFonts w:ascii="宋体" w:cs="宋体" w:hint="eastAsia"/>
          <w:color w:val="000000"/>
          <w:sz w:val="24"/>
          <w:szCs w:val="24"/>
        </w:rPr>
        <w:t>5</w:t>
      </w:r>
      <w:r w:rsidRPr="00822D0C">
        <w:rPr>
          <w:rFonts w:ascii="宋体" w:cs="宋体"/>
          <w:color w:val="000000"/>
          <w:sz w:val="24"/>
          <w:szCs w:val="24"/>
        </w:rPr>
        <w:t xml:space="preserve"> ROWS </w:t>
      </w:r>
      <w:proofErr w:type="gramStart"/>
      <w:r w:rsidRPr="00822D0C">
        <w:rPr>
          <w:rFonts w:ascii="宋体" w:cs="宋体"/>
          <w:color w:val="000000"/>
          <w:sz w:val="24"/>
          <w:szCs w:val="24"/>
        </w:rPr>
        <w:t>ONLY;</w:t>
      </w:r>
      <w:proofErr w:type="gramEnd"/>
    </w:p>
    <w:p w14:paraId="425C3CDB" w14:textId="77777777" w:rsidR="00DB59A7" w:rsidRDefault="00DB59A7" w:rsidP="00822D0C">
      <w:pPr>
        <w:rPr>
          <w:rFonts w:ascii="宋体" w:cs="宋体"/>
          <w:color w:val="000000"/>
          <w:sz w:val="24"/>
          <w:szCs w:val="24"/>
        </w:rPr>
      </w:pPr>
      <w:r>
        <w:rPr>
          <w:rFonts w:ascii="宋体" w:cs="宋体" w:hint="eastAsia"/>
          <w:color w:val="000000"/>
          <w:sz w:val="24"/>
          <w:szCs w:val="24"/>
        </w:rPr>
        <w:t>--取薪水最高的5%的记录</w:t>
      </w:r>
    </w:p>
    <w:p w14:paraId="67976616" w14:textId="77777777" w:rsidR="00DB59A7" w:rsidRPr="00DB59A7" w:rsidRDefault="00DB59A7" w:rsidP="00DB59A7">
      <w:pPr>
        <w:rPr>
          <w:rFonts w:ascii="宋体" w:cs="宋体"/>
          <w:color w:val="000000"/>
          <w:sz w:val="24"/>
          <w:szCs w:val="24"/>
        </w:rPr>
      </w:pPr>
      <w:r w:rsidRPr="00DB59A7">
        <w:rPr>
          <w:rFonts w:ascii="宋体" w:cs="宋体"/>
          <w:color w:val="000000"/>
          <w:sz w:val="24"/>
          <w:szCs w:val="24"/>
        </w:rPr>
        <w:t xml:space="preserve">SELECT </w:t>
      </w:r>
      <w:proofErr w:type="gramStart"/>
      <w:r w:rsidRPr="00DB59A7">
        <w:rPr>
          <w:rFonts w:ascii="宋体" w:cs="宋体"/>
          <w:color w:val="000000"/>
          <w:sz w:val="24"/>
          <w:szCs w:val="24"/>
        </w:rPr>
        <w:t>ENO,ENAME</w:t>
      </w:r>
      <w:proofErr w:type="gramEnd"/>
      <w:r w:rsidRPr="00DB59A7">
        <w:rPr>
          <w:rFonts w:ascii="宋体" w:cs="宋体"/>
          <w:color w:val="000000"/>
          <w:sz w:val="24"/>
          <w:szCs w:val="24"/>
        </w:rPr>
        <w:t>,SAL FROM EMP ORDER BY SAL DESC</w:t>
      </w:r>
    </w:p>
    <w:p w14:paraId="3634539A" w14:textId="77777777" w:rsidR="00DB59A7" w:rsidRPr="00A00DD8" w:rsidRDefault="00DB59A7" w:rsidP="00DB59A7">
      <w:pPr>
        <w:rPr>
          <w:rFonts w:ascii="宋体" w:cs="宋体"/>
          <w:color w:val="000000"/>
          <w:sz w:val="24"/>
          <w:szCs w:val="24"/>
        </w:rPr>
      </w:pPr>
      <w:r w:rsidRPr="00DB59A7">
        <w:rPr>
          <w:rFonts w:ascii="宋体" w:cs="宋体"/>
          <w:color w:val="000000"/>
          <w:sz w:val="24"/>
          <w:szCs w:val="24"/>
        </w:rPr>
        <w:t xml:space="preserve">FETCH FIRST 5 PERCENT ROWS </w:t>
      </w:r>
      <w:proofErr w:type="gramStart"/>
      <w:r w:rsidRPr="00DB59A7">
        <w:rPr>
          <w:rFonts w:ascii="宋体" w:cs="宋体"/>
          <w:color w:val="000000"/>
          <w:sz w:val="24"/>
          <w:szCs w:val="24"/>
        </w:rPr>
        <w:t>ONLY;</w:t>
      </w:r>
      <w:proofErr w:type="gramEnd"/>
    </w:p>
    <w:p w14:paraId="10780D38" w14:textId="77777777" w:rsidR="000562F3" w:rsidRDefault="000562F3" w:rsidP="00AC4ADB">
      <w:pPr>
        <w:rPr>
          <w:rFonts w:ascii="宋体" w:hAnsi="宋体"/>
          <w:color w:val="FF0000"/>
        </w:rPr>
      </w:pPr>
    </w:p>
    <w:p w14:paraId="689FE1C0" w14:textId="77777777" w:rsidR="00373BDD" w:rsidRPr="00514DF5" w:rsidRDefault="00373BDD" w:rsidP="00373BDD">
      <w:pPr>
        <w:ind w:firstLine="420"/>
        <w:rPr>
          <w:rFonts w:ascii="宋体" w:hAnsi="宋体"/>
          <w:color w:val="FF0000"/>
        </w:rPr>
      </w:pPr>
    </w:p>
    <w:p w14:paraId="58A47CBB" w14:textId="77777777" w:rsidR="00373BDD" w:rsidRDefault="00373BDD" w:rsidP="009335AA">
      <w:pPr>
        <w:pStyle w:val="Heading3"/>
      </w:pPr>
      <w:bookmarkStart w:id="90" w:name="_Toc156677783"/>
      <w:r w:rsidRPr="008D263B">
        <w:rPr>
          <w:rFonts w:hint="eastAsia"/>
        </w:rPr>
        <w:t>关于</w:t>
      </w:r>
      <w:r>
        <w:rPr>
          <w:rFonts w:hint="eastAsia"/>
        </w:rPr>
        <w:t>对象长度</w:t>
      </w:r>
      <w:r w:rsidR="00CD05C1">
        <w:rPr>
          <w:rFonts w:hint="eastAsia"/>
        </w:rPr>
        <w:t>的变化</w:t>
      </w:r>
      <w:bookmarkEnd w:id="90"/>
    </w:p>
    <w:p w14:paraId="3952070C" w14:textId="77777777" w:rsidR="00373BDD" w:rsidRDefault="00373BDD" w:rsidP="00373BDD">
      <w:pPr>
        <w:rPr>
          <w:rFonts w:ascii="宋体" w:cs="宋体"/>
          <w:color w:val="000000"/>
          <w:sz w:val="24"/>
          <w:szCs w:val="24"/>
        </w:rPr>
      </w:pPr>
      <w:r>
        <w:rPr>
          <w:rFonts w:ascii="宋体" w:cs="宋体" w:hint="eastAsia"/>
          <w:color w:val="000000"/>
          <w:sz w:val="24"/>
          <w:szCs w:val="24"/>
        </w:rPr>
        <w:t>从12c开始，oracle支持的对象，如用户名，表名，索引名，长度从30字符增加到128字符。</w:t>
      </w:r>
    </w:p>
    <w:p w14:paraId="1AE52D88" w14:textId="77777777" w:rsidR="00373BDD" w:rsidRPr="00A00DD8" w:rsidRDefault="00373BDD" w:rsidP="00373BDD">
      <w:pPr>
        <w:rPr>
          <w:rFonts w:ascii="宋体" w:cs="宋体"/>
          <w:color w:val="000000"/>
          <w:sz w:val="24"/>
          <w:szCs w:val="24"/>
        </w:rPr>
      </w:pPr>
      <w:r>
        <w:rPr>
          <w:rFonts w:ascii="宋体" w:cs="宋体" w:hint="eastAsia"/>
          <w:color w:val="000000"/>
          <w:sz w:val="24"/>
          <w:szCs w:val="24"/>
        </w:rPr>
        <w:t>需要强调的是，如果还将相关对象导入到之前的版本，则必须控制在30字符以内</w:t>
      </w:r>
    </w:p>
    <w:p w14:paraId="65106989" w14:textId="77777777" w:rsidR="00373BDD" w:rsidRDefault="00373BDD" w:rsidP="00373BDD">
      <w:pPr>
        <w:rPr>
          <w:rFonts w:ascii="宋体" w:hAnsi="宋体"/>
          <w:color w:val="FF0000"/>
        </w:rPr>
      </w:pPr>
    </w:p>
    <w:p w14:paraId="41AD9046" w14:textId="77777777" w:rsidR="0060071D" w:rsidRDefault="0060071D" w:rsidP="0060071D">
      <w:pPr>
        <w:pStyle w:val="Heading3"/>
      </w:pPr>
      <w:bookmarkStart w:id="91" w:name="_Toc156677784"/>
      <w:r>
        <w:rPr>
          <w:rFonts w:hint="eastAsia"/>
        </w:rPr>
        <w:t>行列转换和拼接函数</w:t>
      </w:r>
      <w:r w:rsidR="008B66AE">
        <w:rPr>
          <w:rFonts w:hint="eastAsia"/>
        </w:rPr>
        <w:t>--</w:t>
      </w:r>
      <w:r w:rsidR="008B66AE" w:rsidRPr="00FC106F">
        <w:rPr>
          <w:rFonts w:hint="eastAsia"/>
        </w:rPr>
        <w:t>禁止使用</w:t>
      </w:r>
      <w:proofErr w:type="spellStart"/>
      <w:r w:rsidR="008B66AE" w:rsidRPr="00FC106F">
        <w:t>wm_concat</w:t>
      </w:r>
      <w:proofErr w:type="spellEnd"/>
      <w:r w:rsidR="008B66AE" w:rsidRPr="00FC106F">
        <w:rPr>
          <w:rFonts w:hint="eastAsia"/>
        </w:rPr>
        <w:t>函数</w:t>
      </w:r>
      <w:bookmarkEnd w:id="91"/>
    </w:p>
    <w:p w14:paraId="3A84AFA9" w14:textId="77777777" w:rsidR="0060071D" w:rsidRDefault="0060071D" w:rsidP="0060071D"/>
    <w:p w14:paraId="0F53C542" w14:textId="77777777" w:rsidR="008B66AE" w:rsidRPr="00257A1C" w:rsidRDefault="008B66AE" w:rsidP="008B66AE">
      <w:pPr>
        <w:rPr>
          <w:rFonts w:ascii="宋体" w:cs="宋体"/>
          <w:color w:val="000000"/>
          <w:sz w:val="24"/>
          <w:szCs w:val="24"/>
        </w:rPr>
      </w:pPr>
    </w:p>
    <w:p w14:paraId="1BC326CE" w14:textId="77777777" w:rsidR="008B66AE" w:rsidRPr="00FC106F" w:rsidRDefault="008B66AE" w:rsidP="008B66AE">
      <w:pPr>
        <w:rPr>
          <w:rFonts w:ascii="宋体" w:hAnsi="宋体"/>
        </w:rPr>
      </w:pPr>
      <w:proofErr w:type="spellStart"/>
      <w:r w:rsidRPr="00FC106F">
        <w:t>wm_concat</w:t>
      </w:r>
      <w:proofErr w:type="spellEnd"/>
      <w:r w:rsidRPr="00FC106F">
        <w:rPr>
          <w:rFonts w:ascii="宋体" w:hAnsi="宋体" w:hint="eastAsia"/>
        </w:rPr>
        <w:t>函数是</w:t>
      </w:r>
      <w:r>
        <w:rPr>
          <w:rFonts w:ascii="宋体" w:hAnsi="宋体" w:hint="eastAsia"/>
        </w:rPr>
        <w:t>oracle的内部</w:t>
      </w:r>
      <w:r w:rsidRPr="00FC106F">
        <w:rPr>
          <w:rFonts w:ascii="宋体" w:hAnsi="宋体" w:hint="eastAsia"/>
        </w:rPr>
        <w:t>函数，效率差，</w:t>
      </w:r>
      <w:r w:rsidRPr="00FC106F">
        <w:rPr>
          <w:rFonts w:ascii="宋体" w:hAnsi="宋体"/>
        </w:rPr>
        <w:t>11G</w:t>
      </w:r>
      <w:r w:rsidRPr="00FC106F">
        <w:rPr>
          <w:rFonts w:ascii="宋体" w:hAnsi="宋体" w:hint="eastAsia"/>
        </w:rPr>
        <w:t>版本后返回</w:t>
      </w:r>
      <w:proofErr w:type="spellStart"/>
      <w:r w:rsidRPr="00FC106F">
        <w:rPr>
          <w:rFonts w:ascii="宋体" w:hAnsi="宋体"/>
        </w:rPr>
        <w:t>clob</w:t>
      </w:r>
      <w:proofErr w:type="spellEnd"/>
      <w:r w:rsidRPr="00FC106F">
        <w:rPr>
          <w:rFonts w:ascii="宋体" w:hAnsi="宋体" w:hint="eastAsia"/>
        </w:rPr>
        <w:t>字段，</w:t>
      </w:r>
      <w:r>
        <w:rPr>
          <w:rFonts w:ascii="宋体" w:hAnsi="宋体" w:hint="eastAsia"/>
        </w:rPr>
        <w:t>在19g中已经没有这个函数了，</w:t>
      </w:r>
      <w:r w:rsidRPr="00FC106F">
        <w:rPr>
          <w:rFonts w:ascii="宋体" w:hAnsi="宋体" w:hint="eastAsia"/>
        </w:rPr>
        <w:t>应使用</w:t>
      </w:r>
      <w:proofErr w:type="spellStart"/>
      <w:r w:rsidRPr="00FC106F">
        <w:rPr>
          <w:rFonts w:ascii="宋体" w:hAnsi="宋体"/>
        </w:rPr>
        <w:t>Listagg</w:t>
      </w:r>
      <w:proofErr w:type="spellEnd"/>
      <w:r w:rsidRPr="00FC106F">
        <w:rPr>
          <w:rFonts w:ascii="宋体" w:hAnsi="宋体" w:hint="eastAsia"/>
        </w:rPr>
        <w:t>来代替</w:t>
      </w:r>
      <w:r w:rsidR="00E20BB3">
        <w:rPr>
          <w:rFonts w:ascii="宋体" w:hAnsi="宋体" w:hint="eastAsia"/>
        </w:rPr>
        <w:t>。</w:t>
      </w:r>
    </w:p>
    <w:p w14:paraId="28B47EA9" w14:textId="77777777" w:rsidR="008B66AE" w:rsidRPr="008B66AE" w:rsidRDefault="008B66AE" w:rsidP="0060071D"/>
    <w:p w14:paraId="2F6BDA5C" w14:textId="77777777" w:rsidR="008B66AE" w:rsidRDefault="008B66AE" w:rsidP="0060071D"/>
    <w:p w14:paraId="57A4C167" w14:textId="77777777" w:rsidR="0060071D" w:rsidRDefault="0060071D" w:rsidP="0060071D">
      <w:r>
        <w:rPr>
          <w:rFonts w:hint="eastAsia"/>
        </w:rPr>
        <w:t>从</w:t>
      </w:r>
      <w:r>
        <w:rPr>
          <w:rFonts w:hint="eastAsia"/>
        </w:rPr>
        <w:t>11.2</w:t>
      </w:r>
      <w:r>
        <w:rPr>
          <w:rFonts w:hint="eastAsia"/>
        </w:rPr>
        <w:t>开始，可以</w:t>
      </w:r>
      <w:r w:rsidRPr="00403C43">
        <w:rPr>
          <w:rFonts w:hint="eastAsia"/>
        </w:rPr>
        <w:t>通过</w:t>
      </w:r>
      <w:r w:rsidRPr="00DA0C17">
        <w:t>LISTAGG</w:t>
      </w:r>
      <w:r>
        <w:rPr>
          <w:rFonts w:hint="eastAsia"/>
        </w:rPr>
        <w:t>函数可以非常方便地实现行列转换和拼接功能。</w:t>
      </w:r>
    </w:p>
    <w:p w14:paraId="669C7F48" w14:textId="77777777" w:rsidR="0060071D" w:rsidRDefault="0060071D" w:rsidP="0060071D">
      <w:r>
        <w:rPr>
          <w:rFonts w:hint="eastAsia"/>
        </w:rPr>
        <w:t>语法如下</w:t>
      </w:r>
    </w:p>
    <w:p w14:paraId="1CCBD875" w14:textId="77777777" w:rsidR="0060071D" w:rsidRDefault="0060071D" w:rsidP="0060071D">
      <w:r>
        <w:rPr>
          <w:noProof/>
        </w:rPr>
        <w:drawing>
          <wp:inline distT="0" distB="0" distL="0" distR="0" wp14:anchorId="5D78DF65" wp14:editId="011F15F0">
            <wp:extent cx="6336665" cy="954901"/>
            <wp:effectExtent l="0" t="0" r="0" b="0"/>
            <wp:docPr id="13" name="Picture 13" descr="Description of listagg.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listagg.gif foll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665" cy="954901"/>
                    </a:xfrm>
                    <a:prstGeom prst="rect">
                      <a:avLst/>
                    </a:prstGeom>
                    <a:noFill/>
                    <a:ln>
                      <a:noFill/>
                    </a:ln>
                  </pic:spPr>
                </pic:pic>
              </a:graphicData>
            </a:graphic>
          </wp:inline>
        </w:drawing>
      </w:r>
    </w:p>
    <w:p w14:paraId="533BB82D" w14:textId="77777777" w:rsidR="0060071D" w:rsidRDefault="0060071D" w:rsidP="0060071D"/>
    <w:p w14:paraId="35156E9D" w14:textId="77777777" w:rsidR="0060071D" w:rsidRDefault="0060071D" w:rsidP="0060071D">
      <w:r>
        <w:rPr>
          <w:rFonts w:hint="eastAsia"/>
        </w:rPr>
        <w:t>范例：</w:t>
      </w:r>
    </w:p>
    <w:p w14:paraId="124155D4" w14:textId="77777777" w:rsidR="0060071D" w:rsidRDefault="0060071D" w:rsidP="0060071D">
      <w:r>
        <w:t xml:space="preserve">SELECT </w:t>
      </w:r>
      <w:proofErr w:type="spellStart"/>
      <w:r>
        <w:t>deptno</w:t>
      </w:r>
      <w:proofErr w:type="spellEnd"/>
      <w:r>
        <w:t xml:space="preserve">, </w:t>
      </w:r>
      <w:proofErr w:type="spellStart"/>
      <w:proofErr w:type="gramStart"/>
      <w:r>
        <w:t>ename</w:t>
      </w:r>
      <w:proofErr w:type="spellEnd"/>
      <w:proofErr w:type="gramEnd"/>
    </w:p>
    <w:p w14:paraId="6F8662DB" w14:textId="77777777" w:rsidR="0060071D" w:rsidRDefault="0060071D" w:rsidP="0060071D">
      <w:r>
        <w:t xml:space="preserve">FROM </w:t>
      </w:r>
      <w:proofErr w:type="spellStart"/>
      <w:r>
        <w:t>scott.emp</w:t>
      </w:r>
      <w:proofErr w:type="spellEnd"/>
      <w:r>
        <w:t xml:space="preserve"> </w:t>
      </w:r>
    </w:p>
    <w:p w14:paraId="118B5848" w14:textId="77777777" w:rsidR="0060071D" w:rsidRDefault="0060071D" w:rsidP="0060071D">
      <w:r>
        <w:t xml:space="preserve">ORDER BY </w:t>
      </w:r>
      <w:proofErr w:type="spellStart"/>
      <w:proofErr w:type="gramStart"/>
      <w:r>
        <w:t>deptno,ename</w:t>
      </w:r>
      <w:proofErr w:type="spellEnd"/>
      <w:proofErr w:type="gramEnd"/>
      <w:r>
        <w:t>;</w:t>
      </w:r>
    </w:p>
    <w:p w14:paraId="29C68B37" w14:textId="77777777" w:rsidR="0060071D" w:rsidRDefault="0060071D" w:rsidP="0060071D">
      <w:r>
        <w:rPr>
          <w:noProof/>
        </w:rPr>
        <w:drawing>
          <wp:inline distT="0" distB="0" distL="0" distR="0" wp14:anchorId="20994F69" wp14:editId="348843F7">
            <wp:extent cx="138112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1125" cy="2495550"/>
                    </a:xfrm>
                    <a:prstGeom prst="rect">
                      <a:avLst/>
                    </a:prstGeom>
                  </pic:spPr>
                </pic:pic>
              </a:graphicData>
            </a:graphic>
          </wp:inline>
        </w:drawing>
      </w:r>
    </w:p>
    <w:p w14:paraId="40D77447" w14:textId="77777777" w:rsidR="0060071D" w:rsidRPr="00403C43" w:rsidRDefault="0060071D" w:rsidP="0060071D"/>
    <w:p w14:paraId="2494A395" w14:textId="77777777" w:rsidR="0060071D" w:rsidRDefault="0060071D" w:rsidP="0060071D">
      <w:r>
        <w:t xml:space="preserve">SELECT </w:t>
      </w:r>
      <w:proofErr w:type="spellStart"/>
      <w:r>
        <w:t>deptno</w:t>
      </w:r>
      <w:proofErr w:type="spellEnd"/>
      <w:r>
        <w:t xml:space="preserve">, </w:t>
      </w:r>
      <w:proofErr w:type="gramStart"/>
      <w:r>
        <w:t>LISTAGG(</w:t>
      </w:r>
      <w:proofErr w:type="spellStart"/>
      <w:proofErr w:type="gramEnd"/>
      <w:r>
        <w:t>ename</w:t>
      </w:r>
      <w:proofErr w:type="spellEnd"/>
      <w:r>
        <w:t xml:space="preserve">, ',') WITHIN GROUP(ORDER BY </w:t>
      </w:r>
      <w:proofErr w:type="spellStart"/>
      <w:r>
        <w:t>ename</w:t>
      </w:r>
      <w:proofErr w:type="spellEnd"/>
      <w:r>
        <w:t>) employees</w:t>
      </w:r>
    </w:p>
    <w:p w14:paraId="75545228" w14:textId="77777777" w:rsidR="0060071D" w:rsidRDefault="0060071D" w:rsidP="0060071D">
      <w:r>
        <w:lastRenderedPageBreak/>
        <w:t xml:space="preserve">FROM </w:t>
      </w:r>
      <w:proofErr w:type="spellStart"/>
      <w:r>
        <w:t>scott.emp</w:t>
      </w:r>
      <w:proofErr w:type="spellEnd"/>
      <w:r>
        <w:t xml:space="preserve"> </w:t>
      </w:r>
    </w:p>
    <w:p w14:paraId="3EE0D03A" w14:textId="77777777" w:rsidR="0060071D" w:rsidRDefault="0060071D" w:rsidP="0060071D">
      <w:r>
        <w:t xml:space="preserve">GROUP BY </w:t>
      </w:r>
      <w:proofErr w:type="spellStart"/>
      <w:proofErr w:type="gramStart"/>
      <w:r>
        <w:t>deptno</w:t>
      </w:r>
      <w:proofErr w:type="spellEnd"/>
      <w:r>
        <w:t>;</w:t>
      </w:r>
      <w:proofErr w:type="gramEnd"/>
    </w:p>
    <w:p w14:paraId="51A1191C" w14:textId="77777777" w:rsidR="0060071D" w:rsidRPr="004E7DF5" w:rsidRDefault="0060071D" w:rsidP="0060071D">
      <w:r>
        <w:t xml:space="preserve">ORDER BY </w:t>
      </w:r>
      <w:proofErr w:type="spellStart"/>
      <w:proofErr w:type="gramStart"/>
      <w:r>
        <w:t>deptno</w:t>
      </w:r>
      <w:proofErr w:type="spellEnd"/>
      <w:r>
        <w:t>;</w:t>
      </w:r>
      <w:proofErr w:type="gramEnd"/>
    </w:p>
    <w:p w14:paraId="2C4D316C" w14:textId="77777777" w:rsidR="0060071D" w:rsidRDefault="0060071D" w:rsidP="0060071D">
      <w:r>
        <w:rPr>
          <w:noProof/>
        </w:rPr>
        <w:drawing>
          <wp:inline distT="0" distB="0" distL="0" distR="0" wp14:anchorId="6AA43162" wp14:editId="38076C35">
            <wp:extent cx="38290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1457325"/>
                    </a:xfrm>
                    <a:prstGeom prst="rect">
                      <a:avLst/>
                    </a:prstGeom>
                  </pic:spPr>
                </pic:pic>
              </a:graphicData>
            </a:graphic>
          </wp:inline>
        </w:drawing>
      </w:r>
    </w:p>
    <w:p w14:paraId="286DC571" w14:textId="77777777" w:rsidR="0060071D" w:rsidRDefault="0060071D" w:rsidP="0060071D"/>
    <w:p w14:paraId="163C454A" w14:textId="77777777" w:rsidR="0060071D" w:rsidRPr="002D2F2A" w:rsidRDefault="0060071D" w:rsidP="0060071D">
      <w:pPr>
        <w:widowControl w:val="0"/>
        <w:overflowPunct/>
        <w:textAlignment w:val="auto"/>
        <w:rPr>
          <w:rFonts w:ascii="Courier" w:eastAsia="LiberationSans" w:hAnsi="Courier" w:cs="Courier"/>
          <w:color w:val="FF0000"/>
          <w:sz w:val="18"/>
          <w:szCs w:val="18"/>
        </w:rPr>
      </w:pPr>
      <w:r w:rsidRPr="002D2F2A">
        <w:rPr>
          <w:rFonts w:hint="eastAsia"/>
          <w:color w:val="FF0000"/>
        </w:rPr>
        <w:t>12.2</w:t>
      </w:r>
      <w:r w:rsidRPr="002D2F2A">
        <w:rPr>
          <w:rFonts w:hint="eastAsia"/>
          <w:color w:val="FF0000"/>
        </w:rPr>
        <w:t>以前版本，如果返回结果超过数据类型最大长度，语句会报一下异常</w:t>
      </w:r>
      <w:r w:rsidRPr="002D2F2A">
        <w:rPr>
          <w:rFonts w:ascii="Courier" w:eastAsia="LiberationSans" w:hAnsi="Courier" w:cs="Courier"/>
          <w:color w:val="FF0000"/>
          <w:sz w:val="18"/>
          <w:szCs w:val="18"/>
        </w:rPr>
        <w:t xml:space="preserve">ORA-01489: result of string concatenation is too </w:t>
      </w:r>
      <w:proofErr w:type="gramStart"/>
      <w:r w:rsidRPr="002D2F2A">
        <w:rPr>
          <w:rFonts w:ascii="Courier" w:eastAsia="LiberationSans" w:hAnsi="Courier" w:cs="Courier"/>
          <w:color w:val="FF0000"/>
          <w:sz w:val="18"/>
          <w:szCs w:val="18"/>
        </w:rPr>
        <w:t>long</w:t>
      </w:r>
      <w:proofErr w:type="gramEnd"/>
    </w:p>
    <w:p w14:paraId="213AD511" w14:textId="77777777" w:rsidR="0060071D" w:rsidRPr="0081520F" w:rsidRDefault="0060071D" w:rsidP="0060071D">
      <w:pPr>
        <w:widowControl w:val="0"/>
        <w:overflowPunct/>
        <w:textAlignment w:val="auto"/>
        <w:rPr>
          <w:rFonts w:ascii="Courier" w:hAnsi="Courier" w:cs="Courier"/>
          <w:color w:val="FF0000"/>
          <w:sz w:val="18"/>
          <w:szCs w:val="18"/>
        </w:rPr>
      </w:pPr>
      <w:r w:rsidRPr="0081520F">
        <w:rPr>
          <w:rFonts w:hint="eastAsia"/>
          <w:color w:val="FF0000"/>
        </w:rPr>
        <w:t>从</w:t>
      </w:r>
      <w:r w:rsidRPr="0081520F">
        <w:rPr>
          <w:rFonts w:hint="eastAsia"/>
          <w:color w:val="FF0000"/>
        </w:rPr>
        <w:t>12.2</w:t>
      </w:r>
      <w:r w:rsidRPr="0081520F">
        <w:rPr>
          <w:rFonts w:hint="eastAsia"/>
          <w:color w:val="FF0000"/>
        </w:rPr>
        <w:t>开始，可以通过遇到上述情况，可以通过</w:t>
      </w:r>
      <w:r w:rsidRPr="0081520F">
        <w:rPr>
          <w:rFonts w:ascii="Courier" w:hAnsi="Courier" w:cs="Courier"/>
          <w:color w:val="FF0000"/>
          <w:sz w:val="18"/>
          <w:szCs w:val="18"/>
        </w:rPr>
        <w:t>[ON OVERFLOW TRUNCATE</w:t>
      </w:r>
      <w:r w:rsidRPr="0081520F">
        <w:rPr>
          <w:rFonts w:ascii="Courier" w:hAnsi="Courier" w:cs="Courier" w:hint="eastAsia"/>
          <w:color w:val="FF0000"/>
          <w:sz w:val="18"/>
          <w:szCs w:val="18"/>
        </w:rPr>
        <w:t xml:space="preserve"> </w:t>
      </w:r>
      <w:r w:rsidRPr="0081520F">
        <w:rPr>
          <w:rFonts w:ascii="Courier" w:hAnsi="Courier" w:cs="Courier"/>
          <w:color w:val="FF0000"/>
          <w:sz w:val="18"/>
          <w:szCs w:val="18"/>
        </w:rPr>
        <w:t>[</w:t>
      </w:r>
      <w:proofErr w:type="spellStart"/>
      <w:r w:rsidRPr="0081520F">
        <w:rPr>
          <w:rFonts w:ascii="Courier" w:hAnsi="Courier" w:cs="Courier"/>
          <w:color w:val="FF0000"/>
          <w:sz w:val="18"/>
          <w:szCs w:val="18"/>
        </w:rPr>
        <w:t>truncate_literal</w:t>
      </w:r>
      <w:proofErr w:type="spellEnd"/>
      <w:r w:rsidRPr="0081520F">
        <w:rPr>
          <w:rFonts w:ascii="Courier" w:hAnsi="Courier" w:cs="Courier"/>
          <w:color w:val="FF0000"/>
          <w:sz w:val="18"/>
          <w:szCs w:val="18"/>
        </w:rPr>
        <w:t>]</w:t>
      </w:r>
      <w:r w:rsidRPr="0081520F">
        <w:rPr>
          <w:rFonts w:ascii="Courier" w:hAnsi="Courier" w:cs="Courier" w:hint="eastAsia"/>
          <w:color w:val="FF0000"/>
          <w:sz w:val="18"/>
          <w:szCs w:val="18"/>
        </w:rPr>
        <w:t>或者</w:t>
      </w:r>
      <w:r w:rsidRPr="0081520F">
        <w:rPr>
          <w:rFonts w:ascii="Courier" w:hAnsi="Courier" w:cs="Courier"/>
          <w:color w:val="FF0000"/>
          <w:sz w:val="18"/>
          <w:szCs w:val="18"/>
        </w:rPr>
        <w:t>ON OVERFLOW ERROR</w:t>
      </w:r>
      <w:r w:rsidRPr="0081520F">
        <w:rPr>
          <w:rFonts w:ascii="Courier" w:hAnsi="Courier" w:cs="Courier" w:hint="eastAsia"/>
          <w:color w:val="FF0000"/>
          <w:sz w:val="18"/>
          <w:szCs w:val="18"/>
        </w:rPr>
        <w:t>，来指定截短结果还是维持老版本的报错</w:t>
      </w:r>
    </w:p>
    <w:p w14:paraId="690CB4F4" w14:textId="77777777" w:rsidR="0060071D" w:rsidRPr="00EA2558" w:rsidRDefault="0060071D" w:rsidP="0060071D">
      <w:pPr>
        <w:widowControl w:val="0"/>
        <w:overflowPunct/>
        <w:textAlignment w:val="auto"/>
        <w:rPr>
          <w:rFonts w:ascii="Courier" w:hAnsi="Courier" w:cs="Courier"/>
          <w:color w:val="FF0000"/>
          <w:sz w:val="18"/>
          <w:szCs w:val="18"/>
        </w:rPr>
      </w:pPr>
      <w:r>
        <w:rPr>
          <w:rFonts w:ascii="Courier" w:hAnsi="Courier" w:cs="Courier"/>
          <w:sz w:val="18"/>
          <w:szCs w:val="18"/>
        </w:rPr>
        <w:t xml:space="preserve">LISTAGG </w:t>
      </w:r>
      <w:proofErr w:type="gramStart"/>
      <w:r>
        <w:rPr>
          <w:rFonts w:ascii="Courier" w:hAnsi="Courier" w:cs="Courier"/>
          <w:sz w:val="18"/>
          <w:szCs w:val="18"/>
        </w:rPr>
        <w:t>( [</w:t>
      </w:r>
      <w:proofErr w:type="gramEnd"/>
      <w:r>
        <w:rPr>
          <w:rFonts w:ascii="Courier" w:hAnsi="Courier" w:cs="Courier"/>
          <w:sz w:val="18"/>
          <w:szCs w:val="18"/>
        </w:rPr>
        <w:t>ALL] &lt;</w:t>
      </w:r>
      <w:proofErr w:type="spellStart"/>
      <w:r>
        <w:rPr>
          <w:rFonts w:ascii="Courier" w:hAnsi="Courier" w:cs="Courier"/>
          <w:sz w:val="18"/>
          <w:szCs w:val="18"/>
        </w:rPr>
        <w:t>measure_column</w:t>
      </w:r>
      <w:proofErr w:type="spellEnd"/>
      <w:r>
        <w:rPr>
          <w:rFonts w:ascii="Courier" w:hAnsi="Courier" w:cs="Courier"/>
          <w:sz w:val="18"/>
          <w:szCs w:val="18"/>
        </w:rPr>
        <w:t xml:space="preserve">&gt; [,&lt;delimiter&gt;] </w:t>
      </w:r>
      <w:r w:rsidRPr="00EA2558">
        <w:rPr>
          <w:rFonts w:ascii="Courier" w:hAnsi="Courier" w:cs="Courier"/>
          <w:color w:val="FF0000"/>
          <w:sz w:val="18"/>
          <w:szCs w:val="18"/>
        </w:rPr>
        <w:t>[ON OVERFLOW TRUNCATE</w:t>
      </w:r>
    </w:p>
    <w:p w14:paraId="2786F54B" w14:textId="77777777" w:rsidR="0060071D" w:rsidRDefault="0060071D" w:rsidP="0060071D">
      <w:pPr>
        <w:widowControl w:val="0"/>
        <w:overflowPunct/>
        <w:textAlignment w:val="auto"/>
        <w:rPr>
          <w:rFonts w:ascii="Courier" w:hAnsi="Courier" w:cs="Courier"/>
          <w:sz w:val="18"/>
          <w:szCs w:val="18"/>
        </w:rPr>
      </w:pPr>
      <w:r w:rsidRPr="00EA2558">
        <w:rPr>
          <w:rFonts w:ascii="Courier" w:hAnsi="Courier" w:cs="Courier"/>
          <w:color w:val="FF0000"/>
          <w:sz w:val="18"/>
          <w:szCs w:val="18"/>
        </w:rPr>
        <w:t>[</w:t>
      </w:r>
      <w:proofErr w:type="spellStart"/>
      <w:r w:rsidRPr="00EA2558">
        <w:rPr>
          <w:rFonts w:ascii="Courier" w:hAnsi="Courier" w:cs="Courier"/>
          <w:color w:val="FF0000"/>
          <w:sz w:val="18"/>
          <w:szCs w:val="18"/>
        </w:rPr>
        <w:t>t</w:t>
      </w:r>
      <w:r w:rsidRPr="0081520F">
        <w:rPr>
          <w:rFonts w:ascii="Courier" w:hAnsi="Courier" w:cs="Courier"/>
          <w:color w:val="FF0000"/>
          <w:sz w:val="18"/>
          <w:szCs w:val="18"/>
        </w:rPr>
        <w:t>runcate_literal</w:t>
      </w:r>
      <w:proofErr w:type="spellEnd"/>
      <w:r w:rsidRPr="0081520F">
        <w:rPr>
          <w:rFonts w:ascii="Courier" w:hAnsi="Courier" w:cs="Courier"/>
          <w:color w:val="FF0000"/>
          <w:sz w:val="18"/>
          <w:szCs w:val="18"/>
        </w:rPr>
        <w:t>] | ON OVERFLOW ERROR [WITH | WITHOUT COUNT]])</w:t>
      </w:r>
    </w:p>
    <w:p w14:paraId="7F7D135C" w14:textId="77777777" w:rsidR="0060071D" w:rsidRDefault="0060071D" w:rsidP="0060071D">
      <w:r>
        <w:rPr>
          <w:rFonts w:ascii="Courier" w:hAnsi="Courier" w:cs="Courier"/>
          <w:sz w:val="18"/>
          <w:szCs w:val="18"/>
        </w:rPr>
        <w:t>WITHIN GROUP (ORDER BY &lt;</w:t>
      </w:r>
      <w:proofErr w:type="spellStart"/>
      <w:r>
        <w:rPr>
          <w:rFonts w:ascii="Courier" w:hAnsi="Courier" w:cs="Courier"/>
          <w:sz w:val="18"/>
          <w:szCs w:val="18"/>
        </w:rPr>
        <w:t>oby_expression_list</w:t>
      </w:r>
      <w:proofErr w:type="spellEnd"/>
      <w:r>
        <w:rPr>
          <w:rFonts w:ascii="Courier" w:hAnsi="Courier" w:cs="Courier"/>
          <w:sz w:val="18"/>
          <w:szCs w:val="18"/>
        </w:rPr>
        <w:t>&gt;)</w:t>
      </w:r>
    </w:p>
    <w:p w14:paraId="7C5CBDCF" w14:textId="77777777" w:rsidR="0060071D" w:rsidRDefault="0060071D" w:rsidP="0060071D">
      <w:pPr>
        <w:pStyle w:val="BodyText"/>
        <w:ind w:left="0"/>
      </w:pPr>
    </w:p>
    <w:p w14:paraId="0CEAA51D" w14:textId="77777777" w:rsidR="0060071D" w:rsidRPr="0061217C" w:rsidRDefault="0060071D" w:rsidP="0060071D">
      <w:pPr>
        <w:pStyle w:val="BodyText"/>
        <w:ind w:left="0"/>
        <w:rPr>
          <w:color w:val="FF0000"/>
        </w:rPr>
      </w:pPr>
      <w:r w:rsidRPr="0061217C">
        <w:rPr>
          <w:rFonts w:hint="eastAsia"/>
          <w:color w:val="FF0000"/>
        </w:rPr>
        <w:t>遇到结果超长</w:t>
      </w:r>
      <w:r>
        <w:rPr>
          <w:rFonts w:hint="eastAsia"/>
          <w:color w:val="FF0000"/>
        </w:rPr>
        <w:t>报</w:t>
      </w:r>
      <w:r w:rsidRPr="002D2F2A">
        <w:rPr>
          <w:rFonts w:hint="eastAsia"/>
          <w:color w:val="FF0000"/>
        </w:rPr>
        <w:t>异常</w:t>
      </w:r>
      <w:r w:rsidRPr="002D2F2A">
        <w:rPr>
          <w:rFonts w:ascii="Courier" w:eastAsia="LiberationSans" w:hAnsi="Courier" w:cs="Courier"/>
          <w:color w:val="FF0000"/>
          <w:sz w:val="18"/>
          <w:szCs w:val="18"/>
        </w:rPr>
        <w:t>ORA-01489</w:t>
      </w:r>
      <w:r w:rsidRPr="0061217C">
        <w:rPr>
          <w:rFonts w:hint="eastAsia"/>
          <w:color w:val="FF0000"/>
        </w:rPr>
        <w:t>，也可以考虑使用</w:t>
      </w:r>
      <w:r w:rsidRPr="0061217C">
        <w:rPr>
          <w:color w:val="FF0000"/>
        </w:rPr>
        <w:t>XMLAGG</w:t>
      </w:r>
      <w:r w:rsidRPr="0061217C">
        <w:rPr>
          <w:rFonts w:hint="eastAsia"/>
          <w:color w:val="FF0000"/>
        </w:rPr>
        <w:t>函数</w:t>
      </w:r>
    </w:p>
    <w:p w14:paraId="20CD0734" w14:textId="77777777" w:rsidR="0060071D" w:rsidRPr="00107777" w:rsidRDefault="0060071D" w:rsidP="0060071D">
      <w:pPr>
        <w:pStyle w:val="BodyText"/>
        <w:ind w:left="0"/>
      </w:pPr>
    </w:p>
    <w:p w14:paraId="749A1C2C" w14:textId="77777777" w:rsidR="0060071D" w:rsidRPr="00702269" w:rsidRDefault="0060071D" w:rsidP="0060071D">
      <w:pPr>
        <w:rPr>
          <w:color w:val="FF0000"/>
        </w:rPr>
      </w:pPr>
      <w:r w:rsidRPr="00702269">
        <w:rPr>
          <w:rFonts w:hint="eastAsia"/>
          <w:color w:val="FF0000"/>
        </w:rPr>
        <w:t>从</w:t>
      </w:r>
      <w:r w:rsidRPr="00702269">
        <w:rPr>
          <w:rFonts w:hint="eastAsia"/>
          <w:color w:val="FF0000"/>
        </w:rPr>
        <w:t>19c</w:t>
      </w:r>
      <w:r w:rsidRPr="00702269">
        <w:rPr>
          <w:rFonts w:hint="eastAsia"/>
          <w:color w:val="FF0000"/>
        </w:rPr>
        <w:t>开始，可以通过</w:t>
      </w:r>
      <w:r w:rsidRPr="00702269">
        <w:rPr>
          <w:color w:val="FF0000"/>
        </w:rPr>
        <w:t>LISTAGG</w:t>
      </w:r>
      <w:r w:rsidRPr="00702269">
        <w:rPr>
          <w:rFonts w:hint="eastAsia"/>
          <w:color w:val="FF0000"/>
        </w:rPr>
        <w:t>内的结果进行去除重复值。</w:t>
      </w:r>
    </w:p>
    <w:p w14:paraId="5737AC5C" w14:textId="77777777" w:rsidR="0060071D" w:rsidRDefault="0060071D" w:rsidP="0060071D">
      <w:r>
        <w:t xml:space="preserve">SELECT </w:t>
      </w:r>
      <w:proofErr w:type="spellStart"/>
      <w:r>
        <w:t>deptno</w:t>
      </w:r>
      <w:proofErr w:type="spellEnd"/>
      <w:r>
        <w:t xml:space="preserve">, </w:t>
      </w:r>
      <w:proofErr w:type="gramStart"/>
      <w:r>
        <w:t>LISTAGG(</w:t>
      </w:r>
      <w:proofErr w:type="gramEnd"/>
      <w:r>
        <w:t>JOB, ',') WITHIN GROUP(ORDER BY JOB) JOB</w:t>
      </w:r>
    </w:p>
    <w:p w14:paraId="0DDC2050" w14:textId="77777777" w:rsidR="0060071D" w:rsidRDefault="0060071D" w:rsidP="0060071D">
      <w:r>
        <w:t xml:space="preserve">FROM </w:t>
      </w:r>
      <w:proofErr w:type="spellStart"/>
      <w:r>
        <w:t>scott.emp</w:t>
      </w:r>
      <w:proofErr w:type="spellEnd"/>
      <w:r>
        <w:t xml:space="preserve"> </w:t>
      </w:r>
    </w:p>
    <w:p w14:paraId="50D05D33" w14:textId="77777777" w:rsidR="0060071D" w:rsidRDefault="0060071D" w:rsidP="0060071D">
      <w:r>
        <w:t xml:space="preserve">GROUP BY </w:t>
      </w:r>
      <w:proofErr w:type="spellStart"/>
      <w:r>
        <w:t>deptno</w:t>
      </w:r>
      <w:proofErr w:type="spellEnd"/>
    </w:p>
    <w:p w14:paraId="649459F2" w14:textId="77777777" w:rsidR="0060071D" w:rsidRDefault="0060071D" w:rsidP="0060071D">
      <w:r>
        <w:t xml:space="preserve">ORDER BY </w:t>
      </w:r>
      <w:proofErr w:type="spellStart"/>
      <w:proofErr w:type="gramStart"/>
      <w:r>
        <w:t>deptno</w:t>
      </w:r>
      <w:proofErr w:type="spellEnd"/>
      <w:r>
        <w:t>;</w:t>
      </w:r>
      <w:proofErr w:type="gramEnd"/>
    </w:p>
    <w:p w14:paraId="2A4B92C0" w14:textId="77777777" w:rsidR="0060071D" w:rsidRDefault="0060071D" w:rsidP="0060071D">
      <w:r>
        <w:rPr>
          <w:noProof/>
        </w:rPr>
        <w:drawing>
          <wp:inline distT="0" distB="0" distL="0" distR="0" wp14:anchorId="0FCF091F" wp14:editId="149D91E7">
            <wp:extent cx="4791075" cy="1333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1333500"/>
                    </a:xfrm>
                    <a:prstGeom prst="rect">
                      <a:avLst/>
                    </a:prstGeom>
                  </pic:spPr>
                </pic:pic>
              </a:graphicData>
            </a:graphic>
          </wp:inline>
        </w:drawing>
      </w:r>
    </w:p>
    <w:p w14:paraId="30499090" w14:textId="77777777" w:rsidR="0060071D" w:rsidRDefault="0060071D" w:rsidP="0060071D"/>
    <w:p w14:paraId="113BC2BA" w14:textId="77777777" w:rsidR="0060071D" w:rsidRDefault="0060071D" w:rsidP="0060071D">
      <w:r>
        <w:t xml:space="preserve">SELECT </w:t>
      </w:r>
      <w:proofErr w:type="spellStart"/>
      <w:r>
        <w:t>deptno</w:t>
      </w:r>
      <w:proofErr w:type="spellEnd"/>
      <w:r>
        <w:t xml:space="preserve">, </w:t>
      </w:r>
      <w:proofErr w:type="gramStart"/>
      <w:r>
        <w:t>LISTAGG(</w:t>
      </w:r>
      <w:proofErr w:type="gramEnd"/>
      <w:r>
        <w:t>DISTINCT JOB, ',') WITHIN GROUP(ORDER BY JOB) JOB</w:t>
      </w:r>
    </w:p>
    <w:p w14:paraId="3CAA07F4" w14:textId="77777777" w:rsidR="0060071D" w:rsidRDefault="0060071D" w:rsidP="0060071D">
      <w:r>
        <w:t xml:space="preserve">FROM </w:t>
      </w:r>
      <w:proofErr w:type="spellStart"/>
      <w:r>
        <w:t>scott.emp</w:t>
      </w:r>
      <w:proofErr w:type="spellEnd"/>
      <w:r>
        <w:t xml:space="preserve"> </w:t>
      </w:r>
    </w:p>
    <w:p w14:paraId="61FFDFD3" w14:textId="77777777" w:rsidR="0060071D" w:rsidRDefault="0060071D" w:rsidP="0060071D">
      <w:r>
        <w:t xml:space="preserve">GROUP BY </w:t>
      </w:r>
      <w:proofErr w:type="spellStart"/>
      <w:r>
        <w:t>deptno</w:t>
      </w:r>
      <w:proofErr w:type="spellEnd"/>
    </w:p>
    <w:p w14:paraId="303A86BB" w14:textId="77777777" w:rsidR="0060071D" w:rsidRDefault="0060071D" w:rsidP="0060071D">
      <w:r>
        <w:t xml:space="preserve">ORDER BY </w:t>
      </w:r>
      <w:proofErr w:type="spellStart"/>
      <w:proofErr w:type="gramStart"/>
      <w:r>
        <w:t>deptno</w:t>
      </w:r>
      <w:proofErr w:type="spellEnd"/>
      <w:r>
        <w:t>;</w:t>
      </w:r>
      <w:proofErr w:type="gramEnd"/>
    </w:p>
    <w:p w14:paraId="504F8F0C" w14:textId="77777777" w:rsidR="0060071D" w:rsidRPr="006A5D0E" w:rsidRDefault="0060071D" w:rsidP="0060071D">
      <w:r>
        <w:rPr>
          <w:noProof/>
        </w:rPr>
        <w:drawing>
          <wp:inline distT="0" distB="0" distL="0" distR="0" wp14:anchorId="7BF301C3" wp14:editId="3497948B">
            <wp:extent cx="2743200"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1333500"/>
                    </a:xfrm>
                    <a:prstGeom prst="rect">
                      <a:avLst/>
                    </a:prstGeom>
                  </pic:spPr>
                </pic:pic>
              </a:graphicData>
            </a:graphic>
          </wp:inline>
        </w:drawing>
      </w:r>
    </w:p>
    <w:p w14:paraId="172F9468" w14:textId="77777777" w:rsidR="00D970CE" w:rsidRPr="00514DF5" w:rsidRDefault="00D970CE" w:rsidP="00632B34">
      <w:pPr>
        <w:rPr>
          <w:rFonts w:ascii="宋体" w:hAnsi="宋体"/>
          <w:color w:val="FF0000"/>
        </w:rPr>
      </w:pPr>
    </w:p>
    <w:p w14:paraId="175D137B" w14:textId="77777777" w:rsidR="00D970CE" w:rsidRDefault="00D970CE" w:rsidP="00D970CE">
      <w:pPr>
        <w:pStyle w:val="Heading3"/>
      </w:pPr>
      <w:bookmarkStart w:id="92" w:name="_Toc156677785"/>
      <w:r>
        <w:rPr>
          <w:rFonts w:hint="eastAsia"/>
        </w:rPr>
        <w:t>分析函数</w:t>
      </w:r>
      <w:bookmarkEnd w:id="92"/>
    </w:p>
    <w:p w14:paraId="68C103EA" w14:textId="77777777" w:rsidR="00D970CE" w:rsidRPr="00A00DD8" w:rsidRDefault="00D970CE" w:rsidP="00D970CE">
      <w:pPr>
        <w:rPr>
          <w:rFonts w:ascii="宋体" w:cs="宋体"/>
          <w:color w:val="000000"/>
          <w:sz w:val="24"/>
          <w:szCs w:val="24"/>
        </w:rPr>
      </w:pPr>
      <w:r>
        <w:rPr>
          <w:rFonts w:ascii="宋体" w:cs="宋体"/>
          <w:color w:val="000000"/>
          <w:sz w:val="24"/>
          <w:szCs w:val="24"/>
        </w:rPr>
        <w:t>O</w:t>
      </w:r>
      <w:r>
        <w:rPr>
          <w:rFonts w:ascii="宋体" w:cs="宋体" w:hint="eastAsia"/>
          <w:color w:val="000000"/>
          <w:sz w:val="24"/>
          <w:szCs w:val="24"/>
        </w:rPr>
        <w:t>racle提供了功能非常强大的分析函数，不仅可以简化S</w:t>
      </w:r>
      <w:r>
        <w:rPr>
          <w:rFonts w:ascii="宋体" w:cs="宋体"/>
          <w:color w:val="000000"/>
          <w:sz w:val="24"/>
          <w:szCs w:val="24"/>
        </w:rPr>
        <w:t>QL</w:t>
      </w:r>
      <w:r>
        <w:rPr>
          <w:rFonts w:ascii="宋体" w:cs="宋体" w:hint="eastAsia"/>
          <w:color w:val="000000"/>
          <w:sz w:val="24"/>
          <w:szCs w:val="24"/>
        </w:rPr>
        <w:t>编写，还可以极大提升相关功能的效率。</w:t>
      </w:r>
    </w:p>
    <w:p w14:paraId="4FC0049E" w14:textId="77777777" w:rsidR="001A2EF1" w:rsidRPr="00514DF5" w:rsidRDefault="001A2EF1" w:rsidP="00AC4ADB">
      <w:pPr>
        <w:rPr>
          <w:rFonts w:ascii="宋体" w:hAnsi="宋体"/>
          <w:color w:val="FF0000"/>
        </w:rPr>
      </w:pPr>
    </w:p>
    <w:p w14:paraId="147E0EB9" w14:textId="77777777" w:rsidR="000562F3" w:rsidRDefault="000562F3" w:rsidP="00984946">
      <w:pPr>
        <w:pStyle w:val="Heading3"/>
      </w:pPr>
      <w:bookmarkStart w:id="93" w:name="_Toc156677786"/>
      <w:r>
        <w:rPr>
          <w:rFonts w:hint="eastAsia"/>
        </w:rPr>
        <w:lastRenderedPageBreak/>
        <w:t>批量或者报表语句考虑一次性处理大批记录而不是逐条处理</w:t>
      </w:r>
      <w:bookmarkEnd w:id="93"/>
    </w:p>
    <w:p w14:paraId="43078335" w14:textId="77777777" w:rsidR="000562F3" w:rsidRDefault="000562F3" w:rsidP="000562F3">
      <w:pPr>
        <w:rPr>
          <w:rFonts w:ascii="宋体" w:hAnsi="宋体"/>
        </w:rPr>
      </w:pPr>
      <w:r>
        <w:rPr>
          <w:rFonts w:ascii="宋体" w:hAnsi="宋体" w:hint="eastAsia"/>
        </w:rPr>
        <w:t>只要业务逻辑上支持，批量或者报表语句，应该尽可能一次性处理大批记录，而不是通过open cursor方式，逐条记录进行处理，可以极大提升批量和报表语句的性能。</w:t>
      </w:r>
    </w:p>
    <w:p w14:paraId="12416458" w14:textId="77777777" w:rsidR="007A73AF" w:rsidRPr="00514DF5" w:rsidRDefault="007A73AF" w:rsidP="007A73AF">
      <w:pPr>
        <w:rPr>
          <w:rFonts w:ascii="宋体" w:hAnsi="宋体"/>
          <w:color w:val="FF0000"/>
        </w:rPr>
      </w:pPr>
    </w:p>
    <w:p w14:paraId="71B34082" w14:textId="77777777" w:rsidR="007A73AF" w:rsidRDefault="007A73AF" w:rsidP="007A73AF">
      <w:pPr>
        <w:pStyle w:val="Heading3"/>
      </w:pPr>
      <w:bookmarkStart w:id="94" w:name="_Toc156677787"/>
      <w:r>
        <w:rPr>
          <w:rFonts w:hint="eastAsia"/>
        </w:rPr>
        <w:t>批量或者报表语句考虑使用</w:t>
      </w:r>
      <w:r>
        <w:t>存储过程进行处理</w:t>
      </w:r>
      <w:bookmarkEnd w:id="94"/>
    </w:p>
    <w:p w14:paraId="04BEB271" w14:textId="77777777" w:rsidR="007A73AF" w:rsidRDefault="007A73AF" w:rsidP="007A73AF">
      <w:pPr>
        <w:rPr>
          <w:rFonts w:ascii="宋体" w:hAnsi="宋体"/>
        </w:rPr>
      </w:pPr>
      <w:r>
        <w:rPr>
          <w:rFonts w:ascii="宋体" w:hAnsi="宋体" w:hint="eastAsia"/>
        </w:rPr>
        <w:t>通过</w:t>
      </w:r>
      <w:r>
        <w:rPr>
          <w:rFonts w:ascii="宋体" w:hAnsi="宋体"/>
        </w:rPr>
        <w:t>存储过程处理大批量数据，可以减少数据库服务器和应用服务器的网络通讯次数，从而提升效率</w:t>
      </w:r>
    </w:p>
    <w:p w14:paraId="22D04C3B" w14:textId="77777777" w:rsidR="007A73AF" w:rsidRDefault="007A73AF" w:rsidP="007A73AF">
      <w:pPr>
        <w:rPr>
          <w:rFonts w:ascii="宋体" w:cs="宋体"/>
          <w:color w:val="000000"/>
          <w:sz w:val="24"/>
          <w:szCs w:val="24"/>
        </w:rPr>
      </w:pPr>
    </w:p>
    <w:p w14:paraId="2C09293C" w14:textId="77777777" w:rsidR="00776C28" w:rsidRPr="00776C28" w:rsidRDefault="00776C28" w:rsidP="00776C28">
      <w:pPr>
        <w:pStyle w:val="Heading3"/>
      </w:pPr>
      <w:bookmarkStart w:id="95" w:name="_Toc465344860"/>
      <w:bookmarkStart w:id="96" w:name="_Toc471740582"/>
      <w:bookmarkStart w:id="97" w:name="_Toc156677788"/>
      <w:r w:rsidRPr="00776C28">
        <w:rPr>
          <w:rFonts w:hint="eastAsia"/>
        </w:rPr>
        <w:t>游标（</w:t>
      </w:r>
      <w:r w:rsidRPr="00776C28">
        <w:rPr>
          <w:rFonts w:hint="eastAsia"/>
        </w:rPr>
        <w:t>Cursor</w:t>
      </w:r>
      <w:r w:rsidRPr="00776C28">
        <w:rPr>
          <w:rFonts w:hint="eastAsia"/>
        </w:rPr>
        <w:t>）的</w:t>
      </w:r>
      <w:bookmarkEnd w:id="95"/>
      <w:bookmarkEnd w:id="96"/>
      <w:r>
        <w:rPr>
          <w:rFonts w:hint="eastAsia"/>
        </w:rPr>
        <w:t>关闭</w:t>
      </w:r>
      <w:bookmarkEnd w:id="97"/>
    </w:p>
    <w:p w14:paraId="767FA64E" w14:textId="77777777" w:rsidR="00776C28" w:rsidRPr="00776C28" w:rsidRDefault="00776C28" w:rsidP="008B2D08">
      <w:pPr>
        <w:rPr>
          <w:rFonts w:ascii="宋体" w:hAnsi="宋体"/>
        </w:rPr>
      </w:pPr>
      <w:r w:rsidRPr="00776C28">
        <w:rPr>
          <w:rFonts w:ascii="宋体" w:hAnsi="宋体" w:hint="eastAsia"/>
        </w:rPr>
        <w:t>使用游标时，每次使用结束后都应该关闭</w:t>
      </w:r>
      <w:r w:rsidR="008473C6">
        <w:rPr>
          <w:rFonts w:ascii="宋体" w:hAnsi="宋体" w:hint="eastAsia"/>
        </w:rPr>
        <w:t>游标</w:t>
      </w:r>
      <w:r w:rsidRPr="00776C28">
        <w:rPr>
          <w:rFonts w:ascii="宋体" w:hAnsi="宋体" w:hint="eastAsia"/>
        </w:rPr>
        <w:t>，避免游标泄露。</w:t>
      </w:r>
    </w:p>
    <w:p w14:paraId="1A1BF16E" w14:textId="77777777" w:rsidR="00776C28" w:rsidRPr="00776C28" w:rsidRDefault="00776C28" w:rsidP="008B2D08">
      <w:pPr>
        <w:rPr>
          <w:rFonts w:ascii="宋体" w:hAnsi="宋体"/>
        </w:rPr>
      </w:pPr>
      <w:r w:rsidRPr="00776C28">
        <w:rPr>
          <w:rFonts w:ascii="宋体" w:hAnsi="宋体" w:hint="eastAsia"/>
        </w:rPr>
        <w:t>不同的查询应使用不同的游标，避免定义</w:t>
      </w:r>
      <w:r w:rsidR="00F74661">
        <w:rPr>
          <w:rFonts w:ascii="宋体" w:hAnsi="宋体" w:hint="eastAsia"/>
        </w:rPr>
        <w:t>同名</w:t>
      </w:r>
      <w:r w:rsidRPr="00776C28">
        <w:rPr>
          <w:rFonts w:ascii="宋体" w:hAnsi="宋体" w:hint="eastAsia"/>
        </w:rPr>
        <w:t>游标在不同查询中使用。</w:t>
      </w:r>
    </w:p>
    <w:p w14:paraId="3D09BC70" w14:textId="77777777" w:rsidR="00FB7D31" w:rsidRPr="00931F43" w:rsidRDefault="00FB7D31" w:rsidP="000562F3">
      <w:pPr>
        <w:rPr>
          <w:rFonts w:ascii="宋体" w:cs="宋体"/>
          <w:color w:val="000000"/>
          <w:sz w:val="24"/>
          <w:szCs w:val="24"/>
        </w:rPr>
      </w:pPr>
    </w:p>
    <w:p w14:paraId="398EE65C" w14:textId="77777777" w:rsidR="00257A1C" w:rsidRPr="00257A1C" w:rsidRDefault="005E1D23" w:rsidP="00257A1C">
      <w:pPr>
        <w:pStyle w:val="Heading3"/>
      </w:pPr>
      <w:bookmarkStart w:id="98" w:name="_Toc465344862"/>
      <w:bookmarkStart w:id="99" w:name="_Toc471740584"/>
      <w:bookmarkStart w:id="100" w:name="_Toc156677789"/>
      <w:r>
        <w:rPr>
          <w:rFonts w:hint="eastAsia"/>
        </w:rPr>
        <w:t>避免过长</w:t>
      </w:r>
      <w:r w:rsidR="00257A1C" w:rsidRPr="00257A1C">
        <w:t>SQL</w:t>
      </w:r>
      <w:bookmarkEnd w:id="98"/>
      <w:bookmarkEnd w:id="99"/>
      <w:bookmarkEnd w:id="100"/>
      <w:r w:rsidRPr="00257A1C">
        <w:t xml:space="preserve"> </w:t>
      </w:r>
    </w:p>
    <w:p w14:paraId="3A2830D0" w14:textId="77777777" w:rsidR="00257A1C" w:rsidRPr="004F5B34" w:rsidRDefault="005E1D23" w:rsidP="00257A1C">
      <w:pPr>
        <w:ind w:firstLine="420"/>
        <w:rPr>
          <w:rFonts w:ascii="宋体" w:hAnsi="宋体"/>
        </w:rPr>
      </w:pPr>
      <w:r>
        <w:rPr>
          <w:rFonts w:ascii="宋体" w:hAnsi="宋体" w:hint="eastAsia"/>
        </w:rPr>
        <w:t>过长的</w:t>
      </w:r>
      <w:r w:rsidR="00257A1C" w:rsidRPr="004F5B34">
        <w:rPr>
          <w:rFonts w:ascii="宋体" w:hAnsi="宋体" w:hint="eastAsia"/>
        </w:rPr>
        <w:t>SQL文本会造成SQL编译耗时长、内存使用增加，严重时，还可能导致数据库</w:t>
      </w:r>
      <w:r w:rsidR="005E48B2">
        <w:rPr>
          <w:rFonts w:ascii="宋体" w:hAnsi="宋体" w:hint="eastAsia"/>
        </w:rPr>
        <w:t>解析异常</w:t>
      </w:r>
      <w:r w:rsidR="007F5936">
        <w:rPr>
          <w:rFonts w:ascii="宋体" w:hAnsi="宋体" w:hint="eastAsia"/>
        </w:rPr>
        <w:t>，导致交易受影响</w:t>
      </w:r>
      <w:r w:rsidR="00257A1C" w:rsidRPr="004F5B34">
        <w:rPr>
          <w:rFonts w:ascii="宋体" w:hAnsi="宋体" w:hint="eastAsia"/>
        </w:rPr>
        <w:t>。</w:t>
      </w:r>
    </w:p>
    <w:p w14:paraId="32E569CA" w14:textId="77777777" w:rsidR="00257A1C" w:rsidRPr="004F5B34" w:rsidRDefault="006672A5" w:rsidP="00257A1C">
      <w:pPr>
        <w:ind w:firstLine="420"/>
        <w:rPr>
          <w:rFonts w:ascii="宋体" w:hAnsi="宋体"/>
        </w:rPr>
      </w:pPr>
      <w:r>
        <w:rPr>
          <w:rFonts w:ascii="宋体" w:hAnsi="宋体" w:hint="eastAsia"/>
        </w:rPr>
        <w:t>通常</w:t>
      </w:r>
      <w:r w:rsidR="00257A1C" w:rsidRPr="004F5B34">
        <w:rPr>
          <w:rFonts w:ascii="宋体" w:hAnsi="宋体" w:hint="eastAsia"/>
        </w:rPr>
        <w:t>建议SQL文本长度不超过</w:t>
      </w:r>
      <w:r w:rsidR="007312E2">
        <w:rPr>
          <w:rFonts w:ascii="宋体" w:hAnsi="宋体"/>
        </w:rPr>
        <w:t>2</w:t>
      </w:r>
      <w:r w:rsidR="00257A1C" w:rsidRPr="004F5B34">
        <w:rPr>
          <w:rFonts w:ascii="宋体" w:hAnsi="宋体" w:hint="eastAsia"/>
        </w:rPr>
        <w:t>000字节。</w:t>
      </w:r>
    </w:p>
    <w:p w14:paraId="26183623" w14:textId="77777777" w:rsidR="00257A1C" w:rsidRPr="004F5B34" w:rsidRDefault="00257A1C" w:rsidP="00257A1C">
      <w:pPr>
        <w:ind w:firstLine="420"/>
        <w:rPr>
          <w:rFonts w:ascii="宋体" w:hAnsi="宋体"/>
        </w:rPr>
      </w:pPr>
      <w:r w:rsidRPr="004F5B34">
        <w:rPr>
          <w:rFonts w:ascii="宋体" w:hAnsi="宋体" w:hint="eastAsia"/>
        </w:rPr>
        <w:t>SQL文本超长</w:t>
      </w:r>
      <w:r w:rsidR="002209CD">
        <w:rPr>
          <w:rFonts w:ascii="宋体" w:hAnsi="宋体" w:hint="eastAsia"/>
        </w:rPr>
        <w:t>大多数情况下</w:t>
      </w:r>
      <w:r w:rsidRPr="004F5B34">
        <w:rPr>
          <w:rFonts w:ascii="宋体" w:hAnsi="宋体" w:hint="eastAsia"/>
        </w:rPr>
        <w:t>是由于拼接查询条件造成，开发人员可以通过使用</w:t>
      </w:r>
      <w:r w:rsidR="00F16206">
        <w:rPr>
          <w:rFonts w:ascii="宋体" w:hAnsi="宋体" w:hint="eastAsia"/>
        </w:rPr>
        <w:t>中间表</w:t>
      </w:r>
      <w:r w:rsidRPr="004F5B34">
        <w:rPr>
          <w:rFonts w:ascii="宋体" w:hAnsi="宋体" w:hint="eastAsia"/>
        </w:rPr>
        <w:t>、限制单次选中记录数等方式避免。</w:t>
      </w:r>
    </w:p>
    <w:p w14:paraId="09E1A8B2" w14:textId="77777777" w:rsidR="0096258A" w:rsidRDefault="0096258A" w:rsidP="0096258A">
      <w:pPr>
        <w:rPr>
          <w:rFonts w:ascii="宋体" w:cs="宋体"/>
          <w:color w:val="000000"/>
          <w:sz w:val="24"/>
          <w:szCs w:val="24"/>
        </w:rPr>
      </w:pPr>
    </w:p>
    <w:p w14:paraId="31116F2F" w14:textId="77777777" w:rsidR="0096258A" w:rsidRPr="003C58EA" w:rsidRDefault="0096258A" w:rsidP="005E1D23">
      <w:pPr>
        <w:pStyle w:val="Heading3"/>
      </w:pPr>
      <w:bookmarkStart w:id="101" w:name="_Toc471740586"/>
      <w:bookmarkStart w:id="102" w:name="_Toc156677790"/>
      <w:r w:rsidRPr="003C58EA">
        <w:rPr>
          <w:rFonts w:hint="eastAsia"/>
        </w:rPr>
        <w:t>标量子查询</w:t>
      </w:r>
      <w:bookmarkEnd w:id="101"/>
      <w:bookmarkEnd w:id="102"/>
    </w:p>
    <w:p w14:paraId="04E33299" w14:textId="77777777" w:rsidR="0096258A" w:rsidRPr="00B805FF" w:rsidRDefault="0096258A" w:rsidP="0096258A">
      <w:pPr>
        <w:ind w:firstLine="420"/>
        <w:rPr>
          <w:rFonts w:ascii="宋体" w:hAnsi="宋体"/>
        </w:rPr>
      </w:pPr>
      <w:r w:rsidRPr="00B805FF">
        <w:rPr>
          <w:rFonts w:ascii="宋体" w:hAnsi="宋体" w:hint="eastAsia"/>
        </w:rPr>
        <w:t>标量子查询，即</w:t>
      </w:r>
      <w:r w:rsidRPr="00B805FF">
        <w:rPr>
          <w:rFonts w:ascii="宋体" w:hAnsi="宋体"/>
        </w:rPr>
        <w:t xml:space="preserve">select </w:t>
      </w:r>
      <w:r w:rsidRPr="00B805FF">
        <w:rPr>
          <w:rFonts w:ascii="宋体" w:hAnsi="宋体" w:hint="eastAsia"/>
        </w:rPr>
        <w:t>的字段列表中存在的一个子查询，且该子查询对于主查询一行记录只能返回一条记录。应确保标量子查询里与稍大表的关联都走索引。</w:t>
      </w:r>
    </w:p>
    <w:p w14:paraId="1B18C6DD" w14:textId="77777777" w:rsidR="0096258A" w:rsidRDefault="0096258A" w:rsidP="000562F3">
      <w:pPr>
        <w:rPr>
          <w:rFonts w:ascii="宋体" w:cs="宋体"/>
          <w:color w:val="000000"/>
          <w:sz w:val="24"/>
          <w:szCs w:val="24"/>
        </w:rPr>
      </w:pPr>
    </w:p>
    <w:p w14:paraId="2091D75E" w14:textId="77777777" w:rsidR="003B54CD" w:rsidRPr="003B54CD" w:rsidRDefault="003B54CD" w:rsidP="003B54CD">
      <w:pPr>
        <w:pStyle w:val="Heading3"/>
      </w:pPr>
      <w:bookmarkStart w:id="103" w:name="_Toc156677791"/>
      <w:r w:rsidRPr="003B54CD">
        <w:rPr>
          <w:rFonts w:hint="eastAsia"/>
        </w:rPr>
        <w:t>关键资源更新</w:t>
      </w:r>
      <w:bookmarkEnd w:id="103"/>
    </w:p>
    <w:p w14:paraId="15FFE4C7" w14:textId="77777777" w:rsidR="003B54CD" w:rsidRPr="001207B4" w:rsidRDefault="003B54CD" w:rsidP="003B54CD">
      <w:pPr>
        <w:ind w:firstLine="420"/>
        <w:rPr>
          <w:rFonts w:ascii="宋体" w:hAnsi="宋体"/>
        </w:rPr>
      </w:pPr>
      <w:r w:rsidRPr="001207B4">
        <w:rPr>
          <w:rFonts w:ascii="宋体" w:hAnsi="宋体" w:hint="eastAsia"/>
        </w:rPr>
        <w:t>对关键资源UPDATE时，如果使用SELECT FOR UPDATE来获取行锁，根据业务特点可以加上wait 时间限制或SKIP LOCK，并在应用中对相应的出错返回进行捕获，设计合适的重做、告警措施，从而避免因为关键资源无法获取造成UPDATE任务不断堆积，影响不断扩大，尽量降低问题影响范围。</w:t>
      </w:r>
    </w:p>
    <w:p w14:paraId="14F85F8B" w14:textId="77777777" w:rsidR="003B54CD" w:rsidRPr="001207B4" w:rsidRDefault="003B54CD" w:rsidP="003B54CD">
      <w:pPr>
        <w:ind w:firstLine="420"/>
        <w:rPr>
          <w:rFonts w:ascii="宋体" w:hAnsi="宋体"/>
        </w:rPr>
      </w:pPr>
      <w:r w:rsidRPr="001207B4">
        <w:rPr>
          <w:rFonts w:ascii="宋体" w:hAnsi="宋体" w:hint="eastAsia"/>
        </w:rPr>
        <w:t>执行关键资源UPDATE应设置SQL执行超时时间，避免单个AP、单个连接的问题不能自动解决，持续影响整个系统。</w:t>
      </w:r>
    </w:p>
    <w:p w14:paraId="17760248" w14:textId="77777777" w:rsidR="00FB7D31" w:rsidRDefault="00FB7D31" w:rsidP="000562F3">
      <w:pPr>
        <w:rPr>
          <w:rFonts w:ascii="宋体" w:cs="宋体"/>
          <w:color w:val="000000"/>
          <w:sz w:val="24"/>
          <w:szCs w:val="24"/>
        </w:rPr>
      </w:pPr>
    </w:p>
    <w:p w14:paraId="25425322" w14:textId="77777777" w:rsidR="007E5E29" w:rsidRPr="001207B4" w:rsidRDefault="007E5E29" w:rsidP="001207B4">
      <w:pPr>
        <w:pStyle w:val="Heading3"/>
      </w:pPr>
      <w:bookmarkStart w:id="104" w:name="_Toc156677792"/>
      <w:r w:rsidRPr="001207B4">
        <w:rPr>
          <w:rFonts w:hint="eastAsia"/>
        </w:rPr>
        <w:t>不得使用数据字典表用于业务</w:t>
      </w:r>
      <w:r w:rsidRPr="001207B4">
        <w:rPr>
          <w:rFonts w:hint="eastAsia"/>
        </w:rPr>
        <w:t>SQL</w:t>
      </w:r>
      <w:bookmarkEnd w:id="104"/>
    </w:p>
    <w:p w14:paraId="7C7C040F" w14:textId="77777777" w:rsidR="007E5E29" w:rsidRPr="001207B4" w:rsidRDefault="007E5E29" w:rsidP="007E5E29">
      <w:pPr>
        <w:ind w:firstLine="420"/>
        <w:rPr>
          <w:rFonts w:ascii="宋体" w:hAnsi="宋体"/>
        </w:rPr>
      </w:pPr>
      <w:r w:rsidRPr="001207B4">
        <w:rPr>
          <w:rFonts w:ascii="宋体" w:hAnsi="宋体" w:hint="eastAsia"/>
        </w:rPr>
        <w:t>应用业务类相关SQL语句，不允许使用数据库数据字典表用于业务逻辑的执行或判断。</w:t>
      </w:r>
    </w:p>
    <w:p w14:paraId="3CB4A2F1" w14:textId="77777777" w:rsidR="007E5E29" w:rsidRPr="001207B4" w:rsidRDefault="007E5E29" w:rsidP="007E5E29">
      <w:pPr>
        <w:ind w:firstLine="420"/>
        <w:rPr>
          <w:rFonts w:ascii="宋体" w:hAnsi="宋体"/>
        </w:rPr>
      </w:pPr>
      <w:r w:rsidRPr="001207B4">
        <w:rPr>
          <w:rFonts w:ascii="宋体" w:hAnsi="宋体" w:hint="eastAsia"/>
        </w:rPr>
        <w:t>数据字典表记录的内容会因为环境、参数、对象数量、应用DDL操作等差异，造成生产环境执行计划或逻辑不符合预期，因此SQL语句中，不得使用数据字典表用于业务逻辑的执行或判断，数据字典表，仅为系统提供即时数据和运行信息的数据支撑。</w:t>
      </w:r>
    </w:p>
    <w:p w14:paraId="78DBDC2D" w14:textId="77777777" w:rsidR="00FB7D31" w:rsidRDefault="00FB7D31" w:rsidP="000562F3">
      <w:pPr>
        <w:rPr>
          <w:rFonts w:ascii="宋体" w:cs="宋体"/>
          <w:color w:val="000000"/>
          <w:sz w:val="24"/>
          <w:szCs w:val="24"/>
        </w:rPr>
      </w:pPr>
    </w:p>
    <w:p w14:paraId="259AA861" w14:textId="77777777" w:rsidR="003A7E7C" w:rsidRPr="003A7E7C" w:rsidRDefault="00D961CD" w:rsidP="003A7E7C">
      <w:pPr>
        <w:pStyle w:val="Heading3"/>
      </w:pPr>
      <w:bookmarkStart w:id="105" w:name="_Toc471740598"/>
      <w:bookmarkStart w:id="106" w:name="_Toc156677793"/>
      <w:r>
        <w:rPr>
          <w:rFonts w:hint="eastAsia"/>
        </w:rPr>
        <w:t>秒杀</w:t>
      </w:r>
      <w:r w:rsidR="003A7E7C" w:rsidRPr="003A7E7C">
        <w:rPr>
          <w:rFonts w:hint="eastAsia"/>
        </w:rPr>
        <w:t>超高并发场景必须避免数据库单条记录瓶颈</w:t>
      </w:r>
      <w:bookmarkEnd w:id="105"/>
      <w:bookmarkEnd w:id="106"/>
    </w:p>
    <w:p w14:paraId="393A58CC" w14:textId="77777777" w:rsidR="003A7E7C" w:rsidRPr="00B805FF" w:rsidRDefault="003A7E7C" w:rsidP="003A7E7C">
      <w:pPr>
        <w:ind w:firstLine="420"/>
        <w:rPr>
          <w:rFonts w:ascii="宋体" w:hAnsi="宋体"/>
        </w:rPr>
      </w:pPr>
      <w:r w:rsidRPr="00B805FF">
        <w:rPr>
          <w:rFonts w:ascii="宋体" w:hAnsi="宋体" w:hint="eastAsia"/>
        </w:rPr>
        <w:t>交易类尤其是秒杀类高并发业务，不得</w:t>
      </w:r>
      <w:r w:rsidR="00D961CD">
        <w:rPr>
          <w:rFonts w:ascii="宋体" w:hAnsi="宋体" w:hint="eastAsia"/>
        </w:rPr>
        <w:t>仅通过</w:t>
      </w:r>
      <w:r w:rsidRPr="00B805FF">
        <w:rPr>
          <w:rFonts w:ascii="宋体" w:hAnsi="宋体" w:hint="eastAsia"/>
        </w:rPr>
        <w:t>数据库单条记录进行</w:t>
      </w:r>
      <w:r w:rsidR="00D961CD">
        <w:rPr>
          <w:rFonts w:ascii="宋体" w:hAnsi="宋体" w:hint="eastAsia"/>
        </w:rPr>
        <w:t>数量控制</w:t>
      </w:r>
      <w:r w:rsidRPr="00B805FF">
        <w:rPr>
          <w:rFonts w:ascii="宋体" w:hAnsi="宋体" w:hint="eastAsia"/>
        </w:rPr>
        <w:t>控制。</w:t>
      </w:r>
      <w:r w:rsidR="00D961CD">
        <w:rPr>
          <w:rFonts w:ascii="宋体" w:hAnsi="宋体" w:hint="eastAsia"/>
        </w:rPr>
        <w:t>可以考虑总数分解成多行记录，不同入口</w:t>
      </w:r>
      <w:r w:rsidR="00E765AB">
        <w:rPr>
          <w:rFonts w:ascii="宋体" w:hAnsi="宋体" w:hint="eastAsia"/>
        </w:rPr>
        <w:t>更新不同记录</w:t>
      </w:r>
      <w:r w:rsidR="008A7B40">
        <w:rPr>
          <w:rFonts w:ascii="宋体" w:hAnsi="宋体" w:hint="eastAsia"/>
        </w:rPr>
        <w:t>以应对超高并发需求</w:t>
      </w:r>
      <w:r w:rsidRPr="00B805FF">
        <w:rPr>
          <w:rFonts w:ascii="宋体" w:hAnsi="宋体" w:hint="eastAsia"/>
        </w:rPr>
        <w:t>。</w:t>
      </w:r>
    </w:p>
    <w:p w14:paraId="0E6D4F7F" w14:textId="77777777" w:rsidR="008246AF" w:rsidRPr="00BB2827" w:rsidRDefault="008246AF" w:rsidP="008246AF">
      <w:pPr>
        <w:pStyle w:val="BodyText"/>
        <w:ind w:left="0"/>
      </w:pPr>
    </w:p>
    <w:p w14:paraId="128F7642" w14:textId="77777777" w:rsidR="008246AF" w:rsidRPr="006444B8" w:rsidRDefault="008246AF" w:rsidP="00411B4A">
      <w:pPr>
        <w:pStyle w:val="Heading3"/>
      </w:pPr>
      <w:bookmarkStart w:id="107" w:name="_Toc465344847"/>
      <w:bookmarkStart w:id="108" w:name="_Toc471740569"/>
      <w:bookmarkStart w:id="109" w:name="_Toc156677794"/>
      <w:r w:rsidRPr="006444B8">
        <w:rPr>
          <w:rFonts w:hint="eastAsia"/>
        </w:rPr>
        <w:t>申请独占锁的操作需要错开执行</w:t>
      </w:r>
      <w:bookmarkEnd w:id="107"/>
      <w:bookmarkEnd w:id="108"/>
      <w:bookmarkEnd w:id="109"/>
    </w:p>
    <w:p w14:paraId="24B88185" w14:textId="77777777" w:rsidR="008246AF" w:rsidRPr="00CF33DF" w:rsidRDefault="008246AF" w:rsidP="008246AF">
      <w:pPr>
        <w:ind w:leftChars="50" w:left="300" w:hangingChars="100" w:hanging="200"/>
        <w:rPr>
          <w:rFonts w:ascii="宋体" w:hAnsi="宋体"/>
        </w:rPr>
      </w:pPr>
      <w:r>
        <w:rPr>
          <w:rFonts w:ascii="宋体" w:hAnsi="宋体" w:hint="eastAsia"/>
        </w:rPr>
        <w:t>在进行</w:t>
      </w:r>
      <w:r w:rsidRPr="00CF33DF">
        <w:rPr>
          <w:rFonts w:ascii="宋体" w:hAnsi="宋体" w:hint="eastAsia"/>
        </w:rPr>
        <w:t>独占锁</w:t>
      </w:r>
      <w:r>
        <w:rPr>
          <w:rFonts w:ascii="宋体" w:hAnsi="宋体" w:hint="eastAsia"/>
        </w:rPr>
        <w:t>方式锁定锁资源的语句执行过程中</w:t>
      </w:r>
      <w:r w:rsidRPr="00CF33DF">
        <w:rPr>
          <w:rFonts w:ascii="宋体" w:hAnsi="宋体" w:hint="eastAsia"/>
        </w:rPr>
        <w:t>，</w:t>
      </w:r>
      <w:r>
        <w:rPr>
          <w:rFonts w:ascii="宋体" w:hAnsi="宋体" w:hint="eastAsia"/>
        </w:rPr>
        <w:t>如果在此期间如果</w:t>
      </w:r>
      <w:r w:rsidRPr="00CF33DF">
        <w:rPr>
          <w:rFonts w:ascii="宋体" w:hAnsi="宋体" w:hint="eastAsia"/>
        </w:rPr>
        <w:t>对同一个对象的其他操作</w:t>
      </w:r>
      <w:r>
        <w:rPr>
          <w:rFonts w:ascii="宋体" w:hAnsi="宋体" w:hint="eastAsia"/>
        </w:rPr>
        <w:t>也</w:t>
      </w:r>
      <w:r w:rsidRPr="00CF33DF">
        <w:rPr>
          <w:rFonts w:ascii="宋体" w:hAnsi="宋体" w:hint="eastAsia"/>
        </w:rPr>
        <w:t>申请独占锁，将会</w:t>
      </w:r>
      <w:r>
        <w:rPr>
          <w:rFonts w:ascii="宋体" w:hAnsi="宋体" w:hint="eastAsia"/>
        </w:rPr>
        <w:t>阻塞</w:t>
      </w:r>
      <w:r w:rsidRPr="00CF33DF">
        <w:rPr>
          <w:rFonts w:ascii="宋体" w:hAnsi="宋体" w:hint="eastAsia"/>
        </w:rPr>
        <w:t>其他申请共享锁的</w:t>
      </w:r>
      <w:r>
        <w:rPr>
          <w:rFonts w:ascii="宋体" w:hAnsi="宋体" w:hint="eastAsia"/>
        </w:rPr>
        <w:t>会话，严重影响业务，所以要</w:t>
      </w:r>
      <w:r w:rsidRPr="00CF33DF">
        <w:rPr>
          <w:rFonts w:ascii="宋体" w:hAnsi="宋体" w:hint="eastAsia"/>
        </w:rPr>
        <w:t>错开执行</w:t>
      </w:r>
      <w:r>
        <w:rPr>
          <w:rFonts w:ascii="宋体" w:hAnsi="宋体" w:hint="eastAsia"/>
        </w:rPr>
        <w:t>相关</w:t>
      </w:r>
      <w:r w:rsidRPr="00CF33DF">
        <w:rPr>
          <w:rFonts w:ascii="宋体" w:hAnsi="宋体" w:hint="eastAsia"/>
        </w:rPr>
        <w:t>操作。</w:t>
      </w:r>
    </w:p>
    <w:p w14:paraId="554D7FFD" w14:textId="77777777" w:rsidR="008246AF" w:rsidRPr="00CF33DF" w:rsidRDefault="008246AF" w:rsidP="008246AF">
      <w:pPr>
        <w:ind w:leftChars="50" w:left="300" w:hangingChars="100" w:hanging="200"/>
        <w:rPr>
          <w:rFonts w:ascii="宋体" w:hAnsi="宋体"/>
        </w:rPr>
      </w:pPr>
      <w:r>
        <w:rPr>
          <w:rFonts w:ascii="宋体" w:hAnsi="宋体" w:hint="eastAsia"/>
        </w:rPr>
        <w:t>相关操作</w:t>
      </w:r>
      <w:r w:rsidRPr="00CF33DF">
        <w:rPr>
          <w:rFonts w:ascii="宋体" w:hAnsi="宋体" w:hint="eastAsia"/>
        </w:rPr>
        <w:t>的操作包括：</w:t>
      </w:r>
    </w:p>
    <w:p w14:paraId="1934015A" w14:textId="5265567E" w:rsidR="008246AF" w:rsidRPr="00DA119D" w:rsidRDefault="008246AF" w:rsidP="00DA119D">
      <w:pPr>
        <w:pStyle w:val="ListParagraph"/>
        <w:numPr>
          <w:ilvl w:val="0"/>
          <w:numId w:val="21"/>
        </w:numPr>
        <w:ind w:firstLineChars="0"/>
        <w:rPr>
          <w:rFonts w:ascii="宋体" w:hAnsi="宋体"/>
        </w:rPr>
      </w:pPr>
      <w:r w:rsidRPr="00DA119D">
        <w:rPr>
          <w:rFonts w:ascii="宋体" w:hAnsi="宋体" w:hint="eastAsia"/>
        </w:rPr>
        <w:t>各种DDL,包括</w:t>
      </w:r>
      <w:proofErr w:type="spellStart"/>
      <w:r w:rsidR="00BC10EA" w:rsidRPr="00DA119D">
        <w:rPr>
          <w:rFonts w:ascii="宋体" w:hAnsi="宋体"/>
        </w:rPr>
        <w:t>alter,drop,truncate,grant,revoke,debug,analyze</w:t>
      </w:r>
      <w:proofErr w:type="spellEnd"/>
      <w:r w:rsidRPr="00DA119D">
        <w:rPr>
          <w:rFonts w:ascii="宋体" w:hAnsi="宋体" w:hint="eastAsia"/>
        </w:rPr>
        <w:t>等</w:t>
      </w:r>
      <w:r w:rsidR="004D54F1" w:rsidRPr="00DA119D">
        <w:rPr>
          <w:rFonts w:ascii="宋体" w:hAnsi="宋体" w:hint="eastAsia"/>
        </w:rPr>
        <w:t>操作</w:t>
      </w:r>
      <w:r w:rsidRPr="00DA119D">
        <w:rPr>
          <w:rFonts w:ascii="宋体" w:hAnsi="宋体" w:hint="eastAsia"/>
        </w:rPr>
        <w:t>。</w:t>
      </w:r>
    </w:p>
    <w:p w14:paraId="7B249782" w14:textId="595EB7FB" w:rsidR="008246AF" w:rsidRPr="00DA119D" w:rsidRDefault="00B32C75" w:rsidP="00DA119D">
      <w:pPr>
        <w:pStyle w:val="ListParagraph"/>
        <w:numPr>
          <w:ilvl w:val="0"/>
          <w:numId w:val="21"/>
        </w:numPr>
        <w:ind w:firstLineChars="0"/>
        <w:rPr>
          <w:rFonts w:ascii="宋体" w:hAnsi="宋体"/>
        </w:rPr>
      </w:pPr>
      <w:r w:rsidRPr="00DA119D">
        <w:rPr>
          <w:rFonts w:ascii="宋体" w:hAnsi="宋体" w:hint="eastAsia"/>
        </w:rPr>
        <w:t>显式</w:t>
      </w:r>
      <w:r w:rsidR="008246AF" w:rsidRPr="00DA119D">
        <w:rPr>
          <w:rFonts w:ascii="宋体" w:hAnsi="宋体" w:hint="eastAsia"/>
        </w:rPr>
        <w:t>指定</w:t>
      </w:r>
      <w:r w:rsidR="008246AF" w:rsidRPr="00DA119D">
        <w:rPr>
          <w:rFonts w:ascii="宋体" w:hAnsi="宋体"/>
        </w:rPr>
        <w:t>Lock exclusive</w:t>
      </w:r>
      <w:r w:rsidR="008246AF" w:rsidRPr="00DA119D">
        <w:rPr>
          <w:rFonts w:ascii="宋体" w:hAnsi="宋体" w:hint="eastAsia"/>
        </w:rPr>
        <w:t>。</w:t>
      </w:r>
    </w:p>
    <w:p w14:paraId="45D550CF" w14:textId="1B2F65BC" w:rsidR="008246AF" w:rsidRPr="00DA119D" w:rsidRDefault="00D70084" w:rsidP="00DA119D">
      <w:pPr>
        <w:pStyle w:val="ListParagraph"/>
        <w:numPr>
          <w:ilvl w:val="0"/>
          <w:numId w:val="21"/>
        </w:numPr>
        <w:ind w:firstLineChars="0"/>
        <w:rPr>
          <w:rFonts w:ascii="宋体" w:hAnsi="宋体"/>
        </w:rPr>
      </w:pPr>
      <w:r w:rsidRPr="00DA119D">
        <w:rPr>
          <w:rFonts w:ascii="宋体" w:hAnsi="宋体" w:hint="eastAsia"/>
        </w:rPr>
        <w:t>采集</w:t>
      </w:r>
      <w:r w:rsidR="007D4C8A" w:rsidRPr="00DA119D">
        <w:rPr>
          <w:rFonts w:ascii="宋体" w:hAnsi="宋体" w:hint="eastAsia"/>
        </w:rPr>
        <w:t>统计信息</w:t>
      </w:r>
      <w:r w:rsidR="008246AF" w:rsidRPr="00DA119D">
        <w:rPr>
          <w:rFonts w:ascii="宋体" w:hAnsi="宋体" w:hint="eastAsia"/>
        </w:rPr>
        <w:t>。</w:t>
      </w:r>
    </w:p>
    <w:p w14:paraId="2389F556" w14:textId="3C1B3FA3" w:rsidR="008246AF" w:rsidRPr="00DA119D" w:rsidRDefault="00E54C62" w:rsidP="00DA119D">
      <w:pPr>
        <w:pStyle w:val="ListParagraph"/>
        <w:numPr>
          <w:ilvl w:val="0"/>
          <w:numId w:val="21"/>
        </w:numPr>
        <w:ind w:firstLineChars="0"/>
        <w:rPr>
          <w:rFonts w:ascii="宋体" w:hAnsi="宋体"/>
        </w:rPr>
      </w:pPr>
      <w:r w:rsidRPr="00DA119D">
        <w:rPr>
          <w:rFonts w:ascii="宋体" w:hAnsi="宋体" w:hint="eastAsia"/>
        </w:rPr>
        <w:t>添加，删除和拆分</w:t>
      </w:r>
      <w:r w:rsidR="008246AF" w:rsidRPr="00DA119D">
        <w:rPr>
          <w:rFonts w:ascii="宋体" w:hAnsi="宋体" w:hint="eastAsia"/>
        </w:rPr>
        <w:t>分区</w:t>
      </w:r>
      <w:r w:rsidRPr="00DA119D">
        <w:rPr>
          <w:rFonts w:ascii="宋体" w:hAnsi="宋体" w:hint="eastAsia"/>
        </w:rPr>
        <w:t>等相关操作</w:t>
      </w:r>
      <w:r w:rsidR="008246AF" w:rsidRPr="00DA119D">
        <w:rPr>
          <w:rFonts w:ascii="宋体" w:hAnsi="宋体" w:hint="eastAsia"/>
        </w:rPr>
        <w:t>。</w:t>
      </w:r>
    </w:p>
    <w:p w14:paraId="7E959970" w14:textId="4C84955E" w:rsidR="00DA27E6" w:rsidRPr="00DA119D" w:rsidRDefault="00003E24" w:rsidP="00DA119D">
      <w:pPr>
        <w:pStyle w:val="ListParagraph"/>
        <w:numPr>
          <w:ilvl w:val="0"/>
          <w:numId w:val="21"/>
        </w:numPr>
        <w:ind w:firstLineChars="0"/>
        <w:rPr>
          <w:rFonts w:ascii="宋体" w:hAnsi="宋体"/>
        </w:rPr>
      </w:pPr>
      <w:r w:rsidRPr="00DA119D">
        <w:rPr>
          <w:rFonts w:ascii="宋体" w:hAnsi="宋体" w:hint="eastAsia"/>
        </w:rPr>
        <w:t>其它一些锁定整个对象的操作</w:t>
      </w:r>
      <w:r w:rsidR="00904C09" w:rsidRPr="00DA119D">
        <w:rPr>
          <w:rFonts w:ascii="宋体" w:hAnsi="宋体" w:hint="eastAsia"/>
        </w:rPr>
        <w:t>。</w:t>
      </w:r>
    </w:p>
    <w:p w14:paraId="4C2C5C8A" w14:textId="77777777" w:rsidR="00D91C5E" w:rsidRPr="00DA27E6" w:rsidRDefault="00D91C5E" w:rsidP="00A84235">
      <w:pPr>
        <w:rPr>
          <w:rFonts w:ascii="宋体" w:cs="宋体"/>
          <w:color w:val="000000"/>
          <w:sz w:val="24"/>
          <w:szCs w:val="24"/>
        </w:rPr>
      </w:pPr>
    </w:p>
    <w:p w14:paraId="5CE707E7" w14:textId="77777777" w:rsidR="008F48A4" w:rsidRPr="008F48A4" w:rsidRDefault="008F48A4" w:rsidP="008F48A4">
      <w:pPr>
        <w:pStyle w:val="Heading2"/>
        <w:numPr>
          <w:ilvl w:val="1"/>
          <w:numId w:val="3"/>
        </w:numPr>
        <w:tabs>
          <w:tab w:val="clear" w:pos="567"/>
          <w:tab w:val="left" w:pos="2424"/>
        </w:tabs>
        <w:overflowPunct w:val="0"/>
        <w:autoSpaceDE w:val="0"/>
        <w:autoSpaceDN w:val="0"/>
        <w:adjustRightInd w:val="0"/>
        <w:spacing w:before="0"/>
        <w:ind w:rightChars="5" w:right="10"/>
        <w:textAlignment w:val="baseline"/>
      </w:pPr>
      <w:bookmarkStart w:id="110" w:name="_Toc465344877"/>
      <w:bookmarkStart w:id="111" w:name="_Toc471740603"/>
      <w:bookmarkStart w:id="112" w:name="_Toc156677795"/>
      <w:r w:rsidRPr="008F48A4">
        <w:rPr>
          <w:rFonts w:hint="eastAsia"/>
        </w:rPr>
        <w:t>数据库连接</w:t>
      </w:r>
      <w:bookmarkEnd w:id="110"/>
      <w:bookmarkEnd w:id="111"/>
      <w:r w:rsidR="00762787">
        <w:rPr>
          <w:rFonts w:hint="eastAsia"/>
        </w:rPr>
        <w:t>规范</w:t>
      </w:r>
      <w:bookmarkEnd w:id="112"/>
    </w:p>
    <w:p w14:paraId="262706BB" w14:textId="77777777" w:rsidR="008F48A4" w:rsidRPr="008F48A4" w:rsidRDefault="000F4D77" w:rsidP="008F48A4">
      <w:pPr>
        <w:pStyle w:val="Heading3"/>
      </w:pPr>
      <w:bookmarkStart w:id="113" w:name="_Toc465344878"/>
      <w:bookmarkStart w:id="114" w:name="_Toc471740604"/>
      <w:bookmarkStart w:id="115" w:name="_Toc156677796"/>
      <w:r>
        <w:rPr>
          <w:rFonts w:hint="eastAsia"/>
        </w:rPr>
        <w:t>避免使用短连接，</w:t>
      </w:r>
      <w:r w:rsidR="0088409B">
        <w:rPr>
          <w:rFonts w:hint="eastAsia"/>
        </w:rPr>
        <w:t>建议</w:t>
      </w:r>
      <w:r w:rsidRPr="008F48A4">
        <w:rPr>
          <w:rFonts w:hint="eastAsia"/>
        </w:rPr>
        <w:t>使用长连接</w:t>
      </w:r>
      <w:bookmarkEnd w:id="113"/>
      <w:bookmarkEnd w:id="114"/>
      <w:bookmarkEnd w:id="115"/>
    </w:p>
    <w:p w14:paraId="4239F74B" w14:textId="77777777" w:rsidR="0052046C" w:rsidRDefault="008F48A4" w:rsidP="008F48A4">
      <w:pPr>
        <w:ind w:firstLine="420"/>
        <w:rPr>
          <w:rFonts w:ascii="宋体" w:hAnsi="宋体"/>
        </w:rPr>
      </w:pPr>
      <w:r w:rsidRPr="00B805FF">
        <w:rPr>
          <w:rFonts w:ascii="宋体" w:hAnsi="宋体" w:hint="eastAsia"/>
        </w:rPr>
        <w:t>短连接</w:t>
      </w:r>
      <w:r w:rsidR="000A69CA">
        <w:rPr>
          <w:rFonts w:ascii="宋体" w:hAnsi="宋体" w:hint="eastAsia"/>
        </w:rPr>
        <w:t>导致每次执行语句</w:t>
      </w:r>
      <w:r w:rsidRPr="00B805FF">
        <w:rPr>
          <w:rFonts w:ascii="宋体" w:hAnsi="宋体" w:hint="eastAsia"/>
        </w:rPr>
        <w:t>都</w:t>
      </w:r>
      <w:r w:rsidR="000A69CA">
        <w:rPr>
          <w:rFonts w:ascii="宋体" w:hAnsi="宋体" w:hint="eastAsia"/>
        </w:rPr>
        <w:t>要</w:t>
      </w:r>
      <w:r w:rsidR="004467AD">
        <w:rPr>
          <w:rFonts w:ascii="宋体" w:hAnsi="宋体" w:hint="eastAsia"/>
        </w:rPr>
        <w:t>新建连接，</w:t>
      </w:r>
      <w:r w:rsidR="001267F0">
        <w:rPr>
          <w:rFonts w:ascii="宋体" w:hAnsi="宋体" w:hint="eastAsia"/>
        </w:rPr>
        <w:t>完成后再</w:t>
      </w:r>
      <w:r w:rsidR="004467AD">
        <w:rPr>
          <w:rFonts w:ascii="宋体" w:hAnsi="宋体" w:hint="eastAsia"/>
        </w:rPr>
        <w:t>释放连接，连接风暴会对</w:t>
      </w:r>
      <w:r w:rsidR="00B563C5">
        <w:rPr>
          <w:rFonts w:ascii="宋体" w:hAnsi="宋体" w:hint="eastAsia"/>
        </w:rPr>
        <w:t>大</w:t>
      </w:r>
      <w:r w:rsidRPr="00B805FF">
        <w:rPr>
          <w:rFonts w:ascii="宋体" w:hAnsi="宋体" w:hint="eastAsia"/>
        </w:rPr>
        <w:t>量消耗CPU</w:t>
      </w:r>
      <w:r w:rsidR="00D91C5E">
        <w:rPr>
          <w:rFonts w:ascii="宋体" w:hAnsi="宋体"/>
        </w:rPr>
        <w:t>,</w:t>
      </w:r>
      <w:r w:rsidR="00D91C5E">
        <w:rPr>
          <w:rFonts w:ascii="宋体" w:hAnsi="宋体" w:hint="eastAsia"/>
        </w:rPr>
        <w:t>并且</w:t>
      </w:r>
      <w:r w:rsidR="00ED22B7">
        <w:rPr>
          <w:rFonts w:ascii="宋体" w:hAnsi="宋体" w:hint="eastAsia"/>
        </w:rPr>
        <w:t>可能</w:t>
      </w:r>
      <w:r w:rsidR="00AE265F">
        <w:rPr>
          <w:rFonts w:ascii="宋体" w:hAnsi="宋体" w:hint="eastAsia"/>
        </w:rPr>
        <w:t>造</w:t>
      </w:r>
      <w:r w:rsidR="009764A0">
        <w:rPr>
          <w:rFonts w:ascii="宋体" w:hAnsi="宋体" w:hint="eastAsia"/>
        </w:rPr>
        <w:t>成</w:t>
      </w:r>
      <w:r w:rsidR="00D91C5E">
        <w:rPr>
          <w:rFonts w:ascii="宋体" w:hAnsi="宋体" w:hint="eastAsia"/>
        </w:rPr>
        <w:t>监听器</w:t>
      </w:r>
      <w:r w:rsidR="009764A0">
        <w:rPr>
          <w:rFonts w:ascii="宋体" w:hAnsi="宋体" w:hint="eastAsia"/>
        </w:rPr>
        <w:t>过载，导致正常的连接请求也受到影响</w:t>
      </w:r>
      <w:r w:rsidRPr="00B805FF">
        <w:rPr>
          <w:rFonts w:ascii="宋体" w:hAnsi="宋体" w:hint="eastAsia"/>
        </w:rPr>
        <w:t>。</w:t>
      </w:r>
    </w:p>
    <w:p w14:paraId="44D0DD66" w14:textId="77777777" w:rsidR="008F48A4" w:rsidRDefault="008C23F7" w:rsidP="008F48A4">
      <w:pPr>
        <w:ind w:firstLine="420"/>
        <w:rPr>
          <w:rFonts w:ascii="宋体" w:hAnsi="宋体"/>
        </w:rPr>
      </w:pPr>
      <w:r>
        <w:rPr>
          <w:rFonts w:ascii="宋体" w:hAnsi="宋体" w:hint="eastAsia"/>
        </w:rPr>
        <w:t>另外</w:t>
      </w:r>
      <w:r w:rsidR="00C5376D">
        <w:rPr>
          <w:rFonts w:ascii="宋体" w:hAnsi="宋体" w:hint="eastAsia"/>
        </w:rPr>
        <w:t>在开启了数据库登录审计的数据库中，</w:t>
      </w:r>
      <w:r w:rsidR="008F48A4" w:rsidRPr="00B805FF">
        <w:rPr>
          <w:rFonts w:ascii="宋体" w:hAnsi="宋体" w:hint="eastAsia"/>
        </w:rPr>
        <w:t>登录操作会在</w:t>
      </w:r>
      <w:r w:rsidR="00362E5C">
        <w:rPr>
          <w:rFonts w:ascii="宋体" w:hAnsi="宋体" w:hint="eastAsia"/>
        </w:rPr>
        <w:t>记录</w:t>
      </w:r>
      <w:r w:rsidR="00C5376D">
        <w:rPr>
          <w:rFonts w:ascii="宋体" w:hAnsi="宋体"/>
        </w:rPr>
        <w:t>SYSTEM</w:t>
      </w:r>
      <w:r w:rsidR="00C5376D">
        <w:rPr>
          <w:rFonts w:ascii="宋体" w:hAnsi="宋体" w:hint="eastAsia"/>
        </w:rPr>
        <w:t>或者S</w:t>
      </w:r>
      <w:r w:rsidR="00C5376D">
        <w:rPr>
          <w:rFonts w:ascii="宋体" w:hAnsi="宋体"/>
        </w:rPr>
        <w:t>YSAUX</w:t>
      </w:r>
      <w:r w:rsidR="008F48A4" w:rsidRPr="00B805FF">
        <w:rPr>
          <w:rFonts w:ascii="宋体" w:hAnsi="宋体" w:hint="eastAsia"/>
        </w:rPr>
        <w:t>表空间</w:t>
      </w:r>
      <w:r w:rsidR="00362E5C">
        <w:rPr>
          <w:rFonts w:ascii="宋体" w:hAnsi="宋体" w:hint="eastAsia"/>
        </w:rPr>
        <w:t>或者文件系统</w:t>
      </w:r>
      <w:r w:rsidR="00DB041B">
        <w:rPr>
          <w:rFonts w:ascii="宋体" w:hAnsi="宋体" w:hint="eastAsia"/>
        </w:rPr>
        <w:t>中</w:t>
      </w:r>
      <w:r w:rsidR="008F48A4" w:rsidRPr="00B805FF">
        <w:rPr>
          <w:rFonts w:ascii="宋体" w:hAnsi="宋体" w:hint="eastAsia"/>
        </w:rPr>
        <w:t>，频繁连接会占用</w:t>
      </w:r>
      <w:r w:rsidR="00C5376D">
        <w:rPr>
          <w:rFonts w:ascii="宋体" w:hAnsi="宋体" w:hint="eastAsia"/>
        </w:rPr>
        <w:t>S</w:t>
      </w:r>
      <w:r w:rsidR="00C5376D">
        <w:rPr>
          <w:rFonts w:ascii="宋体" w:hAnsi="宋体"/>
        </w:rPr>
        <w:t>YSTEM</w:t>
      </w:r>
      <w:r w:rsidR="00A96547">
        <w:rPr>
          <w:rFonts w:ascii="宋体" w:hAnsi="宋体" w:hint="eastAsia"/>
        </w:rPr>
        <w:t>或者</w:t>
      </w:r>
      <w:r w:rsidR="00C5376D">
        <w:rPr>
          <w:rFonts w:ascii="宋体" w:hAnsi="宋体" w:hint="eastAsia"/>
        </w:rPr>
        <w:t>S</w:t>
      </w:r>
      <w:r w:rsidR="00C5376D">
        <w:rPr>
          <w:rFonts w:ascii="宋体" w:hAnsi="宋体"/>
        </w:rPr>
        <w:t>YSAUX</w:t>
      </w:r>
      <w:r w:rsidR="008F48A4" w:rsidRPr="00B805FF">
        <w:rPr>
          <w:rFonts w:ascii="宋体" w:hAnsi="宋体" w:hint="eastAsia"/>
        </w:rPr>
        <w:t>大量空间</w:t>
      </w:r>
      <w:r w:rsidR="00C5376D">
        <w:rPr>
          <w:rFonts w:ascii="宋体" w:hAnsi="宋体" w:hint="eastAsia"/>
        </w:rPr>
        <w:t>,可能导致</w:t>
      </w:r>
      <w:r w:rsidR="005B3366">
        <w:rPr>
          <w:rFonts w:ascii="宋体" w:hAnsi="宋体" w:hint="eastAsia"/>
        </w:rPr>
        <w:t>相关表空间过大的问题和</w:t>
      </w:r>
      <w:r w:rsidR="00C5376D">
        <w:rPr>
          <w:rFonts w:ascii="宋体" w:hAnsi="宋体" w:hint="eastAsia"/>
        </w:rPr>
        <w:t>数据字典访问的低效</w:t>
      </w:r>
      <w:r w:rsidR="00A96547">
        <w:rPr>
          <w:rFonts w:ascii="宋体" w:hAnsi="宋体" w:hint="eastAsia"/>
        </w:rPr>
        <w:t>或者文件系统文件数过多，文件系统的空间问题</w:t>
      </w:r>
      <w:r w:rsidR="008F48A4" w:rsidRPr="00B805FF">
        <w:rPr>
          <w:rFonts w:ascii="宋体" w:hAnsi="宋体" w:hint="eastAsia"/>
        </w:rPr>
        <w:t>。</w:t>
      </w:r>
    </w:p>
    <w:p w14:paraId="1BCA7423" w14:textId="77777777" w:rsidR="004467AD" w:rsidRPr="00B805FF" w:rsidRDefault="004467AD" w:rsidP="008F48A4">
      <w:pPr>
        <w:ind w:firstLine="420"/>
        <w:rPr>
          <w:rFonts w:ascii="宋体" w:hAnsi="宋体"/>
        </w:rPr>
      </w:pPr>
    </w:p>
    <w:p w14:paraId="40D633A3" w14:textId="77777777" w:rsidR="008F48A4" w:rsidRPr="008F48A4" w:rsidRDefault="007A7FF6" w:rsidP="008F48A4">
      <w:pPr>
        <w:pStyle w:val="Heading3"/>
      </w:pPr>
      <w:bookmarkStart w:id="116" w:name="_Toc465344879"/>
      <w:bookmarkStart w:id="117" w:name="_Toc471740605"/>
      <w:bookmarkStart w:id="118" w:name="_Toc156677797"/>
      <w:r>
        <w:rPr>
          <w:rFonts w:hint="eastAsia"/>
        </w:rPr>
        <w:t>合理</w:t>
      </w:r>
      <w:r w:rsidR="008F48A4" w:rsidRPr="008F48A4">
        <w:rPr>
          <w:rFonts w:hint="eastAsia"/>
        </w:rPr>
        <w:t>控制总连接数</w:t>
      </w:r>
      <w:bookmarkEnd w:id="116"/>
      <w:bookmarkEnd w:id="117"/>
      <w:bookmarkEnd w:id="118"/>
    </w:p>
    <w:p w14:paraId="7487D4A5" w14:textId="77777777" w:rsidR="008F48A4" w:rsidRDefault="008F48A4" w:rsidP="008F48A4">
      <w:pPr>
        <w:ind w:firstLine="420"/>
        <w:rPr>
          <w:rFonts w:ascii="宋体" w:hAnsi="宋体"/>
        </w:rPr>
      </w:pPr>
      <w:r w:rsidRPr="00B805FF">
        <w:rPr>
          <w:rFonts w:ascii="宋体" w:hAnsi="宋体" w:hint="eastAsia"/>
        </w:rPr>
        <w:t>每个专有数据库连接都会占用内存</w:t>
      </w:r>
      <w:r w:rsidR="00837807">
        <w:rPr>
          <w:rFonts w:ascii="宋体" w:hAnsi="宋体" w:hint="eastAsia"/>
        </w:rPr>
        <w:t>等</w:t>
      </w:r>
      <w:r w:rsidRPr="00B805FF">
        <w:rPr>
          <w:rFonts w:ascii="宋体" w:hAnsi="宋体" w:hint="eastAsia"/>
        </w:rPr>
        <w:t>资源，</w:t>
      </w:r>
      <w:r w:rsidR="00D06EDA">
        <w:rPr>
          <w:rFonts w:ascii="宋体" w:hAnsi="宋体" w:hint="eastAsia"/>
        </w:rPr>
        <w:t>并且</w:t>
      </w:r>
      <w:r w:rsidRPr="00B805FF">
        <w:rPr>
          <w:rFonts w:ascii="宋体" w:hAnsi="宋体" w:hint="eastAsia"/>
        </w:rPr>
        <w:t>过多的数据库连接数并不能提高业务性能。</w:t>
      </w:r>
    </w:p>
    <w:p w14:paraId="19F5B561" w14:textId="77777777" w:rsidR="00A3059A" w:rsidRPr="00B805FF" w:rsidRDefault="00A3059A" w:rsidP="008F48A4">
      <w:pPr>
        <w:ind w:firstLine="420"/>
        <w:rPr>
          <w:rFonts w:ascii="宋体" w:hAnsi="宋体"/>
        </w:rPr>
      </w:pPr>
      <w:r>
        <w:rPr>
          <w:rFonts w:ascii="宋体" w:hAnsi="宋体" w:hint="eastAsia"/>
        </w:rPr>
        <w:t>数据库服务器的内存等资源是有限的</w:t>
      </w:r>
      <w:r w:rsidR="00073AF3">
        <w:rPr>
          <w:rFonts w:ascii="宋体" w:hAnsi="宋体" w:hint="eastAsia"/>
        </w:rPr>
        <w:t>，并且一些测试结果显示过多的连接数可能出现性能下降的情况</w:t>
      </w:r>
      <w:r>
        <w:rPr>
          <w:rFonts w:ascii="宋体" w:hAnsi="宋体" w:hint="eastAsia"/>
        </w:rPr>
        <w:t>。</w:t>
      </w:r>
    </w:p>
    <w:p w14:paraId="023C1266" w14:textId="77777777" w:rsidR="008F48A4" w:rsidRDefault="00D06EDA" w:rsidP="008F48A4">
      <w:pPr>
        <w:ind w:firstLine="420"/>
        <w:rPr>
          <w:rFonts w:ascii="宋体" w:hAnsi="宋体"/>
        </w:rPr>
      </w:pPr>
      <w:r>
        <w:rPr>
          <w:rFonts w:ascii="宋体" w:hAnsi="宋体" w:hint="eastAsia"/>
        </w:rPr>
        <w:t>请根据实际需求，合理设置应用服务器的连接数</w:t>
      </w:r>
      <w:r w:rsidR="008F48A4" w:rsidRPr="00B805FF">
        <w:rPr>
          <w:rFonts w:ascii="宋体" w:hAnsi="宋体" w:hint="eastAsia"/>
        </w:rPr>
        <w:t>。</w:t>
      </w:r>
    </w:p>
    <w:p w14:paraId="559A8375" w14:textId="77777777" w:rsidR="00CD117C" w:rsidRDefault="00CD117C" w:rsidP="00CD117C">
      <w:pPr>
        <w:rPr>
          <w:rFonts w:ascii="宋体" w:hAnsi="宋体"/>
        </w:rPr>
      </w:pPr>
    </w:p>
    <w:p w14:paraId="23B20663" w14:textId="77777777" w:rsidR="008F729B" w:rsidRPr="008F48A4" w:rsidRDefault="008F729B" w:rsidP="0099468E">
      <w:pPr>
        <w:pStyle w:val="Heading3"/>
      </w:pPr>
      <w:bookmarkStart w:id="119" w:name="_Toc156677798"/>
      <w:r w:rsidRPr="008F48A4">
        <w:rPr>
          <w:rFonts w:hint="eastAsia"/>
        </w:rPr>
        <w:t>禁止使用第三方工具连接</w:t>
      </w:r>
      <w:r w:rsidR="00392D45">
        <w:rPr>
          <w:rFonts w:hint="eastAsia"/>
        </w:rPr>
        <w:t>生产</w:t>
      </w:r>
      <w:r w:rsidRPr="008F48A4">
        <w:rPr>
          <w:rFonts w:hint="eastAsia"/>
        </w:rPr>
        <w:t>数据库</w:t>
      </w:r>
      <w:bookmarkEnd w:id="119"/>
    </w:p>
    <w:p w14:paraId="7FABB723" w14:textId="77777777" w:rsidR="008F729B" w:rsidRDefault="008F729B" w:rsidP="008F729B">
      <w:pPr>
        <w:ind w:firstLine="420"/>
        <w:rPr>
          <w:rFonts w:ascii="宋体" w:hAnsi="宋体"/>
        </w:rPr>
      </w:pPr>
      <w:r>
        <w:rPr>
          <w:rFonts w:ascii="宋体" w:hAnsi="宋体" w:hint="eastAsia"/>
        </w:rPr>
        <w:t>因为</w:t>
      </w:r>
      <w:r w:rsidRPr="00B805FF">
        <w:rPr>
          <w:rFonts w:ascii="宋体" w:hAnsi="宋体" w:hint="eastAsia"/>
        </w:rPr>
        <w:t>第三方工具存在版本</w:t>
      </w:r>
      <w:r w:rsidR="00146CB6">
        <w:rPr>
          <w:rFonts w:ascii="宋体" w:hAnsi="宋体" w:hint="eastAsia"/>
        </w:rPr>
        <w:t>兼容性</w:t>
      </w:r>
      <w:r w:rsidRPr="00B805FF">
        <w:rPr>
          <w:rFonts w:ascii="宋体" w:hAnsi="宋体" w:hint="eastAsia"/>
        </w:rPr>
        <w:t>、安全</w:t>
      </w:r>
      <w:r w:rsidR="003747A9">
        <w:rPr>
          <w:rFonts w:ascii="宋体" w:hAnsi="宋体" w:hint="eastAsia"/>
        </w:rPr>
        <w:t>等</w:t>
      </w:r>
      <w:r w:rsidRPr="00B805FF">
        <w:rPr>
          <w:rFonts w:ascii="宋体" w:hAnsi="宋体" w:hint="eastAsia"/>
        </w:rPr>
        <w:t>方面的不确定风险，</w:t>
      </w:r>
      <w:r w:rsidR="003747A9">
        <w:rPr>
          <w:rFonts w:ascii="宋体" w:hAnsi="宋体" w:hint="eastAsia"/>
          <w:color w:val="FF0000"/>
        </w:rPr>
        <w:t>特别</w:t>
      </w:r>
      <w:r w:rsidRPr="00B805FF">
        <w:rPr>
          <w:rFonts w:ascii="宋体" w:hAnsi="宋体" w:hint="eastAsia"/>
          <w:color w:val="FF0000"/>
        </w:rPr>
        <w:t>一些从</w:t>
      </w:r>
      <w:r>
        <w:rPr>
          <w:rFonts w:ascii="宋体" w:hAnsi="宋体" w:hint="eastAsia"/>
          <w:color w:val="FF0000"/>
        </w:rPr>
        <w:t>非官方网站</w:t>
      </w:r>
      <w:r w:rsidR="003747A9">
        <w:rPr>
          <w:rFonts w:ascii="宋体" w:hAnsi="宋体" w:hint="eastAsia"/>
          <w:color w:val="FF0000"/>
        </w:rPr>
        <w:t>下载的工具或者破解程序</w:t>
      </w:r>
      <w:r>
        <w:rPr>
          <w:rFonts w:ascii="宋体" w:hAnsi="宋体" w:hint="eastAsia"/>
          <w:color w:val="FF0000"/>
        </w:rPr>
        <w:t>，可能</w:t>
      </w:r>
      <w:r w:rsidRPr="00B805FF">
        <w:rPr>
          <w:rFonts w:ascii="宋体" w:hAnsi="宋体" w:hint="eastAsia"/>
          <w:color w:val="FF0000"/>
        </w:rPr>
        <w:t>带有木马程序</w:t>
      </w:r>
      <w:r>
        <w:rPr>
          <w:rFonts w:ascii="宋体" w:hAnsi="宋体" w:hint="eastAsia"/>
          <w:color w:val="FF0000"/>
        </w:rPr>
        <w:t>和勒索程</w:t>
      </w:r>
      <w:r w:rsidRPr="007456AE">
        <w:rPr>
          <w:rFonts w:ascii="宋体" w:hAnsi="宋体" w:hint="eastAsia"/>
          <w:color w:val="FF0000"/>
        </w:rPr>
        <w:t>序，可能对生产数据带来严重的影响</w:t>
      </w:r>
      <w:r w:rsidR="00EE419D">
        <w:rPr>
          <w:rFonts w:ascii="宋体" w:hAnsi="宋体" w:hint="eastAsia"/>
        </w:rPr>
        <w:t>。</w:t>
      </w:r>
      <w:r w:rsidRPr="00B805FF">
        <w:rPr>
          <w:rFonts w:ascii="宋体" w:hAnsi="宋体" w:hint="eastAsia"/>
        </w:rPr>
        <w:t>禁止使用第三方工具访问生产数据库。建议通过</w:t>
      </w:r>
      <w:r>
        <w:rPr>
          <w:rFonts w:ascii="宋体" w:hAnsi="宋体" w:hint="eastAsia"/>
        </w:rPr>
        <w:t>自带的</w:t>
      </w:r>
      <w:proofErr w:type="spellStart"/>
      <w:r>
        <w:rPr>
          <w:rFonts w:ascii="宋体" w:hAnsi="宋体" w:hint="eastAsia"/>
        </w:rPr>
        <w:t>sqlplus</w:t>
      </w:r>
      <w:proofErr w:type="spellEnd"/>
      <w:r w:rsidR="002113DA">
        <w:rPr>
          <w:rFonts w:ascii="宋体" w:hAnsi="宋体" w:hint="eastAsia"/>
        </w:rPr>
        <w:t>等工具</w:t>
      </w:r>
      <w:r w:rsidRPr="00B805FF">
        <w:rPr>
          <w:rFonts w:ascii="宋体" w:hAnsi="宋体" w:hint="eastAsia"/>
        </w:rPr>
        <w:t>，访问生产数据库。</w:t>
      </w:r>
    </w:p>
    <w:p w14:paraId="799DBC3D" w14:textId="77777777" w:rsidR="008F729B" w:rsidRPr="00B805FF" w:rsidRDefault="008F729B" w:rsidP="00CD117C">
      <w:pPr>
        <w:rPr>
          <w:rFonts w:ascii="宋体" w:hAnsi="宋体"/>
        </w:rPr>
      </w:pPr>
    </w:p>
    <w:p w14:paraId="334B5A2F" w14:textId="77777777" w:rsidR="008F48A4" w:rsidRPr="008F48A4" w:rsidRDefault="005B3366" w:rsidP="008F48A4">
      <w:pPr>
        <w:pStyle w:val="Heading3"/>
      </w:pPr>
      <w:bookmarkStart w:id="120" w:name="_Toc156677799"/>
      <w:r>
        <w:rPr>
          <w:rFonts w:hint="eastAsia"/>
        </w:rPr>
        <w:t>通过合法途径连接到数据库</w:t>
      </w:r>
      <w:bookmarkEnd w:id="120"/>
    </w:p>
    <w:p w14:paraId="6CCF97CF" w14:textId="77777777" w:rsidR="006F1F4D" w:rsidRDefault="006F1F4D" w:rsidP="008F48A4">
      <w:pPr>
        <w:ind w:firstLine="420"/>
        <w:rPr>
          <w:rFonts w:ascii="宋体" w:hAnsi="宋体"/>
        </w:rPr>
      </w:pPr>
      <w:r w:rsidRPr="00B805FF">
        <w:rPr>
          <w:rFonts w:ascii="宋体" w:hAnsi="宋体" w:hint="eastAsia"/>
        </w:rPr>
        <w:t>数据库应用用户</w:t>
      </w:r>
      <w:r w:rsidR="00BF2E83">
        <w:rPr>
          <w:rFonts w:ascii="宋体" w:hAnsi="宋体" w:hint="eastAsia"/>
        </w:rPr>
        <w:t>应该</w:t>
      </w:r>
      <w:r w:rsidRPr="00B805FF">
        <w:rPr>
          <w:rFonts w:ascii="宋体" w:hAnsi="宋体" w:hint="eastAsia"/>
        </w:rPr>
        <w:t>通过合</w:t>
      </w:r>
      <w:r>
        <w:rPr>
          <w:rFonts w:ascii="宋体" w:hAnsi="宋体" w:hint="eastAsia"/>
        </w:rPr>
        <w:t>法</w:t>
      </w:r>
      <w:r w:rsidRPr="00B805FF">
        <w:rPr>
          <w:rFonts w:ascii="宋体" w:hAnsi="宋体" w:hint="eastAsia"/>
        </w:rPr>
        <w:t>途径登录</w:t>
      </w:r>
      <w:r w:rsidR="00FC18FE">
        <w:rPr>
          <w:rFonts w:ascii="宋体" w:hAnsi="宋体" w:hint="eastAsia"/>
        </w:rPr>
        <w:t>到</w:t>
      </w:r>
      <w:r w:rsidR="00047E63">
        <w:rPr>
          <w:rFonts w:ascii="宋体" w:hAnsi="宋体" w:hint="eastAsia"/>
        </w:rPr>
        <w:t>数据库</w:t>
      </w:r>
      <w:r w:rsidRPr="00B805FF">
        <w:rPr>
          <w:rFonts w:ascii="宋体" w:hAnsi="宋体" w:hint="eastAsia"/>
        </w:rPr>
        <w:t>。</w:t>
      </w:r>
    </w:p>
    <w:p w14:paraId="72FFDF20" w14:textId="77777777" w:rsidR="000060F7" w:rsidRDefault="000060F7" w:rsidP="008F48A4">
      <w:pPr>
        <w:ind w:firstLine="420"/>
        <w:rPr>
          <w:rFonts w:ascii="宋体" w:hAnsi="宋体"/>
        </w:rPr>
      </w:pPr>
      <w:r>
        <w:rPr>
          <w:rFonts w:ascii="宋体" w:hAnsi="宋体" w:hint="eastAsia"/>
        </w:rPr>
        <w:t>应用用户应该通过</w:t>
      </w:r>
      <w:r>
        <w:rPr>
          <w:rFonts w:ascii="宋体" w:hAnsi="宋体"/>
        </w:rPr>
        <w:t>JDBC</w:t>
      </w:r>
      <w:r>
        <w:rPr>
          <w:rFonts w:ascii="宋体" w:hAnsi="宋体" w:hint="eastAsia"/>
        </w:rPr>
        <w:t>等正规程序，连接到数据库。</w:t>
      </w:r>
    </w:p>
    <w:p w14:paraId="5D1FC370" w14:textId="77777777" w:rsidR="000060F7" w:rsidRDefault="00CC1E9E" w:rsidP="00CC1E9E">
      <w:pPr>
        <w:ind w:firstLine="420"/>
        <w:rPr>
          <w:rFonts w:ascii="宋体" w:hAnsi="宋体"/>
        </w:rPr>
      </w:pPr>
      <w:r>
        <w:rPr>
          <w:rFonts w:ascii="宋体" w:hAnsi="宋体" w:hint="eastAsia"/>
        </w:rPr>
        <w:t>数据库</w:t>
      </w:r>
      <w:r w:rsidR="000060F7">
        <w:rPr>
          <w:rFonts w:ascii="宋体" w:hAnsi="宋体" w:hint="eastAsia"/>
        </w:rPr>
        <w:t>监控用户应该只有查询权限，并且严格控制访问对象，按照最小授权方式进行赋权。</w:t>
      </w:r>
    </w:p>
    <w:p w14:paraId="2699806C" w14:textId="77777777" w:rsidR="005C3750" w:rsidRDefault="005C3750" w:rsidP="004D1AD0">
      <w:pPr>
        <w:rPr>
          <w:rFonts w:ascii="Arial" w:hAnsi="Arial" w:cs="Arial"/>
        </w:rPr>
      </w:pPr>
    </w:p>
    <w:p w14:paraId="69E075D1" w14:textId="77777777" w:rsidR="005C3750" w:rsidRDefault="005C3750" w:rsidP="004D1AD0">
      <w:pPr>
        <w:rPr>
          <w:rFonts w:ascii="Arial" w:hAnsi="Arial" w:cs="Arial"/>
        </w:rPr>
      </w:pPr>
    </w:p>
    <w:p w14:paraId="6314B0CF" w14:textId="77777777" w:rsidR="005C3750" w:rsidRDefault="005C3750" w:rsidP="004D1AD0">
      <w:pPr>
        <w:rPr>
          <w:rFonts w:ascii="Arial" w:hAnsi="Arial" w:cs="Arial"/>
        </w:rPr>
      </w:pPr>
    </w:p>
    <w:p w14:paraId="2BCFE5E5" w14:textId="77777777" w:rsidR="005C3750" w:rsidRDefault="005C3750" w:rsidP="004D1AD0">
      <w:pPr>
        <w:rPr>
          <w:rFonts w:ascii="Arial" w:hAnsi="Arial" w:cs="Arial"/>
        </w:rPr>
      </w:pPr>
    </w:p>
    <w:p w14:paraId="61B33CDC" w14:textId="77777777" w:rsidR="005C3750" w:rsidRDefault="005C3750" w:rsidP="004D1AD0">
      <w:pPr>
        <w:rPr>
          <w:rFonts w:ascii="Arial" w:hAnsi="Arial" w:cs="Arial"/>
        </w:rPr>
      </w:pPr>
    </w:p>
    <w:p w14:paraId="3432A661" w14:textId="77777777" w:rsidR="005C3750" w:rsidRDefault="005C3750" w:rsidP="004D1AD0">
      <w:pPr>
        <w:rPr>
          <w:rFonts w:ascii="Arial" w:hAnsi="Arial" w:cs="Arial"/>
        </w:rPr>
      </w:pPr>
    </w:p>
    <w:p w14:paraId="1625A4A4" w14:textId="77777777" w:rsidR="005C3750" w:rsidRDefault="005C3750" w:rsidP="004D1AD0">
      <w:pPr>
        <w:rPr>
          <w:rFonts w:ascii="Arial" w:hAnsi="Arial" w:cs="Arial"/>
        </w:rPr>
      </w:pPr>
    </w:p>
    <w:p w14:paraId="3D29F368" w14:textId="77777777" w:rsidR="005C3750" w:rsidRDefault="005C3750" w:rsidP="004D1AD0">
      <w:pPr>
        <w:rPr>
          <w:rFonts w:ascii="Arial" w:hAnsi="Arial" w:cs="Arial"/>
        </w:rPr>
      </w:pPr>
    </w:p>
    <w:p w14:paraId="0D6BAFBB" w14:textId="77777777" w:rsidR="005C3750" w:rsidRPr="009704E6" w:rsidRDefault="005C3750" w:rsidP="004D1AD0">
      <w:pPr>
        <w:rPr>
          <w:rFonts w:ascii="Arial" w:hAnsi="Arial" w:cs="Arial"/>
        </w:rPr>
      </w:pPr>
    </w:p>
    <w:p w14:paraId="77414F54" w14:textId="77777777" w:rsidR="005C3750" w:rsidRDefault="005C3750" w:rsidP="004D1AD0">
      <w:pPr>
        <w:rPr>
          <w:rFonts w:ascii="Arial" w:hAnsi="Arial" w:cs="Arial"/>
        </w:rPr>
      </w:pPr>
    </w:p>
    <w:p w14:paraId="1F8D44C6" w14:textId="77777777" w:rsidR="005C3750" w:rsidRDefault="005C3750" w:rsidP="004D1AD0">
      <w:pPr>
        <w:rPr>
          <w:rFonts w:ascii="Arial" w:hAnsi="Arial" w:cs="Arial"/>
        </w:rPr>
      </w:pPr>
    </w:p>
    <w:p w14:paraId="09943221" w14:textId="77777777" w:rsidR="005C3750" w:rsidRDefault="005C3750" w:rsidP="004D1AD0">
      <w:pPr>
        <w:rPr>
          <w:rFonts w:ascii="Arial" w:hAnsi="Arial" w:cs="Arial"/>
        </w:rPr>
      </w:pPr>
    </w:p>
    <w:p w14:paraId="1553D96F" w14:textId="77777777" w:rsidR="005C3750" w:rsidRDefault="005C3750" w:rsidP="004D1AD0">
      <w:pPr>
        <w:rPr>
          <w:rFonts w:ascii="Arial" w:hAnsi="Arial" w:cs="Arial"/>
        </w:rPr>
      </w:pPr>
    </w:p>
    <w:p w14:paraId="4CC928B4" w14:textId="77777777" w:rsidR="005C3750" w:rsidRDefault="005C3750" w:rsidP="004D1AD0">
      <w:pPr>
        <w:rPr>
          <w:rFonts w:ascii="Arial" w:hAnsi="Arial" w:cs="Arial"/>
        </w:rPr>
      </w:pPr>
    </w:p>
    <w:p w14:paraId="5C2B4FC4" w14:textId="77777777" w:rsidR="002942F9" w:rsidRDefault="002942F9" w:rsidP="004D1AD0">
      <w:pPr>
        <w:rPr>
          <w:rFonts w:ascii="Arial" w:hAnsi="Arial" w:cs="Arial"/>
        </w:rPr>
      </w:pPr>
    </w:p>
    <w:p w14:paraId="049FEBE5" w14:textId="77777777" w:rsidR="002942F9" w:rsidRDefault="002942F9" w:rsidP="004D1AD0">
      <w:pPr>
        <w:rPr>
          <w:rFonts w:ascii="Arial" w:hAnsi="Arial" w:cs="Arial"/>
        </w:rPr>
      </w:pPr>
    </w:p>
    <w:p w14:paraId="062973EE" w14:textId="77777777" w:rsidR="00E9152E" w:rsidRDefault="00E9152E" w:rsidP="004D1AD0">
      <w:pPr>
        <w:rPr>
          <w:rFonts w:ascii="Arial" w:hAnsi="Arial" w:cs="Arial"/>
        </w:rPr>
      </w:pPr>
    </w:p>
    <w:p w14:paraId="7F512CBA" w14:textId="77777777" w:rsidR="00E9152E" w:rsidRDefault="00E9152E" w:rsidP="004D1AD0">
      <w:pPr>
        <w:rPr>
          <w:rFonts w:ascii="Arial" w:hAnsi="Arial" w:cs="Arial"/>
        </w:rPr>
      </w:pPr>
    </w:p>
    <w:p w14:paraId="682DCF68" w14:textId="77777777" w:rsidR="00E9152E" w:rsidRDefault="00E9152E" w:rsidP="004D1AD0">
      <w:pPr>
        <w:rPr>
          <w:rFonts w:ascii="Arial" w:hAnsi="Arial" w:cs="Arial"/>
        </w:rPr>
      </w:pPr>
    </w:p>
    <w:p w14:paraId="407AC217" w14:textId="77777777" w:rsidR="00E9152E" w:rsidRDefault="00E9152E" w:rsidP="004D1AD0">
      <w:pPr>
        <w:rPr>
          <w:rFonts w:ascii="Arial" w:hAnsi="Arial" w:cs="Arial"/>
        </w:rPr>
      </w:pPr>
    </w:p>
    <w:p w14:paraId="4074C91E" w14:textId="77777777" w:rsidR="00E9152E" w:rsidRDefault="00E9152E" w:rsidP="004D1AD0">
      <w:pPr>
        <w:rPr>
          <w:rFonts w:ascii="Arial" w:hAnsi="Arial" w:cs="Arial"/>
        </w:rPr>
      </w:pPr>
    </w:p>
    <w:p w14:paraId="5B5458CA" w14:textId="77777777" w:rsidR="00E9152E" w:rsidRPr="00E9152E" w:rsidRDefault="00E9152E" w:rsidP="004D1AD0">
      <w:pPr>
        <w:rPr>
          <w:rFonts w:ascii="Arial" w:hAnsi="Arial" w:cs="Arial"/>
        </w:rPr>
      </w:pPr>
    </w:p>
    <w:p w14:paraId="4DDF35DE" w14:textId="77777777" w:rsidR="002942F9" w:rsidRDefault="002942F9" w:rsidP="004D1AD0">
      <w:pPr>
        <w:rPr>
          <w:rFonts w:ascii="Arial" w:hAnsi="Arial" w:cs="Arial"/>
        </w:rPr>
      </w:pPr>
    </w:p>
    <w:p w14:paraId="0722627D" w14:textId="77777777" w:rsidR="005C3750" w:rsidRDefault="005C3750" w:rsidP="004D1AD0">
      <w:pPr>
        <w:rPr>
          <w:rFonts w:ascii="Arial" w:hAnsi="Arial" w:cs="Arial"/>
        </w:rPr>
      </w:pPr>
    </w:p>
    <w:p w14:paraId="4D290AE9" w14:textId="77777777" w:rsidR="0096258A" w:rsidRDefault="0096258A" w:rsidP="004D1AD0">
      <w:pPr>
        <w:rPr>
          <w:rFonts w:ascii="Arial" w:hAnsi="Arial" w:cs="Arial"/>
        </w:rPr>
      </w:pPr>
    </w:p>
    <w:p w14:paraId="3A945AA5" w14:textId="77777777" w:rsidR="0096258A" w:rsidRDefault="0096258A" w:rsidP="004D1AD0">
      <w:pPr>
        <w:rPr>
          <w:rFonts w:ascii="Arial" w:hAnsi="Arial" w:cs="Arial"/>
        </w:rPr>
      </w:pPr>
    </w:p>
    <w:p w14:paraId="68664926" w14:textId="77777777" w:rsidR="0096258A" w:rsidRDefault="0096258A" w:rsidP="004D1AD0">
      <w:pPr>
        <w:rPr>
          <w:rFonts w:ascii="Arial" w:hAnsi="Arial" w:cs="Arial"/>
        </w:rPr>
      </w:pPr>
    </w:p>
    <w:p w14:paraId="37113582" w14:textId="77777777" w:rsidR="005C3750" w:rsidRDefault="005C3750" w:rsidP="004D1AD0">
      <w:pPr>
        <w:rPr>
          <w:rFonts w:ascii="Arial" w:hAnsi="Arial" w:cs="Arial"/>
        </w:rPr>
      </w:pPr>
    </w:p>
    <w:p w14:paraId="2A3E9BFD" w14:textId="77777777" w:rsidR="0061618F" w:rsidRDefault="0061618F" w:rsidP="004D1AD0">
      <w:pPr>
        <w:rPr>
          <w:rFonts w:ascii="Arial" w:hAnsi="Arial" w:cs="Arial"/>
        </w:rPr>
      </w:pPr>
    </w:p>
    <w:p w14:paraId="3EF2F1A2" w14:textId="77777777" w:rsidR="0061618F" w:rsidRDefault="0061618F" w:rsidP="004D1AD0">
      <w:pPr>
        <w:rPr>
          <w:rFonts w:ascii="Arial" w:hAnsi="Arial" w:cs="Arial"/>
        </w:rPr>
      </w:pPr>
    </w:p>
    <w:p w14:paraId="092C9A96" w14:textId="77777777" w:rsidR="005C3750" w:rsidRDefault="005C3750" w:rsidP="004D1AD0">
      <w:pPr>
        <w:rPr>
          <w:rFonts w:ascii="Arial" w:hAnsi="Arial" w:cs="Arial"/>
        </w:rPr>
      </w:pPr>
    </w:p>
    <w:p w14:paraId="0F3331F4" w14:textId="77777777" w:rsidR="005C3750" w:rsidRDefault="005C3750" w:rsidP="004D1AD0">
      <w:pPr>
        <w:rPr>
          <w:rFonts w:ascii="Arial" w:hAnsi="Arial" w:cs="Arial"/>
        </w:rPr>
      </w:pPr>
    </w:p>
    <w:p w14:paraId="3A101FBA" w14:textId="77777777" w:rsidR="005C3750" w:rsidRDefault="005C3750" w:rsidP="004D1AD0">
      <w:pPr>
        <w:rPr>
          <w:rFonts w:ascii="Arial" w:hAnsi="Arial" w:cs="Arial"/>
        </w:rPr>
      </w:pPr>
    </w:p>
    <w:p w14:paraId="179E045B" w14:textId="77777777" w:rsidR="000562F3" w:rsidRPr="00393105" w:rsidRDefault="00C1309D" w:rsidP="00393105">
      <w:pPr>
        <w:pStyle w:val="Heading2"/>
        <w:numPr>
          <w:ilvl w:val="1"/>
          <w:numId w:val="3"/>
        </w:numPr>
        <w:tabs>
          <w:tab w:val="clear" w:pos="567"/>
          <w:tab w:val="left" w:pos="2424"/>
        </w:tabs>
        <w:overflowPunct w:val="0"/>
        <w:autoSpaceDE w:val="0"/>
        <w:autoSpaceDN w:val="0"/>
        <w:adjustRightInd w:val="0"/>
        <w:spacing w:before="0"/>
        <w:ind w:rightChars="5" w:right="10"/>
        <w:textAlignment w:val="baseline"/>
      </w:pPr>
      <w:bookmarkStart w:id="121" w:name="_Toc156677800"/>
      <w:r w:rsidRPr="00C1309D">
        <w:rPr>
          <w:rFonts w:hint="eastAsia"/>
        </w:rPr>
        <w:lastRenderedPageBreak/>
        <w:t>SQL</w:t>
      </w:r>
      <w:r w:rsidRPr="00C1309D">
        <w:rPr>
          <w:rFonts w:hint="eastAsia"/>
        </w:rPr>
        <w:t>量化指标</w:t>
      </w:r>
      <w:bookmarkEnd w:id="121"/>
    </w:p>
    <w:p w14:paraId="2419CC1C" w14:textId="77777777" w:rsidR="006F0856" w:rsidRDefault="006F0856" w:rsidP="006F0856">
      <w:pPr>
        <w:rPr>
          <w:rFonts w:ascii="宋体" w:hAnsi="宋体"/>
          <w:color w:val="FF0000"/>
        </w:rPr>
      </w:pPr>
    </w:p>
    <w:p w14:paraId="0CB818BB" w14:textId="77777777" w:rsidR="006F0856" w:rsidRPr="00514DF5" w:rsidRDefault="006F0856" w:rsidP="006F0856">
      <w:pPr>
        <w:rPr>
          <w:rFonts w:ascii="宋体" w:hAnsi="宋体"/>
          <w:color w:val="FF0000"/>
        </w:rPr>
      </w:pPr>
    </w:p>
    <w:p w14:paraId="0D996726" w14:textId="77777777" w:rsidR="006F0856" w:rsidRDefault="006F0856" w:rsidP="006F0856">
      <w:pPr>
        <w:pStyle w:val="Heading3"/>
      </w:pPr>
      <w:bookmarkStart w:id="122" w:name="_Toc156677801"/>
      <w:r>
        <w:rPr>
          <w:rFonts w:hint="eastAsia"/>
        </w:rPr>
        <w:t>数据库系统级别负载情况指标</w:t>
      </w:r>
      <w:bookmarkEnd w:id="122"/>
    </w:p>
    <w:p w14:paraId="5116CC89" w14:textId="77777777" w:rsidR="006F0856" w:rsidRDefault="006F0856" w:rsidP="006F0856">
      <w:pPr>
        <w:rPr>
          <w:rFonts w:ascii="宋体" w:cs="宋体"/>
          <w:color w:val="000000"/>
          <w:sz w:val="24"/>
          <w:szCs w:val="24"/>
        </w:rPr>
      </w:pPr>
    </w:p>
    <w:p w14:paraId="72B1724B" w14:textId="77777777" w:rsidR="006F0856" w:rsidRPr="006F0856" w:rsidRDefault="006F0856" w:rsidP="00BE1114">
      <w:pPr>
        <w:rPr>
          <w:rFonts w:ascii="宋体" w:cs="宋体"/>
          <w:color w:val="000000"/>
          <w:sz w:val="24"/>
          <w:szCs w:val="24"/>
        </w:rPr>
      </w:pPr>
    </w:p>
    <w:tbl>
      <w:tblPr>
        <w:tblStyle w:val="TableGrid"/>
        <w:tblW w:w="0" w:type="auto"/>
        <w:tblLook w:val="04A0" w:firstRow="1" w:lastRow="0" w:firstColumn="1" w:lastColumn="0" w:noHBand="0" w:noVBand="1"/>
      </w:tblPr>
      <w:tblGrid>
        <w:gridCol w:w="2989"/>
        <w:gridCol w:w="3372"/>
        <w:gridCol w:w="3544"/>
      </w:tblGrid>
      <w:tr w:rsidR="00EC2B24" w14:paraId="53AD003B" w14:textId="77777777" w:rsidTr="008A1E17">
        <w:tc>
          <w:tcPr>
            <w:tcW w:w="2989" w:type="dxa"/>
            <w:shd w:val="clear" w:color="auto" w:fill="BFBFBF" w:themeFill="background1" w:themeFillShade="BF"/>
          </w:tcPr>
          <w:p w14:paraId="1C7A8EE0" w14:textId="77777777" w:rsidR="00EC2B24" w:rsidRDefault="00EC2B24" w:rsidP="00444CDE">
            <w:pPr>
              <w:rPr>
                <w:rFonts w:ascii="宋体" w:cs="宋体"/>
                <w:color w:val="000000"/>
                <w:sz w:val="24"/>
                <w:szCs w:val="24"/>
              </w:rPr>
            </w:pPr>
            <w:r>
              <w:rPr>
                <w:rFonts w:ascii="宋体" w:cs="宋体" w:hint="eastAsia"/>
                <w:color w:val="000000"/>
                <w:sz w:val="24"/>
                <w:szCs w:val="24"/>
              </w:rPr>
              <w:t>指标</w:t>
            </w:r>
          </w:p>
        </w:tc>
        <w:tc>
          <w:tcPr>
            <w:tcW w:w="3372" w:type="dxa"/>
            <w:shd w:val="clear" w:color="auto" w:fill="BFBFBF" w:themeFill="background1" w:themeFillShade="BF"/>
          </w:tcPr>
          <w:p w14:paraId="24C7E2F2" w14:textId="77777777" w:rsidR="00EC2B24" w:rsidRDefault="00EC2B24" w:rsidP="00444CDE">
            <w:pPr>
              <w:rPr>
                <w:rFonts w:ascii="宋体" w:cs="宋体"/>
                <w:color w:val="000000"/>
                <w:sz w:val="24"/>
                <w:szCs w:val="24"/>
              </w:rPr>
            </w:pPr>
            <w:r>
              <w:rPr>
                <w:rFonts w:ascii="宋体" w:cs="宋体" w:hint="eastAsia"/>
                <w:color w:val="000000"/>
                <w:sz w:val="24"/>
                <w:szCs w:val="24"/>
              </w:rPr>
              <w:t>含义</w:t>
            </w:r>
          </w:p>
        </w:tc>
        <w:tc>
          <w:tcPr>
            <w:tcW w:w="3544" w:type="dxa"/>
            <w:shd w:val="clear" w:color="auto" w:fill="BFBFBF" w:themeFill="background1" w:themeFillShade="BF"/>
          </w:tcPr>
          <w:p w14:paraId="235A20E7" w14:textId="77777777" w:rsidR="00EC2B24" w:rsidRDefault="00EC2B24" w:rsidP="00444CDE">
            <w:pPr>
              <w:rPr>
                <w:rFonts w:ascii="宋体" w:cs="宋体"/>
                <w:color w:val="000000"/>
                <w:sz w:val="24"/>
                <w:szCs w:val="24"/>
              </w:rPr>
            </w:pPr>
            <w:r>
              <w:rPr>
                <w:rFonts w:ascii="宋体" w:cs="宋体" w:hint="eastAsia"/>
                <w:color w:val="000000"/>
                <w:sz w:val="24"/>
                <w:szCs w:val="24"/>
              </w:rPr>
              <w:t>说明</w:t>
            </w:r>
          </w:p>
        </w:tc>
      </w:tr>
      <w:tr w:rsidR="005171EE" w14:paraId="7D2B9836" w14:textId="77777777" w:rsidTr="008A1E17">
        <w:tc>
          <w:tcPr>
            <w:tcW w:w="2989" w:type="dxa"/>
          </w:tcPr>
          <w:p w14:paraId="2EEEA7C2" w14:textId="77777777" w:rsidR="005171EE" w:rsidRPr="004B666F" w:rsidRDefault="005171EE" w:rsidP="00444CDE">
            <w:r w:rsidRPr="004B666F">
              <w:t>DB Time(s)</w:t>
            </w:r>
          </w:p>
        </w:tc>
        <w:tc>
          <w:tcPr>
            <w:tcW w:w="3372" w:type="dxa"/>
          </w:tcPr>
          <w:p w14:paraId="14A68C87" w14:textId="77777777" w:rsidR="005171EE" w:rsidRPr="00201D59" w:rsidRDefault="005171EE" w:rsidP="00444CDE">
            <w:r w:rsidRPr="00201D59">
              <w:rPr>
                <w:rFonts w:hint="eastAsia"/>
              </w:rPr>
              <w:t>数据库整体响应时间</w:t>
            </w:r>
          </w:p>
        </w:tc>
        <w:tc>
          <w:tcPr>
            <w:tcW w:w="3544" w:type="dxa"/>
          </w:tcPr>
          <w:p w14:paraId="5469E2B8" w14:textId="77777777" w:rsidR="005171EE" w:rsidRPr="00201D59" w:rsidRDefault="005171EE" w:rsidP="00444CDE"/>
        </w:tc>
      </w:tr>
      <w:tr w:rsidR="005171EE" w14:paraId="78728910" w14:textId="77777777" w:rsidTr="008A1E17">
        <w:tc>
          <w:tcPr>
            <w:tcW w:w="2989" w:type="dxa"/>
          </w:tcPr>
          <w:p w14:paraId="0C7B5AFD" w14:textId="77777777" w:rsidR="005171EE" w:rsidRPr="004B666F" w:rsidRDefault="005171EE" w:rsidP="00444CDE">
            <w:r w:rsidRPr="004B666F">
              <w:t>DB CPU(s)</w:t>
            </w:r>
          </w:p>
        </w:tc>
        <w:tc>
          <w:tcPr>
            <w:tcW w:w="3372" w:type="dxa"/>
          </w:tcPr>
          <w:p w14:paraId="735E49B0" w14:textId="77777777" w:rsidR="005171EE" w:rsidRPr="00201D59" w:rsidRDefault="005171EE" w:rsidP="005171EE">
            <w:r w:rsidRPr="00201D59">
              <w:rPr>
                <w:rFonts w:hint="eastAsia"/>
              </w:rPr>
              <w:t>数据库整体</w:t>
            </w:r>
            <w:r w:rsidRPr="00201D59">
              <w:rPr>
                <w:rFonts w:hint="eastAsia"/>
              </w:rPr>
              <w:t>CPU</w:t>
            </w:r>
          </w:p>
        </w:tc>
        <w:tc>
          <w:tcPr>
            <w:tcW w:w="3544" w:type="dxa"/>
          </w:tcPr>
          <w:p w14:paraId="033DE478" w14:textId="77777777" w:rsidR="005171EE" w:rsidRPr="00201D59" w:rsidRDefault="005171EE" w:rsidP="00444CDE"/>
        </w:tc>
      </w:tr>
      <w:tr w:rsidR="005171EE" w14:paraId="62C8423C" w14:textId="77777777" w:rsidTr="008A1E17">
        <w:tc>
          <w:tcPr>
            <w:tcW w:w="2989" w:type="dxa"/>
          </w:tcPr>
          <w:p w14:paraId="5D0110DE" w14:textId="77777777" w:rsidR="005171EE" w:rsidRPr="004B666F" w:rsidRDefault="005171EE" w:rsidP="00444CDE">
            <w:r w:rsidRPr="004B666F">
              <w:t>Background CPU(s)</w:t>
            </w:r>
          </w:p>
        </w:tc>
        <w:tc>
          <w:tcPr>
            <w:tcW w:w="3372" w:type="dxa"/>
          </w:tcPr>
          <w:p w14:paraId="0CF0EE57" w14:textId="77777777" w:rsidR="005171EE" w:rsidRPr="00201D59" w:rsidRDefault="005171EE" w:rsidP="00444CDE">
            <w:r w:rsidRPr="00201D59">
              <w:rPr>
                <w:rFonts w:hint="eastAsia"/>
              </w:rPr>
              <w:t>数据库后台进程消耗</w:t>
            </w:r>
            <w:r w:rsidRPr="00201D59">
              <w:rPr>
                <w:rFonts w:hint="eastAsia"/>
              </w:rPr>
              <w:t>CPU</w:t>
            </w:r>
          </w:p>
        </w:tc>
        <w:tc>
          <w:tcPr>
            <w:tcW w:w="3544" w:type="dxa"/>
          </w:tcPr>
          <w:p w14:paraId="11F44358" w14:textId="77777777" w:rsidR="005171EE" w:rsidRPr="00201D59" w:rsidRDefault="005171EE" w:rsidP="00444CDE"/>
        </w:tc>
      </w:tr>
      <w:tr w:rsidR="005171EE" w14:paraId="3DE76225" w14:textId="77777777" w:rsidTr="008A1E17">
        <w:tc>
          <w:tcPr>
            <w:tcW w:w="2989" w:type="dxa"/>
          </w:tcPr>
          <w:p w14:paraId="37A1EBA3" w14:textId="77777777" w:rsidR="005171EE" w:rsidRPr="004B666F" w:rsidRDefault="005171EE" w:rsidP="00444CDE">
            <w:r w:rsidRPr="004B666F">
              <w:t>Redo size (bytes)</w:t>
            </w:r>
          </w:p>
        </w:tc>
        <w:tc>
          <w:tcPr>
            <w:tcW w:w="3372" w:type="dxa"/>
          </w:tcPr>
          <w:p w14:paraId="59D99F02" w14:textId="77777777" w:rsidR="005171EE" w:rsidRPr="00201D59" w:rsidRDefault="005171EE" w:rsidP="00444CDE">
            <w:r w:rsidRPr="00201D59">
              <w:t>R</w:t>
            </w:r>
            <w:r w:rsidRPr="00201D59">
              <w:rPr>
                <w:rFonts w:hint="eastAsia"/>
              </w:rPr>
              <w:t>edo</w:t>
            </w:r>
            <w:r w:rsidRPr="00201D59">
              <w:rPr>
                <w:rFonts w:hint="eastAsia"/>
              </w:rPr>
              <w:t>大小</w:t>
            </w:r>
          </w:p>
        </w:tc>
        <w:tc>
          <w:tcPr>
            <w:tcW w:w="3544" w:type="dxa"/>
          </w:tcPr>
          <w:p w14:paraId="0CB604EB" w14:textId="77777777" w:rsidR="005171EE" w:rsidRPr="00201D59" w:rsidRDefault="005171EE" w:rsidP="00444CDE"/>
        </w:tc>
      </w:tr>
      <w:tr w:rsidR="005171EE" w14:paraId="04A9F0F8" w14:textId="77777777" w:rsidTr="008A1E17">
        <w:tc>
          <w:tcPr>
            <w:tcW w:w="2989" w:type="dxa"/>
          </w:tcPr>
          <w:p w14:paraId="70ACF6D0" w14:textId="77777777" w:rsidR="005171EE" w:rsidRPr="004B666F" w:rsidRDefault="005171EE" w:rsidP="00444CDE">
            <w:r w:rsidRPr="004B666F">
              <w:t>Logical read (blocks)</w:t>
            </w:r>
          </w:p>
        </w:tc>
        <w:tc>
          <w:tcPr>
            <w:tcW w:w="3372" w:type="dxa"/>
          </w:tcPr>
          <w:p w14:paraId="36856D71" w14:textId="77777777" w:rsidR="005171EE" w:rsidRPr="00201D59" w:rsidRDefault="005171EE" w:rsidP="00444CDE">
            <w:r w:rsidRPr="00201D59">
              <w:rPr>
                <w:rFonts w:hint="eastAsia"/>
              </w:rPr>
              <w:t>逻辑读</w:t>
            </w:r>
          </w:p>
        </w:tc>
        <w:tc>
          <w:tcPr>
            <w:tcW w:w="3544" w:type="dxa"/>
          </w:tcPr>
          <w:p w14:paraId="37C466D6" w14:textId="77777777" w:rsidR="005171EE" w:rsidRPr="00201D59" w:rsidRDefault="005171EE" w:rsidP="00444CDE"/>
        </w:tc>
      </w:tr>
      <w:tr w:rsidR="005171EE" w14:paraId="4D6344E8" w14:textId="77777777" w:rsidTr="008A1E17">
        <w:tc>
          <w:tcPr>
            <w:tcW w:w="2989" w:type="dxa"/>
          </w:tcPr>
          <w:p w14:paraId="068E09AD" w14:textId="77777777" w:rsidR="005171EE" w:rsidRPr="004B666F" w:rsidRDefault="005171EE" w:rsidP="00444CDE">
            <w:r w:rsidRPr="004B666F">
              <w:t>Block changes</w:t>
            </w:r>
          </w:p>
        </w:tc>
        <w:tc>
          <w:tcPr>
            <w:tcW w:w="3372" w:type="dxa"/>
          </w:tcPr>
          <w:p w14:paraId="1215F270" w14:textId="77777777" w:rsidR="005171EE" w:rsidRPr="00201D59" w:rsidRDefault="005171EE" w:rsidP="00444CDE">
            <w:r w:rsidRPr="00201D59">
              <w:rPr>
                <w:rFonts w:hint="eastAsia"/>
              </w:rPr>
              <w:t>块变化数量</w:t>
            </w:r>
          </w:p>
        </w:tc>
        <w:tc>
          <w:tcPr>
            <w:tcW w:w="3544" w:type="dxa"/>
          </w:tcPr>
          <w:p w14:paraId="6F027C31" w14:textId="77777777" w:rsidR="005171EE" w:rsidRPr="00201D59" w:rsidRDefault="005171EE" w:rsidP="00444CDE"/>
        </w:tc>
      </w:tr>
      <w:tr w:rsidR="005171EE" w14:paraId="259DF820" w14:textId="77777777" w:rsidTr="008A1E17">
        <w:tc>
          <w:tcPr>
            <w:tcW w:w="2989" w:type="dxa"/>
          </w:tcPr>
          <w:p w14:paraId="745761B4" w14:textId="77777777" w:rsidR="005171EE" w:rsidRPr="004B666F" w:rsidRDefault="005171EE" w:rsidP="00444CDE">
            <w:r w:rsidRPr="004B666F">
              <w:t>Physical read (blocks)</w:t>
            </w:r>
          </w:p>
        </w:tc>
        <w:tc>
          <w:tcPr>
            <w:tcW w:w="3372" w:type="dxa"/>
          </w:tcPr>
          <w:p w14:paraId="574C2608" w14:textId="77777777" w:rsidR="005171EE" w:rsidRPr="00201D59" w:rsidRDefault="005171EE" w:rsidP="00444CDE">
            <w:r w:rsidRPr="00201D59">
              <w:rPr>
                <w:rFonts w:hint="eastAsia"/>
              </w:rPr>
              <w:t>物理读</w:t>
            </w:r>
          </w:p>
        </w:tc>
        <w:tc>
          <w:tcPr>
            <w:tcW w:w="3544" w:type="dxa"/>
          </w:tcPr>
          <w:p w14:paraId="1F5BF3A0" w14:textId="77777777" w:rsidR="005171EE" w:rsidRPr="00201D59" w:rsidRDefault="005171EE" w:rsidP="00444CDE"/>
        </w:tc>
      </w:tr>
      <w:tr w:rsidR="005171EE" w14:paraId="6B7A80C4" w14:textId="77777777" w:rsidTr="008A1E17">
        <w:tc>
          <w:tcPr>
            <w:tcW w:w="2989" w:type="dxa"/>
          </w:tcPr>
          <w:p w14:paraId="3844A38A" w14:textId="77777777" w:rsidR="005171EE" w:rsidRPr="004B666F" w:rsidRDefault="005171EE" w:rsidP="00444CDE">
            <w:r w:rsidRPr="004B666F">
              <w:t>Physical write (blocks)</w:t>
            </w:r>
          </w:p>
        </w:tc>
        <w:tc>
          <w:tcPr>
            <w:tcW w:w="3372" w:type="dxa"/>
          </w:tcPr>
          <w:p w14:paraId="3C42BCA6" w14:textId="77777777" w:rsidR="005171EE" w:rsidRPr="00201D59" w:rsidRDefault="005171EE" w:rsidP="00444CDE">
            <w:r w:rsidRPr="00201D59">
              <w:rPr>
                <w:rFonts w:hint="eastAsia"/>
              </w:rPr>
              <w:t>物理写</w:t>
            </w:r>
          </w:p>
        </w:tc>
        <w:tc>
          <w:tcPr>
            <w:tcW w:w="3544" w:type="dxa"/>
          </w:tcPr>
          <w:p w14:paraId="674C0C23" w14:textId="77777777" w:rsidR="005171EE" w:rsidRPr="00201D59" w:rsidRDefault="005171EE" w:rsidP="00444CDE"/>
        </w:tc>
      </w:tr>
      <w:tr w:rsidR="005171EE" w14:paraId="73A223A9" w14:textId="77777777" w:rsidTr="008A1E17">
        <w:tc>
          <w:tcPr>
            <w:tcW w:w="2989" w:type="dxa"/>
          </w:tcPr>
          <w:p w14:paraId="55AAC82D" w14:textId="77777777" w:rsidR="005171EE" w:rsidRPr="004B666F" w:rsidRDefault="005171EE" w:rsidP="00444CDE">
            <w:r w:rsidRPr="004B666F">
              <w:t>Read IO requests</w:t>
            </w:r>
          </w:p>
        </w:tc>
        <w:tc>
          <w:tcPr>
            <w:tcW w:w="3372" w:type="dxa"/>
          </w:tcPr>
          <w:p w14:paraId="13CE529F" w14:textId="77777777" w:rsidR="005171EE" w:rsidRPr="00201D59" w:rsidRDefault="005171EE" w:rsidP="00444CDE">
            <w:r w:rsidRPr="00201D59">
              <w:rPr>
                <w:rFonts w:hint="eastAsia"/>
              </w:rPr>
              <w:t>读</w:t>
            </w:r>
            <w:r w:rsidR="006A1192" w:rsidRPr="00201D59">
              <w:rPr>
                <w:rFonts w:hint="eastAsia"/>
              </w:rPr>
              <w:t>IO</w:t>
            </w:r>
            <w:r w:rsidRPr="00201D59">
              <w:rPr>
                <w:rFonts w:hint="eastAsia"/>
              </w:rPr>
              <w:t>请求数</w:t>
            </w:r>
          </w:p>
        </w:tc>
        <w:tc>
          <w:tcPr>
            <w:tcW w:w="3544" w:type="dxa"/>
          </w:tcPr>
          <w:p w14:paraId="6D44634B" w14:textId="77777777" w:rsidR="005171EE" w:rsidRPr="00201D59" w:rsidRDefault="005171EE" w:rsidP="00444CDE"/>
        </w:tc>
      </w:tr>
      <w:tr w:rsidR="005171EE" w14:paraId="7F91AD05" w14:textId="77777777" w:rsidTr="008A1E17">
        <w:tc>
          <w:tcPr>
            <w:tcW w:w="2989" w:type="dxa"/>
          </w:tcPr>
          <w:p w14:paraId="2E3F0E7F" w14:textId="77777777" w:rsidR="005171EE" w:rsidRPr="004B666F" w:rsidRDefault="005171EE" w:rsidP="00444CDE">
            <w:r w:rsidRPr="004B666F">
              <w:t>Write IO requests</w:t>
            </w:r>
          </w:p>
        </w:tc>
        <w:tc>
          <w:tcPr>
            <w:tcW w:w="3372" w:type="dxa"/>
          </w:tcPr>
          <w:p w14:paraId="441BDA9B" w14:textId="77777777" w:rsidR="005171EE" w:rsidRPr="00201D59" w:rsidRDefault="005171EE" w:rsidP="00444CDE">
            <w:r w:rsidRPr="00201D59">
              <w:rPr>
                <w:rFonts w:hint="eastAsia"/>
              </w:rPr>
              <w:t>写</w:t>
            </w:r>
            <w:r w:rsidRPr="00201D59">
              <w:rPr>
                <w:rFonts w:hint="eastAsia"/>
              </w:rPr>
              <w:t>IO</w:t>
            </w:r>
            <w:r w:rsidRPr="00201D59">
              <w:rPr>
                <w:rFonts w:hint="eastAsia"/>
              </w:rPr>
              <w:t>请求</w:t>
            </w:r>
          </w:p>
        </w:tc>
        <w:tc>
          <w:tcPr>
            <w:tcW w:w="3544" w:type="dxa"/>
          </w:tcPr>
          <w:p w14:paraId="7B9E362F" w14:textId="77777777" w:rsidR="005171EE" w:rsidRPr="00201D59" w:rsidRDefault="005171EE" w:rsidP="00444CDE"/>
        </w:tc>
      </w:tr>
      <w:tr w:rsidR="005171EE" w14:paraId="12B7DD35" w14:textId="77777777" w:rsidTr="008A1E17">
        <w:tc>
          <w:tcPr>
            <w:tcW w:w="2989" w:type="dxa"/>
          </w:tcPr>
          <w:p w14:paraId="12A79414" w14:textId="77777777" w:rsidR="005171EE" w:rsidRPr="004B666F" w:rsidRDefault="005171EE" w:rsidP="00444CDE">
            <w:r w:rsidRPr="004B666F">
              <w:t>Read IO (MB)</w:t>
            </w:r>
          </w:p>
        </w:tc>
        <w:tc>
          <w:tcPr>
            <w:tcW w:w="3372" w:type="dxa"/>
          </w:tcPr>
          <w:p w14:paraId="41E86F19" w14:textId="77777777" w:rsidR="005171EE" w:rsidRPr="00201D59" w:rsidRDefault="006A1192" w:rsidP="00444CDE">
            <w:r w:rsidRPr="00201D59">
              <w:rPr>
                <w:rFonts w:hint="eastAsia"/>
              </w:rPr>
              <w:t>读</w:t>
            </w:r>
            <w:r w:rsidRPr="00201D59">
              <w:rPr>
                <w:rFonts w:hint="eastAsia"/>
              </w:rPr>
              <w:t>IO</w:t>
            </w:r>
            <w:r w:rsidRPr="00201D59">
              <w:rPr>
                <w:rFonts w:hint="eastAsia"/>
              </w:rPr>
              <w:t>（</w:t>
            </w:r>
            <w:r w:rsidRPr="00201D59">
              <w:rPr>
                <w:rFonts w:hint="eastAsia"/>
              </w:rPr>
              <w:t>MB</w:t>
            </w:r>
            <w:r w:rsidRPr="00201D59">
              <w:rPr>
                <w:rFonts w:hint="eastAsia"/>
              </w:rPr>
              <w:t>）</w:t>
            </w:r>
          </w:p>
        </w:tc>
        <w:tc>
          <w:tcPr>
            <w:tcW w:w="3544" w:type="dxa"/>
          </w:tcPr>
          <w:p w14:paraId="0CFAF5E4" w14:textId="77777777" w:rsidR="005171EE" w:rsidRPr="00201D59" w:rsidRDefault="005171EE" w:rsidP="00444CDE"/>
        </w:tc>
      </w:tr>
      <w:tr w:rsidR="005171EE" w14:paraId="0A72710D" w14:textId="77777777" w:rsidTr="008A1E17">
        <w:tc>
          <w:tcPr>
            <w:tcW w:w="2989" w:type="dxa"/>
          </w:tcPr>
          <w:p w14:paraId="32AE08A1" w14:textId="77777777" w:rsidR="005171EE" w:rsidRPr="004B666F" w:rsidRDefault="005171EE" w:rsidP="00444CDE">
            <w:r w:rsidRPr="004B666F">
              <w:t>Write IO (MB)</w:t>
            </w:r>
          </w:p>
        </w:tc>
        <w:tc>
          <w:tcPr>
            <w:tcW w:w="3372" w:type="dxa"/>
          </w:tcPr>
          <w:p w14:paraId="598DE22D" w14:textId="77777777" w:rsidR="005171EE" w:rsidRPr="00201D59" w:rsidRDefault="006A1192" w:rsidP="00444CDE">
            <w:r w:rsidRPr="00201D59">
              <w:rPr>
                <w:rFonts w:hint="eastAsia"/>
              </w:rPr>
              <w:t>写</w:t>
            </w:r>
            <w:r w:rsidRPr="00201D59">
              <w:rPr>
                <w:rFonts w:hint="eastAsia"/>
              </w:rPr>
              <w:t>IO</w:t>
            </w:r>
            <w:r w:rsidRPr="00201D59">
              <w:rPr>
                <w:rFonts w:hint="eastAsia"/>
              </w:rPr>
              <w:t>（</w:t>
            </w:r>
            <w:r w:rsidRPr="00201D59">
              <w:rPr>
                <w:rFonts w:hint="eastAsia"/>
              </w:rPr>
              <w:t>MB</w:t>
            </w:r>
            <w:r w:rsidRPr="00201D59">
              <w:rPr>
                <w:rFonts w:hint="eastAsia"/>
              </w:rPr>
              <w:t>）</w:t>
            </w:r>
          </w:p>
        </w:tc>
        <w:tc>
          <w:tcPr>
            <w:tcW w:w="3544" w:type="dxa"/>
          </w:tcPr>
          <w:p w14:paraId="332AC272" w14:textId="77777777" w:rsidR="005171EE" w:rsidRPr="00201D59" w:rsidRDefault="005171EE" w:rsidP="00444CDE"/>
        </w:tc>
      </w:tr>
      <w:tr w:rsidR="005171EE" w14:paraId="420CE224" w14:textId="77777777" w:rsidTr="008A1E17">
        <w:tc>
          <w:tcPr>
            <w:tcW w:w="2989" w:type="dxa"/>
          </w:tcPr>
          <w:p w14:paraId="6367A6D5" w14:textId="77777777" w:rsidR="005171EE" w:rsidRPr="004B666F" w:rsidRDefault="005171EE" w:rsidP="00444CDE">
            <w:r w:rsidRPr="004B666F">
              <w:t>IM scan rows</w:t>
            </w:r>
          </w:p>
        </w:tc>
        <w:tc>
          <w:tcPr>
            <w:tcW w:w="3372" w:type="dxa"/>
          </w:tcPr>
          <w:p w14:paraId="1A78328A" w14:textId="77777777" w:rsidR="005171EE" w:rsidRPr="00201D59" w:rsidRDefault="00722655" w:rsidP="00444CDE">
            <w:r w:rsidRPr="00201D59">
              <w:rPr>
                <w:rFonts w:hint="eastAsia"/>
              </w:rPr>
              <w:t>In Memory</w:t>
            </w:r>
            <w:r w:rsidRPr="00201D59">
              <w:rPr>
                <w:rFonts w:hint="eastAsia"/>
              </w:rPr>
              <w:t>扫描行数</w:t>
            </w:r>
          </w:p>
        </w:tc>
        <w:tc>
          <w:tcPr>
            <w:tcW w:w="3544" w:type="dxa"/>
          </w:tcPr>
          <w:p w14:paraId="1037A6F6" w14:textId="77777777" w:rsidR="005171EE" w:rsidRPr="00201D59" w:rsidRDefault="005171EE" w:rsidP="00444CDE"/>
        </w:tc>
      </w:tr>
      <w:tr w:rsidR="005171EE" w14:paraId="65244047" w14:textId="77777777" w:rsidTr="008A1E17">
        <w:tc>
          <w:tcPr>
            <w:tcW w:w="2989" w:type="dxa"/>
          </w:tcPr>
          <w:p w14:paraId="034C5074" w14:textId="77777777" w:rsidR="005171EE" w:rsidRPr="004B666F" w:rsidRDefault="005171EE" w:rsidP="00444CDE">
            <w:r w:rsidRPr="004B666F">
              <w:t>Session Logical Read IM</w:t>
            </w:r>
          </w:p>
        </w:tc>
        <w:tc>
          <w:tcPr>
            <w:tcW w:w="3372" w:type="dxa"/>
          </w:tcPr>
          <w:p w14:paraId="21B72FA9" w14:textId="77777777" w:rsidR="005171EE" w:rsidRPr="00201D59" w:rsidRDefault="00722655" w:rsidP="00444CDE">
            <w:r w:rsidRPr="00201D59">
              <w:rPr>
                <w:rFonts w:hint="eastAsia"/>
              </w:rPr>
              <w:t>会话</w:t>
            </w:r>
            <w:r w:rsidRPr="00201D59">
              <w:rPr>
                <w:rFonts w:hint="eastAsia"/>
              </w:rPr>
              <w:t>In Memory</w:t>
            </w:r>
            <w:r w:rsidRPr="00201D59">
              <w:rPr>
                <w:rFonts w:hint="eastAsia"/>
              </w:rPr>
              <w:t>逻辑读</w:t>
            </w:r>
          </w:p>
        </w:tc>
        <w:tc>
          <w:tcPr>
            <w:tcW w:w="3544" w:type="dxa"/>
          </w:tcPr>
          <w:p w14:paraId="0BAC1EBF" w14:textId="77777777" w:rsidR="005171EE" w:rsidRPr="00201D59" w:rsidRDefault="005171EE" w:rsidP="00444CDE"/>
        </w:tc>
      </w:tr>
      <w:tr w:rsidR="005171EE" w14:paraId="181AEFA8" w14:textId="77777777" w:rsidTr="008A1E17">
        <w:tc>
          <w:tcPr>
            <w:tcW w:w="2989" w:type="dxa"/>
          </w:tcPr>
          <w:p w14:paraId="3AC2DB28" w14:textId="77777777" w:rsidR="005171EE" w:rsidRPr="004B666F" w:rsidRDefault="005171EE" w:rsidP="00444CDE">
            <w:r w:rsidRPr="004B666F">
              <w:t>Global Cache blocks received</w:t>
            </w:r>
          </w:p>
        </w:tc>
        <w:tc>
          <w:tcPr>
            <w:tcW w:w="3372" w:type="dxa"/>
          </w:tcPr>
          <w:p w14:paraId="605E4E91" w14:textId="77777777" w:rsidR="005171EE" w:rsidRPr="00201D59" w:rsidRDefault="00722655" w:rsidP="00444CDE">
            <w:r w:rsidRPr="00201D59">
              <w:rPr>
                <w:rFonts w:hint="eastAsia"/>
              </w:rPr>
              <w:t>接受到的</w:t>
            </w:r>
            <w:r w:rsidRPr="004B666F">
              <w:t>Global Cache</w:t>
            </w:r>
            <w:r>
              <w:rPr>
                <w:rFonts w:hint="eastAsia"/>
              </w:rPr>
              <w:t>块数</w:t>
            </w:r>
          </w:p>
        </w:tc>
        <w:tc>
          <w:tcPr>
            <w:tcW w:w="3544" w:type="dxa"/>
          </w:tcPr>
          <w:p w14:paraId="1CF903FE" w14:textId="77777777" w:rsidR="005171EE" w:rsidRPr="00201D59" w:rsidRDefault="005171EE" w:rsidP="00444CDE"/>
        </w:tc>
      </w:tr>
      <w:tr w:rsidR="005171EE" w14:paraId="0D8EDD67" w14:textId="77777777" w:rsidTr="008A1E17">
        <w:tc>
          <w:tcPr>
            <w:tcW w:w="2989" w:type="dxa"/>
          </w:tcPr>
          <w:p w14:paraId="5C68C557" w14:textId="77777777" w:rsidR="005171EE" w:rsidRPr="004B666F" w:rsidRDefault="005171EE" w:rsidP="00444CDE">
            <w:r w:rsidRPr="004B666F">
              <w:t>Global Cache blocks served</w:t>
            </w:r>
          </w:p>
        </w:tc>
        <w:tc>
          <w:tcPr>
            <w:tcW w:w="3372" w:type="dxa"/>
          </w:tcPr>
          <w:p w14:paraId="3A67751F" w14:textId="77777777" w:rsidR="005171EE" w:rsidRPr="00201D59" w:rsidRDefault="00722655" w:rsidP="00444CDE">
            <w:r w:rsidRPr="00201D59">
              <w:rPr>
                <w:rFonts w:hint="eastAsia"/>
              </w:rPr>
              <w:t>服务</w:t>
            </w:r>
            <w:r>
              <w:rPr>
                <w:rFonts w:hint="eastAsia"/>
              </w:rPr>
              <w:t>的</w:t>
            </w:r>
            <w:r w:rsidRPr="004B666F">
              <w:t>Global Cache</w:t>
            </w:r>
            <w:r>
              <w:rPr>
                <w:rFonts w:hint="eastAsia"/>
              </w:rPr>
              <w:t>块数</w:t>
            </w:r>
          </w:p>
        </w:tc>
        <w:tc>
          <w:tcPr>
            <w:tcW w:w="3544" w:type="dxa"/>
          </w:tcPr>
          <w:p w14:paraId="2E04E9EC" w14:textId="77777777" w:rsidR="005171EE" w:rsidRPr="00201D59" w:rsidRDefault="005171EE" w:rsidP="00444CDE"/>
        </w:tc>
      </w:tr>
      <w:tr w:rsidR="005171EE" w14:paraId="197EC8C5" w14:textId="77777777" w:rsidTr="008A1E17">
        <w:tc>
          <w:tcPr>
            <w:tcW w:w="2989" w:type="dxa"/>
          </w:tcPr>
          <w:p w14:paraId="3CD063A7" w14:textId="77777777" w:rsidR="005171EE" w:rsidRPr="004B666F" w:rsidRDefault="005171EE" w:rsidP="00444CDE">
            <w:r w:rsidRPr="004B666F">
              <w:t>User calls</w:t>
            </w:r>
          </w:p>
        </w:tc>
        <w:tc>
          <w:tcPr>
            <w:tcW w:w="3372" w:type="dxa"/>
          </w:tcPr>
          <w:p w14:paraId="218BD017" w14:textId="77777777" w:rsidR="005171EE" w:rsidRPr="00201D59" w:rsidRDefault="00722655" w:rsidP="00444CDE">
            <w:r w:rsidRPr="00201D59">
              <w:rPr>
                <w:rFonts w:hint="eastAsia"/>
              </w:rPr>
              <w:t>用户</w:t>
            </w:r>
            <w:r w:rsidR="00201D59">
              <w:rPr>
                <w:rFonts w:hint="eastAsia"/>
              </w:rPr>
              <w:t>发起</w:t>
            </w:r>
            <w:r w:rsidRPr="00201D59">
              <w:rPr>
                <w:rFonts w:hint="eastAsia"/>
              </w:rPr>
              <w:t>调用数</w:t>
            </w:r>
          </w:p>
        </w:tc>
        <w:tc>
          <w:tcPr>
            <w:tcW w:w="3544" w:type="dxa"/>
          </w:tcPr>
          <w:p w14:paraId="0BBAD4B5" w14:textId="77777777" w:rsidR="005171EE" w:rsidRPr="00201D59" w:rsidRDefault="005171EE" w:rsidP="00444CDE"/>
        </w:tc>
      </w:tr>
      <w:tr w:rsidR="005171EE" w14:paraId="071864A7" w14:textId="77777777" w:rsidTr="008A1E17">
        <w:tc>
          <w:tcPr>
            <w:tcW w:w="2989" w:type="dxa"/>
          </w:tcPr>
          <w:p w14:paraId="2FE8FD11" w14:textId="77777777" w:rsidR="005171EE" w:rsidRPr="004B666F" w:rsidRDefault="005171EE" w:rsidP="00444CDE">
            <w:r w:rsidRPr="004B666F">
              <w:t>Parses (SQL)</w:t>
            </w:r>
          </w:p>
        </w:tc>
        <w:tc>
          <w:tcPr>
            <w:tcW w:w="3372" w:type="dxa"/>
          </w:tcPr>
          <w:p w14:paraId="1841444E" w14:textId="77777777" w:rsidR="005171EE" w:rsidRPr="00201D59" w:rsidRDefault="00722655" w:rsidP="00444CDE">
            <w:r w:rsidRPr="00201D59">
              <w:rPr>
                <w:rFonts w:hint="eastAsia"/>
              </w:rPr>
              <w:t>语句解析</w:t>
            </w:r>
            <w:r w:rsidR="006635F0">
              <w:rPr>
                <w:rFonts w:hint="eastAsia"/>
              </w:rPr>
              <w:t>次</w:t>
            </w:r>
            <w:r w:rsidRPr="00201D59">
              <w:rPr>
                <w:rFonts w:hint="eastAsia"/>
              </w:rPr>
              <w:t>数</w:t>
            </w:r>
          </w:p>
        </w:tc>
        <w:tc>
          <w:tcPr>
            <w:tcW w:w="3544" w:type="dxa"/>
          </w:tcPr>
          <w:p w14:paraId="1AE6109F" w14:textId="77777777" w:rsidR="005171EE" w:rsidRPr="00201D59" w:rsidRDefault="005171EE" w:rsidP="00444CDE"/>
        </w:tc>
      </w:tr>
      <w:tr w:rsidR="005171EE" w14:paraId="16E3A98D" w14:textId="77777777" w:rsidTr="008A1E17">
        <w:tc>
          <w:tcPr>
            <w:tcW w:w="2989" w:type="dxa"/>
          </w:tcPr>
          <w:p w14:paraId="4DDA19AF" w14:textId="77777777" w:rsidR="005171EE" w:rsidRPr="004B666F" w:rsidRDefault="005171EE" w:rsidP="00444CDE">
            <w:r w:rsidRPr="004B666F">
              <w:t>Hard parses (SQL)</w:t>
            </w:r>
          </w:p>
        </w:tc>
        <w:tc>
          <w:tcPr>
            <w:tcW w:w="3372" w:type="dxa"/>
          </w:tcPr>
          <w:p w14:paraId="43181F32" w14:textId="77777777" w:rsidR="005171EE" w:rsidRPr="00201D59" w:rsidRDefault="00722655" w:rsidP="00444CDE">
            <w:r w:rsidRPr="00201D59">
              <w:rPr>
                <w:rFonts w:hint="eastAsia"/>
              </w:rPr>
              <w:t>语句硬解析</w:t>
            </w:r>
            <w:r w:rsidR="006635F0">
              <w:rPr>
                <w:rFonts w:hint="eastAsia"/>
              </w:rPr>
              <w:t>次</w:t>
            </w:r>
            <w:r w:rsidRPr="00201D59">
              <w:rPr>
                <w:rFonts w:hint="eastAsia"/>
              </w:rPr>
              <w:t>数</w:t>
            </w:r>
          </w:p>
        </w:tc>
        <w:tc>
          <w:tcPr>
            <w:tcW w:w="3544" w:type="dxa"/>
          </w:tcPr>
          <w:p w14:paraId="0F71AC17" w14:textId="77777777" w:rsidR="005171EE" w:rsidRPr="00201D59" w:rsidRDefault="005171EE" w:rsidP="00444CDE"/>
        </w:tc>
      </w:tr>
      <w:tr w:rsidR="005171EE" w14:paraId="2E1EC79A" w14:textId="77777777" w:rsidTr="008A1E17">
        <w:tc>
          <w:tcPr>
            <w:tcW w:w="2989" w:type="dxa"/>
          </w:tcPr>
          <w:p w14:paraId="36EC4CBB" w14:textId="77777777" w:rsidR="005171EE" w:rsidRPr="004B666F" w:rsidRDefault="005171EE" w:rsidP="00444CDE">
            <w:r w:rsidRPr="004B666F">
              <w:t>SQL Work Area (MB)</w:t>
            </w:r>
          </w:p>
        </w:tc>
        <w:tc>
          <w:tcPr>
            <w:tcW w:w="3372" w:type="dxa"/>
          </w:tcPr>
          <w:p w14:paraId="224878DA" w14:textId="77777777" w:rsidR="005171EE" w:rsidRPr="00201D59" w:rsidRDefault="00035047" w:rsidP="00444CDE">
            <w:r>
              <w:rPr>
                <w:rFonts w:hint="eastAsia"/>
              </w:rPr>
              <w:t>SQL</w:t>
            </w:r>
            <w:r>
              <w:rPr>
                <w:rFonts w:hint="eastAsia"/>
              </w:rPr>
              <w:t>工作区大小</w:t>
            </w:r>
          </w:p>
        </w:tc>
        <w:tc>
          <w:tcPr>
            <w:tcW w:w="3544" w:type="dxa"/>
          </w:tcPr>
          <w:p w14:paraId="515111A5" w14:textId="77777777" w:rsidR="005171EE" w:rsidRPr="00201D59" w:rsidRDefault="005171EE" w:rsidP="00444CDE"/>
        </w:tc>
      </w:tr>
      <w:tr w:rsidR="005171EE" w14:paraId="3F2CB88F" w14:textId="77777777" w:rsidTr="008A1E17">
        <w:tc>
          <w:tcPr>
            <w:tcW w:w="2989" w:type="dxa"/>
          </w:tcPr>
          <w:p w14:paraId="6DDC1E8F" w14:textId="77777777" w:rsidR="005171EE" w:rsidRPr="004B666F" w:rsidRDefault="005171EE" w:rsidP="00444CDE">
            <w:r w:rsidRPr="004B666F">
              <w:t>Logons</w:t>
            </w:r>
          </w:p>
        </w:tc>
        <w:tc>
          <w:tcPr>
            <w:tcW w:w="3372" w:type="dxa"/>
          </w:tcPr>
          <w:p w14:paraId="308D35F5" w14:textId="77777777" w:rsidR="005171EE" w:rsidRPr="00201D59" w:rsidRDefault="00722655" w:rsidP="00444CDE">
            <w:r w:rsidRPr="00201D59">
              <w:rPr>
                <w:rFonts w:hint="eastAsia"/>
              </w:rPr>
              <w:t>登录次数</w:t>
            </w:r>
          </w:p>
        </w:tc>
        <w:tc>
          <w:tcPr>
            <w:tcW w:w="3544" w:type="dxa"/>
          </w:tcPr>
          <w:p w14:paraId="345BC1F6" w14:textId="77777777" w:rsidR="005171EE" w:rsidRPr="00201D59" w:rsidRDefault="005171EE" w:rsidP="00444CDE"/>
        </w:tc>
      </w:tr>
      <w:tr w:rsidR="005171EE" w14:paraId="489871E2" w14:textId="77777777" w:rsidTr="008A1E17">
        <w:tc>
          <w:tcPr>
            <w:tcW w:w="2989" w:type="dxa"/>
          </w:tcPr>
          <w:p w14:paraId="31B116A6" w14:textId="77777777" w:rsidR="005171EE" w:rsidRPr="004B666F" w:rsidRDefault="005171EE" w:rsidP="00444CDE">
            <w:r w:rsidRPr="004B666F">
              <w:t>Executes (SQL)</w:t>
            </w:r>
          </w:p>
        </w:tc>
        <w:tc>
          <w:tcPr>
            <w:tcW w:w="3372" w:type="dxa"/>
          </w:tcPr>
          <w:p w14:paraId="71BEA9D4" w14:textId="77777777" w:rsidR="005171EE" w:rsidRPr="00201D59" w:rsidRDefault="00722655" w:rsidP="00444CDE">
            <w:r w:rsidRPr="00201D59">
              <w:rPr>
                <w:rFonts w:hint="eastAsia"/>
              </w:rPr>
              <w:t>SQL</w:t>
            </w:r>
            <w:r w:rsidRPr="00201D59">
              <w:rPr>
                <w:rFonts w:hint="eastAsia"/>
              </w:rPr>
              <w:t>执行次数</w:t>
            </w:r>
          </w:p>
        </w:tc>
        <w:tc>
          <w:tcPr>
            <w:tcW w:w="3544" w:type="dxa"/>
          </w:tcPr>
          <w:p w14:paraId="3A862DD1" w14:textId="77777777" w:rsidR="005171EE" w:rsidRPr="00201D59" w:rsidRDefault="005171EE" w:rsidP="00444CDE"/>
        </w:tc>
      </w:tr>
      <w:tr w:rsidR="005171EE" w14:paraId="166F8DBB" w14:textId="77777777" w:rsidTr="008A1E17">
        <w:tc>
          <w:tcPr>
            <w:tcW w:w="2989" w:type="dxa"/>
          </w:tcPr>
          <w:p w14:paraId="1B55C578" w14:textId="77777777" w:rsidR="005171EE" w:rsidRPr="004B666F" w:rsidRDefault="005171EE" w:rsidP="00444CDE">
            <w:r w:rsidRPr="004B666F">
              <w:t>Rollbacks</w:t>
            </w:r>
          </w:p>
        </w:tc>
        <w:tc>
          <w:tcPr>
            <w:tcW w:w="3372" w:type="dxa"/>
          </w:tcPr>
          <w:p w14:paraId="44854251" w14:textId="77777777" w:rsidR="005171EE" w:rsidRPr="00201D59" w:rsidRDefault="00722655" w:rsidP="00444CDE">
            <w:r w:rsidRPr="00201D59">
              <w:rPr>
                <w:rFonts w:hint="eastAsia"/>
              </w:rPr>
              <w:t>回滚次数</w:t>
            </w:r>
          </w:p>
        </w:tc>
        <w:tc>
          <w:tcPr>
            <w:tcW w:w="3544" w:type="dxa"/>
          </w:tcPr>
          <w:p w14:paraId="474E0055" w14:textId="77777777" w:rsidR="005171EE" w:rsidRPr="00201D59" w:rsidRDefault="005171EE" w:rsidP="00444CDE"/>
        </w:tc>
      </w:tr>
      <w:tr w:rsidR="005171EE" w14:paraId="2EAD6EA3" w14:textId="77777777" w:rsidTr="008A1E17">
        <w:tc>
          <w:tcPr>
            <w:tcW w:w="2989" w:type="dxa"/>
          </w:tcPr>
          <w:p w14:paraId="509CF209" w14:textId="77777777" w:rsidR="005171EE" w:rsidRDefault="005171EE" w:rsidP="00444CDE">
            <w:r w:rsidRPr="004B666F">
              <w:t>Transactions</w:t>
            </w:r>
          </w:p>
        </w:tc>
        <w:tc>
          <w:tcPr>
            <w:tcW w:w="3372" w:type="dxa"/>
          </w:tcPr>
          <w:p w14:paraId="2FFE1877" w14:textId="77777777" w:rsidR="005171EE" w:rsidRPr="00201D59" w:rsidRDefault="00722655" w:rsidP="00444CDE">
            <w:r w:rsidRPr="00201D59">
              <w:rPr>
                <w:rFonts w:hint="eastAsia"/>
              </w:rPr>
              <w:t>事务数</w:t>
            </w:r>
          </w:p>
        </w:tc>
        <w:tc>
          <w:tcPr>
            <w:tcW w:w="3544" w:type="dxa"/>
          </w:tcPr>
          <w:p w14:paraId="41FD54DD" w14:textId="77777777" w:rsidR="005171EE" w:rsidRPr="00201D59" w:rsidRDefault="005171EE" w:rsidP="00444CDE"/>
        </w:tc>
      </w:tr>
    </w:tbl>
    <w:p w14:paraId="4E7A4093" w14:textId="77777777" w:rsidR="00EC2B24" w:rsidRDefault="00EC2B24" w:rsidP="00EC2B24">
      <w:pPr>
        <w:rPr>
          <w:rFonts w:ascii="宋体" w:cs="宋体"/>
          <w:color w:val="000000"/>
          <w:sz w:val="24"/>
          <w:szCs w:val="24"/>
        </w:rPr>
      </w:pPr>
    </w:p>
    <w:p w14:paraId="430C2DAE" w14:textId="77777777" w:rsidR="008A1E17" w:rsidRDefault="008A1E17" w:rsidP="00EC2B24">
      <w:pPr>
        <w:rPr>
          <w:rFonts w:ascii="宋体" w:cs="宋体"/>
          <w:color w:val="000000"/>
          <w:sz w:val="24"/>
          <w:szCs w:val="24"/>
        </w:rPr>
      </w:pPr>
    </w:p>
    <w:p w14:paraId="454143BA" w14:textId="77777777" w:rsidR="008A1E17" w:rsidRDefault="008A1E17" w:rsidP="00EC2B24">
      <w:pPr>
        <w:rPr>
          <w:rFonts w:ascii="宋体" w:cs="宋体"/>
          <w:color w:val="000000"/>
          <w:sz w:val="24"/>
          <w:szCs w:val="24"/>
        </w:rPr>
      </w:pPr>
    </w:p>
    <w:p w14:paraId="73D01667" w14:textId="77777777" w:rsidR="00EC2B24" w:rsidRDefault="00EC2B24" w:rsidP="00BE1114">
      <w:pPr>
        <w:rPr>
          <w:rFonts w:ascii="宋体" w:hAnsi="宋体"/>
          <w:color w:val="FF0000"/>
        </w:rPr>
      </w:pPr>
    </w:p>
    <w:p w14:paraId="10F85379" w14:textId="77777777" w:rsidR="00BE1114" w:rsidRDefault="00094EB8" w:rsidP="00BE1114">
      <w:pPr>
        <w:pStyle w:val="Heading3"/>
      </w:pPr>
      <w:bookmarkStart w:id="123" w:name="_Toc156677802"/>
      <w:r w:rsidRPr="00094EB8">
        <w:rPr>
          <w:rFonts w:hint="eastAsia"/>
        </w:rPr>
        <w:t>SQL</w:t>
      </w:r>
      <w:r w:rsidRPr="00094EB8">
        <w:rPr>
          <w:rFonts w:hint="eastAsia"/>
        </w:rPr>
        <w:t>语句的</w:t>
      </w:r>
      <w:r>
        <w:rPr>
          <w:rFonts w:hint="eastAsia"/>
        </w:rPr>
        <w:t>需要关注的指标</w:t>
      </w:r>
      <w:bookmarkEnd w:id="123"/>
    </w:p>
    <w:p w14:paraId="21A70BB8" w14:textId="77777777" w:rsidR="00BE1114" w:rsidRDefault="00BE1114" w:rsidP="00BE1114">
      <w:pPr>
        <w:rPr>
          <w:rFonts w:ascii="宋体" w:cs="宋体"/>
          <w:color w:val="000000"/>
          <w:sz w:val="24"/>
          <w:szCs w:val="24"/>
        </w:rPr>
      </w:pPr>
    </w:p>
    <w:p w14:paraId="2079659E" w14:textId="77777777" w:rsidR="005B2160" w:rsidRDefault="005B2160" w:rsidP="00BE1114">
      <w:pPr>
        <w:rPr>
          <w:rFonts w:ascii="宋体" w:cs="宋体"/>
          <w:color w:val="000000"/>
          <w:sz w:val="24"/>
          <w:szCs w:val="24"/>
        </w:rPr>
      </w:pPr>
      <w:r>
        <w:rPr>
          <w:rFonts w:ascii="宋体" w:cs="宋体" w:hint="eastAsia"/>
          <w:color w:val="000000"/>
          <w:sz w:val="24"/>
          <w:szCs w:val="24"/>
        </w:rPr>
        <w:t>后期通过实际数据的测试，对TOP SQL消耗各类资源记录并分析相关资源消耗</w:t>
      </w:r>
    </w:p>
    <w:tbl>
      <w:tblPr>
        <w:tblStyle w:val="TableGrid"/>
        <w:tblW w:w="0" w:type="auto"/>
        <w:tblLook w:val="04A0" w:firstRow="1" w:lastRow="0" w:firstColumn="1" w:lastColumn="0" w:noHBand="0" w:noVBand="1"/>
      </w:tblPr>
      <w:tblGrid>
        <w:gridCol w:w="2548"/>
        <w:gridCol w:w="3372"/>
        <w:gridCol w:w="3544"/>
      </w:tblGrid>
      <w:tr w:rsidR="009D5C11" w14:paraId="1A447CAF" w14:textId="77777777" w:rsidTr="00E519ED">
        <w:tc>
          <w:tcPr>
            <w:tcW w:w="2548" w:type="dxa"/>
            <w:shd w:val="clear" w:color="auto" w:fill="BFBFBF" w:themeFill="background1" w:themeFillShade="BF"/>
          </w:tcPr>
          <w:p w14:paraId="6C3C14B8" w14:textId="77777777" w:rsidR="009D5C11" w:rsidRDefault="009D5C11" w:rsidP="009E5041">
            <w:pPr>
              <w:rPr>
                <w:rFonts w:ascii="宋体" w:cs="宋体"/>
                <w:color w:val="000000"/>
                <w:sz w:val="24"/>
                <w:szCs w:val="24"/>
              </w:rPr>
            </w:pPr>
            <w:r>
              <w:rPr>
                <w:rFonts w:ascii="宋体" w:cs="宋体" w:hint="eastAsia"/>
                <w:color w:val="000000"/>
                <w:sz w:val="24"/>
                <w:szCs w:val="24"/>
              </w:rPr>
              <w:t>指标</w:t>
            </w:r>
          </w:p>
        </w:tc>
        <w:tc>
          <w:tcPr>
            <w:tcW w:w="3372" w:type="dxa"/>
            <w:shd w:val="clear" w:color="auto" w:fill="BFBFBF" w:themeFill="background1" w:themeFillShade="BF"/>
          </w:tcPr>
          <w:p w14:paraId="57F3CB22" w14:textId="77777777" w:rsidR="009D5C11" w:rsidRDefault="009D5C11" w:rsidP="009E5041">
            <w:pPr>
              <w:rPr>
                <w:rFonts w:ascii="宋体" w:cs="宋体"/>
                <w:color w:val="000000"/>
                <w:sz w:val="24"/>
                <w:szCs w:val="24"/>
              </w:rPr>
            </w:pPr>
            <w:r>
              <w:rPr>
                <w:rFonts w:ascii="宋体" w:cs="宋体" w:hint="eastAsia"/>
                <w:color w:val="000000"/>
                <w:sz w:val="24"/>
                <w:szCs w:val="24"/>
              </w:rPr>
              <w:t>含义</w:t>
            </w:r>
          </w:p>
        </w:tc>
        <w:tc>
          <w:tcPr>
            <w:tcW w:w="3544" w:type="dxa"/>
            <w:shd w:val="clear" w:color="auto" w:fill="BFBFBF" w:themeFill="background1" w:themeFillShade="BF"/>
          </w:tcPr>
          <w:p w14:paraId="3EC4AD98" w14:textId="77777777" w:rsidR="009D5C11" w:rsidRDefault="009D5C11" w:rsidP="009E5041">
            <w:pPr>
              <w:rPr>
                <w:rFonts w:ascii="宋体" w:cs="宋体"/>
                <w:color w:val="000000"/>
                <w:sz w:val="24"/>
                <w:szCs w:val="24"/>
              </w:rPr>
            </w:pPr>
            <w:r>
              <w:rPr>
                <w:rFonts w:ascii="宋体" w:cs="宋体" w:hint="eastAsia"/>
                <w:color w:val="000000"/>
                <w:sz w:val="24"/>
                <w:szCs w:val="24"/>
              </w:rPr>
              <w:t>说明</w:t>
            </w:r>
          </w:p>
        </w:tc>
      </w:tr>
      <w:tr w:rsidR="009D5C11" w14:paraId="38B56FEF" w14:textId="77777777" w:rsidTr="00E519ED">
        <w:tc>
          <w:tcPr>
            <w:tcW w:w="2548" w:type="dxa"/>
          </w:tcPr>
          <w:p w14:paraId="506FFE98" w14:textId="77777777" w:rsidR="009D5C11" w:rsidRPr="00201D59" w:rsidRDefault="009D5C11" w:rsidP="00444CDE">
            <w:r w:rsidRPr="00201D59">
              <w:t>Elapsed Time</w:t>
            </w:r>
          </w:p>
        </w:tc>
        <w:tc>
          <w:tcPr>
            <w:tcW w:w="3372" w:type="dxa"/>
          </w:tcPr>
          <w:p w14:paraId="7386EFD2" w14:textId="77777777" w:rsidR="009D5C11" w:rsidRPr="00201D59" w:rsidRDefault="009D5C11" w:rsidP="009E5041">
            <w:r w:rsidRPr="00201D59">
              <w:rPr>
                <w:rFonts w:hint="eastAsia"/>
              </w:rPr>
              <w:t>语句总耗时</w:t>
            </w:r>
          </w:p>
        </w:tc>
        <w:tc>
          <w:tcPr>
            <w:tcW w:w="3544" w:type="dxa"/>
          </w:tcPr>
          <w:p w14:paraId="1AAB4CFE" w14:textId="77777777" w:rsidR="009D5C11" w:rsidRPr="00201D59" w:rsidRDefault="009D5C11" w:rsidP="009E5041"/>
        </w:tc>
      </w:tr>
      <w:tr w:rsidR="009D5C11" w14:paraId="55A37226" w14:textId="77777777" w:rsidTr="00E519ED">
        <w:tc>
          <w:tcPr>
            <w:tcW w:w="2548" w:type="dxa"/>
          </w:tcPr>
          <w:p w14:paraId="2393FE7D" w14:textId="77777777" w:rsidR="009D5C11" w:rsidRPr="00201D59" w:rsidRDefault="009D5C11" w:rsidP="00444CDE">
            <w:r w:rsidRPr="00201D59">
              <w:t>CPU Time</w:t>
            </w:r>
          </w:p>
        </w:tc>
        <w:tc>
          <w:tcPr>
            <w:tcW w:w="3372" w:type="dxa"/>
          </w:tcPr>
          <w:p w14:paraId="7F96D301" w14:textId="77777777" w:rsidR="009D5C11" w:rsidRPr="00201D59" w:rsidRDefault="009D5C11" w:rsidP="00393105">
            <w:r w:rsidRPr="00201D59">
              <w:rPr>
                <w:rFonts w:hint="eastAsia"/>
              </w:rPr>
              <w:t>语句消耗</w:t>
            </w:r>
            <w:r w:rsidRPr="00201D59">
              <w:rPr>
                <w:rFonts w:hint="eastAsia"/>
              </w:rPr>
              <w:t>CPU</w:t>
            </w:r>
          </w:p>
        </w:tc>
        <w:tc>
          <w:tcPr>
            <w:tcW w:w="3544" w:type="dxa"/>
          </w:tcPr>
          <w:p w14:paraId="5829C626" w14:textId="77777777" w:rsidR="009D5C11" w:rsidRPr="00201D59" w:rsidRDefault="009D5C11" w:rsidP="009E5041"/>
        </w:tc>
      </w:tr>
      <w:tr w:rsidR="009D5C11" w14:paraId="390AC060" w14:textId="77777777" w:rsidTr="00E519ED">
        <w:tc>
          <w:tcPr>
            <w:tcW w:w="2548" w:type="dxa"/>
          </w:tcPr>
          <w:p w14:paraId="7A5F0D8B" w14:textId="77777777" w:rsidR="009D5C11" w:rsidRPr="00201D59" w:rsidRDefault="009D5C11" w:rsidP="00444CDE">
            <w:r w:rsidRPr="00201D59">
              <w:t>User I/O Wait Time</w:t>
            </w:r>
          </w:p>
        </w:tc>
        <w:tc>
          <w:tcPr>
            <w:tcW w:w="3372" w:type="dxa"/>
          </w:tcPr>
          <w:p w14:paraId="2B97835C" w14:textId="77777777" w:rsidR="009D5C11" w:rsidRPr="00201D59" w:rsidRDefault="009D5C11" w:rsidP="00393105">
            <w:r w:rsidRPr="00201D59">
              <w:rPr>
                <w:rFonts w:hint="eastAsia"/>
              </w:rPr>
              <w:t>语句的</w:t>
            </w:r>
            <w:r w:rsidRPr="00201D59">
              <w:rPr>
                <w:rFonts w:hint="eastAsia"/>
              </w:rPr>
              <w:t>IO</w:t>
            </w:r>
            <w:r w:rsidRPr="00201D59">
              <w:rPr>
                <w:rFonts w:hint="eastAsia"/>
              </w:rPr>
              <w:t>等待时间</w:t>
            </w:r>
          </w:p>
        </w:tc>
        <w:tc>
          <w:tcPr>
            <w:tcW w:w="3544" w:type="dxa"/>
          </w:tcPr>
          <w:p w14:paraId="6E972F9E" w14:textId="77777777" w:rsidR="009D5C11" w:rsidRPr="00201D59" w:rsidRDefault="009D5C11" w:rsidP="009E5041"/>
        </w:tc>
      </w:tr>
      <w:tr w:rsidR="009D5C11" w14:paraId="41FCBC22" w14:textId="77777777" w:rsidTr="00E519ED">
        <w:tc>
          <w:tcPr>
            <w:tcW w:w="2548" w:type="dxa"/>
          </w:tcPr>
          <w:p w14:paraId="6C830601" w14:textId="77777777" w:rsidR="009D5C11" w:rsidRPr="00201D59" w:rsidRDefault="009D5C11" w:rsidP="00444CDE">
            <w:r w:rsidRPr="00201D59">
              <w:t>Gets</w:t>
            </w:r>
          </w:p>
        </w:tc>
        <w:tc>
          <w:tcPr>
            <w:tcW w:w="3372" w:type="dxa"/>
          </w:tcPr>
          <w:p w14:paraId="798A3A1D" w14:textId="77777777" w:rsidR="009D5C11" w:rsidRPr="00201D59" w:rsidRDefault="009D5C11" w:rsidP="009E5041">
            <w:r w:rsidRPr="00201D59">
              <w:rPr>
                <w:rFonts w:hint="eastAsia"/>
              </w:rPr>
              <w:t>逻辑读</w:t>
            </w:r>
          </w:p>
        </w:tc>
        <w:tc>
          <w:tcPr>
            <w:tcW w:w="3544" w:type="dxa"/>
          </w:tcPr>
          <w:p w14:paraId="46E45E26" w14:textId="77777777" w:rsidR="009D5C11" w:rsidRPr="00201D59" w:rsidRDefault="009D5C11" w:rsidP="009E5041"/>
        </w:tc>
      </w:tr>
      <w:tr w:rsidR="009D5C11" w14:paraId="4A308110" w14:textId="77777777" w:rsidTr="00E519ED">
        <w:tc>
          <w:tcPr>
            <w:tcW w:w="2548" w:type="dxa"/>
          </w:tcPr>
          <w:p w14:paraId="17CA4683" w14:textId="77777777" w:rsidR="009D5C11" w:rsidRPr="00201D59" w:rsidRDefault="009D5C11" w:rsidP="00444CDE">
            <w:r w:rsidRPr="00201D59">
              <w:t>Reads</w:t>
            </w:r>
          </w:p>
        </w:tc>
        <w:tc>
          <w:tcPr>
            <w:tcW w:w="3372" w:type="dxa"/>
          </w:tcPr>
          <w:p w14:paraId="45FFC11E" w14:textId="77777777" w:rsidR="009D5C11" w:rsidRPr="00201D59" w:rsidRDefault="009D5C11" w:rsidP="009E5041">
            <w:r w:rsidRPr="00201D59">
              <w:rPr>
                <w:rFonts w:hint="eastAsia"/>
              </w:rPr>
              <w:t>物理读</w:t>
            </w:r>
          </w:p>
        </w:tc>
        <w:tc>
          <w:tcPr>
            <w:tcW w:w="3544" w:type="dxa"/>
          </w:tcPr>
          <w:p w14:paraId="7FA07835" w14:textId="77777777" w:rsidR="009D5C11" w:rsidRPr="00201D59" w:rsidRDefault="009D5C11" w:rsidP="009E5041"/>
        </w:tc>
      </w:tr>
      <w:tr w:rsidR="009D5C11" w14:paraId="3750B118" w14:textId="77777777" w:rsidTr="00E519ED">
        <w:tc>
          <w:tcPr>
            <w:tcW w:w="2548" w:type="dxa"/>
          </w:tcPr>
          <w:p w14:paraId="41D42DBC" w14:textId="77777777" w:rsidR="009D5C11" w:rsidRPr="00201D59" w:rsidRDefault="009D5C11" w:rsidP="00444CDE">
            <w:r w:rsidRPr="00201D59">
              <w:t>Executions</w:t>
            </w:r>
          </w:p>
        </w:tc>
        <w:tc>
          <w:tcPr>
            <w:tcW w:w="3372" w:type="dxa"/>
          </w:tcPr>
          <w:p w14:paraId="03EB66DC" w14:textId="77777777" w:rsidR="009D5C11" w:rsidRPr="00201D59" w:rsidRDefault="009D5C11" w:rsidP="009E5041">
            <w:r w:rsidRPr="00201D59">
              <w:rPr>
                <w:rFonts w:hint="eastAsia"/>
              </w:rPr>
              <w:t>执行次数</w:t>
            </w:r>
          </w:p>
        </w:tc>
        <w:tc>
          <w:tcPr>
            <w:tcW w:w="3544" w:type="dxa"/>
          </w:tcPr>
          <w:p w14:paraId="78D5A610" w14:textId="77777777" w:rsidR="009D5C11" w:rsidRPr="00201D59" w:rsidRDefault="009D5C11" w:rsidP="009E5041"/>
        </w:tc>
      </w:tr>
      <w:tr w:rsidR="009D5C11" w14:paraId="21A412A6" w14:textId="77777777" w:rsidTr="00E519ED">
        <w:tc>
          <w:tcPr>
            <w:tcW w:w="2548" w:type="dxa"/>
          </w:tcPr>
          <w:p w14:paraId="2DA6B42C" w14:textId="77777777" w:rsidR="009D5C11" w:rsidRPr="00201D59" w:rsidRDefault="009D5C11" w:rsidP="00444CDE">
            <w:r w:rsidRPr="00201D59">
              <w:t>Parse Calls</w:t>
            </w:r>
          </w:p>
        </w:tc>
        <w:tc>
          <w:tcPr>
            <w:tcW w:w="3372" w:type="dxa"/>
          </w:tcPr>
          <w:p w14:paraId="6F5AB647" w14:textId="77777777" w:rsidR="009D5C11" w:rsidRPr="00201D59" w:rsidRDefault="009D5C11" w:rsidP="009E5041">
            <w:r w:rsidRPr="00201D59">
              <w:rPr>
                <w:rFonts w:hint="eastAsia"/>
              </w:rPr>
              <w:t>解析调用次数</w:t>
            </w:r>
          </w:p>
        </w:tc>
        <w:tc>
          <w:tcPr>
            <w:tcW w:w="3544" w:type="dxa"/>
          </w:tcPr>
          <w:p w14:paraId="060FA7C6" w14:textId="77777777" w:rsidR="009D5C11" w:rsidRPr="00201D59" w:rsidRDefault="009D5C11" w:rsidP="009E5041"/>
        </w:tc>
      </w:tr>
      <w:tr w:rsidR="009D5C11" w14:paraId="318D3032" w14:textId="77777777" w:rsidTr="00E519ED">
        <w:tc>
          <w:tcPr>
            <w:tcW w:w="2548" w:type="dxa"/>
          </w:tcPr>
          <w:p w14:paraId="2E6C3B3B" w14:textId="77777777" w:rsidR="009D5C11" w:rsidRPr="00201D59" w:rsidRDefault="009D5C11" w:rsidP="00444CDE">
            <w:r w:rsidRPr="00201D59">
              <w:t>Sharable Memory</w:t>
            </w:r>
          </w:p>
        </w:tc>
        <w:tc>
          <w:tcPr>
            <w:tcW w:w="3372" w:type="dxa"/>
          </w:tcPr>
          <w:p w14:paraId="09290082" w14:textId="77777777" w:rsidR="009D5C11" w:rsidRPr="00201D59" w:rsidRDefault="001B361D" w:rsidP="009E5041">
            <w:r w:rsidRPr="00201D59">
              <w:rPr>
                <w:rFonts w:hint="eastAsia"/>
              </w:rPr>
              <w:t>占用</w:t>
            </w:r>
            <w:r w:rsidR="009D5C11" w:rsidRPr="00201D59">
              <w:t>S</w:t>
            </w:r>
            <w:r w:rsidR="009D5C11" w:rsidRPr="00201D59">
              <w:rPr>
                <w:rFonts w:hint="eastAsia"/>
              </w:rPr>
              <w:t>hared pool</w:t>
            </w:r>
            <w:r w:rsidR="009D5C11" w:rsidRPr="00201D59">
              <w:rPr>
                <w:rFonts w:hint="eastAsia"/>
              </w:rPr>
              <w:t>占用空间</w:t>
            </w:r>
          </w:p>
        </w:tc>
        <w:tc>
          <w:tcPr>
            <w:tcW w:w="3544" w:type="dxa"/>
          </w:tcPr>
          <w:p w14:paraId="050525F1" w14:textId="77777777" w:rsidR="009D5C11" w:rsidRPr="00201D59" w:rsidRDefault="009D5C11" w:rsidP="009E5041"/>
        </w:tc>
      </w:tr>
      <w:tr w:rsidR="009D5C11" w14:paraId="2D0FCD98" w14:textId="77777777" w:rsidTr="00E519ED">
        <w:tc>
          <w:tcPr>
            <w:tcW w:w="2548" w:type="dxa"/>
          </w:tcPr>
          <w:p w14:paraId="107EB6FF" w14:textId="77777777" w:rsidR="009D5C11" w:rsidRPr="00201D59" w:rsidRDefault="009D5C11" w:rsidP="00444CDE">
            <w:r w:rsidRPr="00201D59">
              <w:t>Version Count</w:t>
            </w:r>
          </w:p>
        </w:tc>
        <w:tc>
          <w:tcPr>
            <w:tcW w:w="3372" w:type="dxa"/>
          </w:tcPr>
          <w:p w14:paraId="683F1D64" w14:textId="77777777" w:rsidR="009D5C11" w:rsidRPr="00201D59" w:rsidRDefault="009D5C11" w:rsidP="009E5041">
            <w:r w:rsidRPr="00201D59">
              <w:rPr>
                <w:rFonts w:hint="eastAsia"/>
              </w:rPr>
              <w:t>语句不同版本数</w:t>
            </w:r>
          </w:p>
        </w:tc>
        <w:tc>
          <w:tcPr>
            <w:tcW w:w="3544" w:type="dxa"/>
          </w:tcPr>
          <w:p w14:paraId="58576D7A" w14:textId="77777777" w:rsidR="009D5C11" w:rsidRPr="00201D59" w:rsidRDefault="00E519ED" w:rsidP="009E5041">
            <w:r w:rsidRPr="00201D59">
              <w:rPr>
                <w:rFonts w:hint="eastAsia"/>
              </w:rPr>
              <w:t>可能因为一些原因，导致</w:t>
            </w:r>
            <w:r w:rsidRPr="00201D59">
              <w:rPr>
                <w:rFonts w:hint="eastAsia"/>
              </w:rPr>
              <w:t>SQL</w:t>
            </w:r>
            <w:r w:rsidRPr="00201D59">
              <w:rPr>
                <w:rFonts w:hint="eastAsia"/>
              </w:rPr>
              <w:t>无法共享</w:t>
            </w:r>
          </w:p>
        </w:tc>
      </w:tr>
      <w:tr w:rsidR="009D5C11" w14:paraId="6EA88EF1" w14:textId="77777777" w:rsidTr="00E519ED">
        <w:tc>
          <w:tcPr>
            <w:tcW w:w="2548" w:type="dxa"/>
          </w:tcPr>
          <w:p w14:paraId="524F05C0" w14:textId="77777777" w:rsidR="009D5C11" w:rsidRPr="00201D59" w:rsidRDefault="009D5C11" w:rsidP="00444CDE">
            <w:r w:rsidRPr="00201D59">
              <w:t>Cluster Wait Time</w:t>
            </w:r>
          </w:p>
        </w:tc>
        <w:tc>
          <w:tcPr>
            <w:tcW w:w="3372" w:type="dxa"/>
          </w:tcPr>
          <w:p w14:paraId="3C9C862B" w14:textId="77777777" w:rsidR="009D5C11" w:rsidRPr="00201D59" w:rsidRDefault="009D5C11" w:rsidP="009E5041">
            <w:r w:rsidRPr="00201D59">
              <w:rPr>
                <w:rFonts w:hint="eastAsia"/>
              </w:rPr>
              <w:t>集群等待时间</w:t>
            </w:r>
          </w:p>
        </w:tc>
        <w:tc>
          <w:tcPr>
            <w:tcW w:w="3544" w:type="dxa"/>
          </w:tcPr>
          <w:p w14:paraId="5BD3FD48" w14:textId="77777777" w:rsidR="009D5C11" w:rsidRPr="00201D59" w:rsidRDefault="009D5C11" w:rsidP="009E5041"/>
        </w:tc>
      </w:tr>
    </w:tbl>
    <w:p w14:paraId="5380A0F2" w14:textId="77777777" w:rsidR="006749C3" w:rsidRDefault="006749C3" w:rsidP="009E5041">
      <w:pPr>
        <w:rPr>
          <w:rFonts w:ascii="宋体" w:cs="宋体"/>
          <w:color w:val="000000"/>
          <w:sz w:val="24"/>
          <w:szCs w:val="24"/>
        </w:rPr>
      </w:pPr>
    </w:p>
    <w:p w14:paraId="08AB4540" w14:textId="77777777" w:rsidR="00561AA5" w:rsidRDefault="00561AA5" w:rsidP="009E5041">
      <w:pPr>
        <w:rPr>
          <w:rFonts w:ascii="宋体" w:cs="宋体"/>
          <w:color w:val="000000"/>
          <w:sz w:val="24"/>
          <w:szCs w:val="24"/>
        </w:rPr>
      </w:pPr>
    </w:p>
    <w:p w14:paraId="2D8C59DB" w14:textId="77777777" w:rsidR="00561AA5" w:rsidRDefault="00561AA5" w:rsidP="00561AA5">
      <w:pPr>
        <w:pStyle w:val="Heading3"/>
      </w:pPr>
      <w:bookmarkStart w:id="124" w:name="_Toc156677803"/>
      <w:r w:rsidRPr="00561AA5">
        <w:rPr>
          <w:rFonts w:hint="eastAsia"/>
        </w:rPr>
        <w:lastRenderedPageBreak/>
        <w:t>SQL</w:t>
      </w:r>
      <w:r w:rsidRPr="00561AA5">
        <w:rPr>
          <w:rFonts w:hint="eastAsia"/>
        </w:rPr>
        <w:t>量化分析和优化工具</w:t>
      </w:r>
      <w:bookmarkEnd w:id="124"/>
    </w:p>
    <w:p w14:paraId="7C5FE379" w14:textId="77777777" w:rsidR="00561AA5" w:rsidRDefault="00561AA5" w:rsidP="00561AA5">
      <w:pPr>
        <w:pStyle w:val="BodyText"/>
        <w:ind w:left="0"/>
      </w:pPr>
      <w:r>
        <w:rPr>
          <w:rFonts w:hint="eastAsia"/>
        </w:rPr>
        <w:t>建议在开发过程中，通过如下一些分析工具进行上述指标的量化分析和优化工作：</w:t>
      </w:r>
    </w:p>
    <w:p w14:paraId="05A68CA6"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Explain</w:t>
      </w:r>
    </w:p>
    <w:p w14:paraId="616E8129"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 xml:space="preserve">SQL*Trace </w:t>
      </w:r>
    </w:p>
    <w:p w14:paraId="675DFF53"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TKPROF</w:t>
      </w:r>
    </w:p>
    <w:p w14:paraId="1C18EF8B"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Auto*Trace</w:t>
      </w:r>
    </w:p>
    <w:p w14:paraId="03AA598D"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AWR</w:t>
      </w:r>
    </w:p>
    <w:p w14:paraId="393A3696"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ADDM</w:t>
      </w:r>
    </w:p>
    <w:p w14:paraId="094CF375"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SQL*Profiling</w:t>
      </w:r>
    </w:p>
    <w:p w14:paraId="6824969C"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SQL Access Advisor</w:t>
      </w:r>
    </w:p>
    <w:p w14:paraId="5EB2C6F8"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SQL Tuning Advisor</w:t>
      </w:r>
    </w:p>
    <w:p w14:paraId="0B88124E"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ASH</w:t>
      </w:r>
    </w:p>
    <w:p w14:paraId="7E32F7A0" w14:textId="77777777" w:rsidR="00561AA5" w:rsidRDefault="00561AA5" w:rsidP="00A6029D">
      <w:pPr>
        <w:pStyle w:val="BodyText"/>
        <w:numPr>
          <w:ilvl w:val="0"/>
          <w:numId w:val="12"/>
        </w:numPr>
        <w:tabs>
          <w:tab w:val="clear" w:pos="2940"/>
          <w:tab w:val="num" w:pos="709"/>
        </w:tabs>
        <w:overflowPunct/>
        <w:autoSpaceDE/>
        <w:autoSpaceDN/>
        <w:adjustRightInd/>
        <w:ind w:hanging="2514"/>
        <w:textAlignment w:val="auto"/>
      </w:pPr>
      <w:r>
        <w:rPr>
          <w:rFonts w:hint="eastAsia"/>
        </w:rPr>
        <w:t>其它工具</w:t>
      </w:r>
    </w:p>
    <w:p w14:paraId="0452A54C" w14:textId="77777777" w:rsidR="00561AA5" w:rsidRDefault="00561AA5" w:rsidP="009E5041">
      <w:pPr>
        <w:rPr>
          <w:rFonts w:ascii="宋体" w:cs="宋体"/>
          <w:color w:val="000000"/>
          <w:sz w:val="24"/>
          <w:szCs w:val="24"/>
        </w:rPr>
      </w:pPr>
    </w:p>
    <w:p w14:paraId="719C04EF" w14:textId="77777777" w:rsidR="00ED5E2A" w:rsidRDefault="00ED5E2A" w:rsidP="00ED5E2A">
      <w:pPr>
        <w:pStyle w:val="HeadingBar"/>
      </w:pPr>
    </w:p>
    <w:p w14:paraId="09764B19" w14:textId="77777777" w:rsidR="00ED5E2A" w:rsidRDefault="00ED5E2A" w:rsidP="00ED5E2A">
      <w:pPr>
        <w:pStyle w:val="Heading3"/>
      </w:pPr>
      <w:bookmarkStart w:id="125" w:name="_Toc156677804"/>
      <w:r w:rsidRPr="000A2923">
        <w:rPr>
          <w:rFonts w:hint="eastAsia"/>
        </w:rPr>
        <w:t>SQL</w:t>
      </w:r>
      <w:r w:rsidRPr="000A2923">
        <w:rPr>
          <w:rFonts w:hint="eastAsia"/>
        </w:rPr>
        <w:t>语句执行计划分析</w:t>
      </w:r>
      <w:bookmarkEnd w:id="125"/>
    </w:p>
    <w:p w14:paraId="1A2BC4BE" w14:textId="77777777" w:rsidR="00ED5E2A" w:rsidRDefault="00ED5E2A" w:rsidP="00ED5E2A">
      <w:pPr>
        <w:pStyle w:val="BodyText"/>
      </w:pPr>
      <w:r>
        <w:rPr>
          <w:rFonts w:hint="eastAsia"/>
        </w:rPr>
        <w:t>一个优秀的数据库开发人员，一定不能把</w:t>
      </w:r>
      <w:r>
        <w:rPr>
          <w:rFonts w:hint="eastAsia"/>
        </w:rPr>
        <w:t>Oracle</w:t>
      </w:r>
      <w:r>
        <w:rPr>
          <w:rFonts w:hint="eastAsia"/>
        </w:rPr>
        <w:t>当成一个黑</w:t>
      </w:r>
      <w:r w:rsidR="00483C09">
        <w:rPr>
          <w:rFonts w:hint="eastAsia"/>
        </w:rPr>
        <w:t>盒子</w:t>
      </w:r>
      <w:r>
        <w:rPr>
          <w:rFonts w:hint="eastAsia"/>
        </w:rPr>
        <w:t>，只关注结果的正确性，而应该深入理解</w:t>
      </w:r>
      <w:r>
        <w:rPr>
          <w:rFonts w:hint="eastAsia"/>
        </w:rPr>
        <w:t>SQL</w:t>
      </w:r>
      <w:r>
        <w:rPr>
          <w:rFonts w:hint="eastAsia"/>
        </w:rPr>
        <w:t>语句的执行机制，至少要对关键模块的</w:t>
      </w:r>
      <w:r>
        <w:rPr>
          <w:rFonts w:hint="eastAsia"/>
        </w:rPr>
        <w:t>SQL</w:t>
      </w:r>
      <w:r>
        <w:rPr>
          <w:rFonts w:hint="eastAsia"/>
        </w:rPr>
        <w:t>语句进行</w:t>
      </w:r>
      <w:r>
        <w:rPr>
          <w:rFonts w:hint="eastAsia"/>
        </w:rPr>
        <w:t>Oracle SQL</w:t>
      </w:r>
      <w:r>
        <w:rPr>
          <w:rFonts w:hint="eastAsia"/>
        </w:rPr>
        <w:t>语句的执行计划分析。分析内容至少包括：</w:t>
      </w:r>
    </w:p>
    <w:p w14:paraId="1C276B84" w14:textId="77777777" w:rsidR="00ED5E2A" w:rsidRDefault="00ED5E2A" w:rsidP="00A6029D">
      <w:pPr>
        <w:pStyle w:val="BodyText"/>
        <w:numPr>
          <w:ilvl w:val="0"/>
          <w:numId w:val="11"/>
        </w:numPr>
        <w:overflowPunct/>
        <w:autoSpaceDE/>
        <w:autoSpaceDN/>
        <w:adjustRightInd/>
        <w:jc w:val="both"/>
        <w:textAlignment w:val="auto"/>
      </w:pPr>
      <w:r>
        <w:rPr>
          <w:rFonts w:hint="eastAsia"/>
        </w:rPr>
        <w:t>表的访问方式</w:t>
      </w:r>
    </w:p>
    <w:p w14:paraId="2F546D2A" w14:textId="77777777" w:rsidR="00ED5E2A" w:rsidRDefault="00ED5E2A" w:rsidP="00A6029D">
      <w:pPr>
        <w:pStyle w:val="BodyText"/>
        <w:numPr>
          <w:ilvl w:val="0"/>
          <w:numId w:val="11"/>
        </w:numPr>
        <w:overflowPunct/>
        <w:autoSpaceDE/>
        <w:autoSpaceDN/>
        <w:adjustRightInd/>
        <w:jc w:val="both"/>
        <w:textAlignment w:val="auto"/>
      </w:pPr>
      <w:r>
        <w:rPr>
          <w:rFonts w:hint="eastAsia"/>
        </w:rPr>
        <w:t>表的索引类型和策略</w:t>
      </w:r>
    </w:p>
    <w:p w14:paraId="54EC9F4D" w14:textId="77777777" w:rsidR="00ED5E2A" w:rsidRDefault="00ED5E2A" w:rsidP="00A6029D">
      <w:pPr>
        <w:pStyle w:val="BodyText"/>
        <w:numPr>
          <w:ilvl w:val="0"/>
          <w:numId w:val="11"/>
        </w:numPr>
        <w:overflowPunct/>
        <w:autoSpaceDE/>
        <w:autoSpaceDN/>
        <w:adjustRightInd/>
        <w:jc w:val="both"/>
        <w:textAlignment w:val="auto"/>
      </w:pPr>
      <w:r>
        <w:rPr>
          <w:rFonts w:hint="eastAsia"/>
        </w:rPr>
        <w:t>表的连接类型和过程</w:t>
      </w:r>
    </w:p>
    <w:p w14:paraId="14A82BE9" w14:textId="77777777" w:rsidR="00ED5E2A" w:rsidRDefault="00ED5E2A" w:rsidP="00A6029D">
      <w:pPr>
        <w:pStyle w:val="BodyText"/>
        <w:numPr>
          <w:ilvl w:val="0"/>
          <w:numId w:val="11"/>
        </w:numPr>
        <w:overflowPunct/>
        <w:autoSpaceDE/>
        <w:autoSpaceDN/>
        <w:adjustRightInd/>
        <w:jc w:val="both"/>
        <w:textAlignment w:val="auto"/>
      </w:pPr>
      <w:r>
        <w:rPr>
          <w:rFonts w:hint="eastAsia"/>
        </w:rPr>
        <w:t>排序过程</w:t>
      </w:r>
    </w:p>
    <w:p w14:paraId="12A94271" w14:textId="77777777" w:rsidR="00ED5E2A" w:rsidRDefault="00ED5E2A" w:rsidP="00A6029D">
      <w:pPr>
        <w:pStyle w:val="BodyText"/>
        <w:numPr>
          <w:ilvl w:val="0"/>
          <w:numId w:val="11"/>
        </w:numPr>
        <w:overflowPunct/>
        <w:autoSpaceDE/>
        <w:autoSpaceDN/>
        <w:adjustRightInd/>
        <w:jc w:val="both"/>
        <w:textAlignment w:val="auto"/>
      </w:pPr>
      <w:r>
        <w:rPr>
          <w:rFonts w:hint="eastAsia"/>
        </w:rPr>
        <w:t>汇总过程</w:t>
      </w:r>
    </w:p>
    <w:p w14:paraId="0266B6C1" w14:textId="77777777" w:rsidR="00ED5E2A" w:rsidRDefault="00ED5E2A" w:rsidP="00A6029D">
      <w:pPr>
        <w:pStyle w:val="BodyText"/>
        <w:numPr>
          <w:ilvl w:val="0"/>
          <w:numId w:val="11"/>
        </w:numPr>
        <w:overflowPunct/>
        <w:autoSpaceDE/>
        <w:autoSpaceDN/>
        <w:adjustRightInd/>
        <w:jc w:val="both"/>
        <w:textAlignment w:val="auto"/>
      </w:pPr>
      <w:r>
        <w:rPr>
          <w:rFonts w:hint="eastAsia"/>
        </w:rPr>
        <w:t>并行处理过程</w:t>
      </w:r>
    </w:p>
    <w:p w14:paraId="397DCB74" w14:textId="77777777" w:rsidR="00ED5E2A" w:rsidRDefault="00ED5E2A" w:rsidP="009E5041">
      <w:pPr>
        <w:rPr>
          <w:rFonts w:ascii="宋体" w:cs="宋体"/>
          <w:color w:val="000000"/>
          <w:sz w:val="24"/>
          <w:szCs w:val="24"/>
        </w:rPr>
      </w:pPr>
    </w:p>
    <w:p w14:paraId="29F2E39B" w14:textId="77777777" w:rsidR="006749C3" w:rsidRDefault="006749C3" w:rsidP="009E5041">
      <w:pPr>
        <w:rPr>
          <w:rFonts w:ascii="宋体" w:cs="宋体"/>
          <w:color w:val="000000"/>
          <w:sz w:val="24"/>
          <w:szCs w:val="24"/>
        </w:rPr>
      </w:pPr>
    </w:p>
    <w:bookmarkEnd w:id="0"/>
    <w:bookmarkEnd w:id="1"/>
    <w:bookmarkEnd w:id="2"/>
    <w:p w14:paraId="66128035" w14:textId="77777777" w:rsidR="00D01350" w:rsidRDefault="00D01350">
      <w:pPr>
        <w:pStyle w:val="BodyText"/>
        <w:spacing w:before="0" w:after="0"/>
        <w:ind w:left="2517" w:rightChars="40" w:right="80"/>
        <w:rPr>
          <w:rFonts w:ascii="STZhongsong" w:eastAsia="STZhongsong" w:hAnsi="STZhongsong"/>
          <w:sz w:val="21"/>
        </w:rPr>
      </w:pPr>
    </w:p>
    <w:p w14:paraId="6ECD555B" w14:textId="77777777" w:rsidR="00C059BF" w:rsidRDefault="00C059BF">
      <w:pPr>
        <w:pStyle w:val="BodyText"/>
        <w:spacing w:before="0" w:after="0"/>
        <w:ind w:left="2517" w:rightChars="40" w:right="80"/>
        <w:rPr>
          <w:rFonts w:ascii="STZhongsong" w:eastAsia="STZhongsong" w:hAnsi="STZhongsong"/>
          <w:sz w:val="21"/>
        </w:rPr>
      </w:pPr>
    </w:p>
    <w:p w14:paraId="565077AC" w14:textId="77777777" w:rsidR="00C059BF" w:rsidRDefault="00C059BF">
      <w:pPr>
        <w:pStyle w:val="BodyText"/>
        <w:spacing w:before="0" w:after="0"/>
        <w:ind w:left="2517" w:rightChars="40" w:right="80"/>
        <w:rPr>
          <w:rFonts w:ascii="STZhongsong" w:eastAsia="STZhongsong" w:hAnsi="STZhongsong"/>
          <w:sz w:val="21"/>
        </w:rPr>
      </w:pPr>
    </w:p>
    <w:p w14:paraId="680BE5D0" w14:textId="77777777" w:rsidR="00C059BF" w:rsidRDefault="00C059BF">
      <w:pPr>
        <w:pStyle w:val="BodyText"/>
        <w:spacing w:before="0" w:after="0"/>
        <w:ind w:left="2517" w:rightChars="40" w:right="80"/>
        <w:rPr>
          <w:rFonts w:ascii="STZhongsong" w:eastAsia="STZhongsong" w:hAnsi="STZhongsong"/>
          <w:sz w:val="21"/>
        </w:rPr>
      </w:pPr>
    </w:p>
    <w:p w14:paraId="2B7C3EB8" w14:textId="77777777" w:rsidR="00C059BF" w:rsidRDefault="00C059BF">
      <w:pPr>
        <w:pStyle w:val="BodyText"/>
        <w:spacing w:before="0" w:after="0"/>
        <w:ind w:left="2517" w:rightChars="40" w:right="80"/>
        <w:rPr>
          <w:rFonts w:ascii="STZhongsong" w:eastAsia="STZhongsong" w:hAnsi="STZhongsong"/>
          <w:sz w:val="21"/>
        </w:rPr>
      </w:pPr>
    </w:p>
    <w:p w14:paraId="587EF0BC" w14:textId="77777777" w:rsidR="00C059BF" w:rsidRDefault="00C059BF">
      <w:pPr>
        <w:framePr w:w="5740" w:h="5347" w:hSpace="180" w:wrap="auto" w:vAnchor="text" w:hAnchor="page" w:x="4702" w:y="113"/>
        <w:rPr>
          <w:rFonts w:ascii="Verdana" w:hAnsi="Verdana"/>
          <w:b/>
          <w:sz w:val="18"/>
        </w:rPr>
      </w:pPr>
      <w:r>
        <w:rPr>
          <w:rFonts w:ascii="Verdana" w:hAnsi="Verdana"/>
          <w:b/>
          <w:sz w:val="18"/>
        </w:rPr>
        <w:lastRenderedPageBreak/>
        <w:t xml:space="preserve">Oracle Corporation is the world's largest enterprise software company. Oracle offers its database, </w:t>
      </w:r>
      <w:proofErr w:type="gramStart"/>
      <w:r>
        <w:rPr>
          <w:rFonts w:ascii="Verdana" w:hAnsi="Verdana"/>
          <w:b/>
          <w:sz w:val="18"/>
        </w:rPr>
        <w:t>tools</w:t>
      </w:r>
      <w:proofErr w:type="gramEnd"/>
      <w:r>
        <w:rPr>
          <w:rFonts w:ascii="Verdana" w:hAnsi="Verdana"/>
          <w:b/>
          <w:sz w:val="18"/>
        </w:rPr>
        <w:t xml:space="preserve"> and application products, along with related consulting, education, and support services. </w:t>
      </w:r>
    </w:p>
    <w:p w14:paraId="18E6389C" w14:textId="77777777" w:rsidR="00C059BF" w:rsidRDefault="00C059BF">
      <w:pPr>
        <w:framePr w:w="5740" w:h="5347" w:hSpace="180" w:wrap="auto" w:vAnchor="text" w:hAnchor="page" w:x="4702" w:y="113"/>
        <w:rPr>
          <w:rFonts w:ascii="Verdana" w:hAnsi="Verdana"/>
          <w:b/>
          <w:sz w:val="18"/>
        </w:rPr>
      </w:pPr>
    </w:p>
    <w:p w14:paraId="53168A1E" w14:textId="77777777" w:rsidR="00C059BF" w:rsidRDefault="00C059BF">
      <w:pPr>
        <w:framePr w:w="5740" w:h="5347" w:hSpace="180" w:wrap="auto" w:vAnchor="text" w:hAnchor="page" w:x="4702" w:y="113"/>
        <w:rPr>
          <w:rFonts w:ascii="Verdana" w:hAnsi="Verdana"/>
          <w:b/>
          <w:sz w:val="18"/>
        </w:rPr>
      </w:pPr>
      <w:r>
        <w:rPr>
          <w:rFonts w:ascii="Verdana" w:hAnsi="Verdana"/>
          <w:b/>
          <w:sz w:val="18"/>
        </w:rPr>
        <w:t>Oracle Support Services provides technical and operational expertise for all Oracle technology and applications.</w:t>
      </w:r>
    </w:p>
    <w:p w14:paraId="22BD8BC0" w14:textId="77777777" w:rsidR="00C059BF" w:rsidRDefault="00C059BF">
      <w:pPr>
        <w:framePr w:w="5740" w:h="5347" w:hSpace="180" w:wrap="auto" w:vAnchor="text" w:hAnchor="page" w:x="4702" w:y="113"/>
        <w:rPr>
          <w:rFonts w:ascii="Verdana" w:hAnsi="Verdana"/>
          <w:b/>
          <w:sz w:val="18"/>
        </w:rPr>
      </w:pPr>
    </w:p>
    <w:p w14:paraId="5CA6F8F9" w14:textId="77777777" w:rsidR="00C059BF" w:rsidRDefault="00C059BF">
      <w:pPr>
        <w:framePr w:w="5740" w:h="5347" w:hSpace="180" w:wrap="auto" w:vAnchor="text" w:hAnchor="page" w:x="4702" w:y="113"/>
        <w:rPr>
          <w:rFonts w:ascii="Verdana" w:hAnsi="Verdana"/>
          <w:b/>
          <w:sz w:val="18"/>
        </w:rPr>
      </w:pPr>
      <w:r>
        <w:rPr>
          <w:rFonts w:ascii="Verdana" w:hAnsi="Verdana"/>
          <w:b/>
          <w:sz w:val="18"/>
        </w:rPr>
        <w:t>Oracle is a registered trademark of Oracle Corporation.  Other names may be trademarks of their respective owners.</w:t>
      </w:r>
    </w:p>
    <w:p w14:paraId="0CAA5974" w14:textId="77777777" w:rsidR="00C059BF" w:rsidRDefault="00C059BF">
      <w:pPr>
        <w:framePr w:w="5740" w:h="5347" w:hSpace="180" w:wrap="auto" w:vAnchor="text" w:hAnchor="page" w:x="4702" w:y="113"/>
        <w:rPr>
          <w:rFonts w:ascii="Verdana" w:hAnsi="Verdana"/>
          <w:b/>
          <w:sz w:val="18"/>
        </w:rPr>
      </w:pPr>
    </w:p>
    <w:p w14:paraId="7E366751" w14:textId="77777777" w:rsidR="00C059BF" w:rsidRDefault="00C059BF">
      <w:pPr>
        <w:framePr w:w="5740" w:h="5347" w:hSpace="180" w:wrap="auto" w:vAnchor="text" w:hAnchor="page" w:x="4702" w:y="113"/>
        <w:rPr>
          <w:rFonts w:ascii="Verdana" w:hAnsi="Verdana"/>
          <w:b/>
          <w:sz w:val="18"/>
        </w:rPr>
      </w:pPr>
      <w:r>
        <w:rPr>
          <w:rFonts w:ascii="Verdana" w:hAnsi="Verdana"/>
          <w:b/>
          <w:sz w:val="18"/>
        </w:rPr>
        <w:t>All Rights Reserved.  No part of this publication may be reprinted or otherwise reproduced without permission from the publisher.</w:t>
      </w:r>
    </w:p>
    <w:p w14:paraId="082686C4" w14:textId="77777777" w:rsidR="00C059BF" w:rsidRDefault="00C059BF">
      <w:pPr>
        <w:framePr w:w="5740" w:h="5347" w:hSpace="180" w:wrap="auto" w:vAnchor="text" w:hAnchor="page" w:x="4702" w:y="113"/>
        <w:rPr>
          <w:rFonts w:ascii="Verdana" w:hAnsi="Verdana"/>
          <w:b/>
          <w:sz w:val="18"/>
        </w:rPr>
      </w:pPr>
    </w:p>
    <w:p w14:paraId="490CB5E4" w14:textId="77777777" w:rsidR="00C059BF" w:rsidRDefault="00C059BF">
      <w:pPr>
        <w:framePr w:w="5740" w:h="5347" w:hSpace="180" w:wrap="auto" w:vAnchor="text" w:hAnchor="page" w:x="4702" w:y="113"/>
        <w:rPr>
          <w:rFonts w:ascii="Verdana" w:hAnsi="Verdana"/>
          <w:b/>
          <w:sz w:val="18"/>
        </w:rPr>
      </w:pPr>
    </w:p>
    <w:p w14:paraId="07AAB782" w14:textId="77777777" w:rsidR="00C059BF" w:rsidRDefault="00C059BF">
      <w:pPr>
        <w:framePr w:w="5740" w:h="5347" w:hSpace="180" w:wrap="auto" w:vAnchor="text" w:hAnchor="page" w:x="4702" w:y="113"/>
        <w:rPr>
          <w:rFonts w:ascii="Verdana" w:hAnsi="Verdana"/>
          <w:b/>
          <w:sz w:val="18"/>
        </w:rPr>
      </w:pPr>
      <w:r>
        <w:rPr>
          <w:rFonts w:ascii="Verdana" w:hAnsi="Verdana"/>
          <w:b/>
          <w:sz w:val="18"/>
        </w:rPr>
        <w:t xml:space="preserve">Copyright </w:t>
      </w:r>
      <w:r>
        <w:rPr>
          <w:b/>
          <w:sz w:val="18"/>
        </w:rPr>
        <w:t>©</w:t>
      </w:r>
      <w:r>
        <w:rPr>
          <w:rFonts w:ascii="Verdana" w:hAnsi="Verdana"/>
          <w:b/>
          <w:sz w:val="18"/>
        </w:rPr>
        <w:t xml:space="preserve"> 20</w:t>
      </w:r>
      <w:r w:rsidR="000D77E2">
        <w:rPr>
          <w:rFonts w:ascii="Verdana" w:hAnsi="Verdana"/>
          <w:b/>
          <w:sz w:val="18"/>
        </w:rPr>
        <w:t>20</w:t>
      </w:r>
      <w:r>
        <w:rPr>
          <w:rFonts w:ascii="Verdana" w:hAnsi="Verdana"/>
          <w:b/>
          <w:sz w:val="18"/>
        </w:rPr>
        <w:t xml:space="preserve"> Oracle Corporation.</w:t>
      </w:r>
    </w:p>
    <w:p w14:paraId="3B4EBB3C" w14:textId="77777777" w:rsidR="00C059BF" w:rsidRDefault="00C059BF">
      <w:pPr>
        <w:framePr w:w="5740" w:h="5347" w:hSpace="180" w:wrap="auto" w:vAnchor="text" w:hAnchor="page" w:x="4702" w:y="113"/>
        <w:rPr>
          <w:rFonts w:ascii="Verdana" w:hAnsi="Verdana"/>
          <w:b/>
          <w:sz w:val="18"/>
        </w:rPr>
      </w:pPr>
    </w:p>
    <w:p w14:paraId="5671D1CD" w14:textId="77777777" w:rsidR="00C059BF" w:rsidRDefault="00C059BF">
      <w:pPr>
        <w:framePr w:w="5740" w:h="5347" w:hSpace="180" w:wrap="auto" w:vAnchor="text" w:hAnchor="page" w:x="4702" w:y="113"/>
        <w:rPr>
          <w:rFonts w:ascii="Verdana" w:hAnsi="Verdana"/>
        </w:rPr>
      </w:pPr>
    </w:p>
    <w:p w14:paraId="678A799D" w14:textId="77777777" w:rsidR="00C059BF" w:rsidRDefault="001C3BC3">
      <w:pPr>
        <w:pStyle w:val="BodyText"/>
        <w:ind w:leftChars="270" w:left="540"/>
        <w:rPr>
          <w:rFonts w:ascii="Verdana" w:hAnsi="Verdana"/>
        </w:rPr>
      </w:pPr>
      <w:r>
        <w:rPr>
          <w:rFonts w:ascii="Verdana" w:hAnsi="Verdana"/>
          <w:noProof/>
        </w:rPr>
        <w:drawing>
          <wp:inline distT="0" distB="0" distL="0" distR="0" wp14:anchorId="362A7855" wp14:editId="16571492">
            <wp:extent cx="1552575" cy="4857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552575" cy="485775"/>
                    </a:xfrm>
                    <a:prstGeom prst="rect">
                      <a:avLst/>
                    </a:prstGeom>
                    <a:noFill/>
                    <a:ln w="9525">
                      <a:noFill/>
                      <a:miter lim="800000"/>
                      <a:headEnd/>
                      <a:tailEnd/>
                    </a:ln>
                  </pic:spPr>
                </pic:pic>
              </a:graphicData>
            </a:graphic>
          </wp:inline>
        </w:drawing>
      </w:r>
    </w:p>
    <w:p w14:paraId="46687B90" w14:textId="77777777" w:rsidR="00C059BF" w:rsidRDefault="00C059BF">
      <w:pPr>
        <w:pStyle w:val="BodyText"/>
        <w:rPr>
          <w:rFonts w:ascii="Verdana" w:hAnsi="Verdana"/>
        </w:rPr>
      </w:pPr>
    </w:p>
    <w:p w14:paraId="315922FF" w14:textId="77777777" w:rsidR="00C059BF" w:rsidRDefault="00C059BF">
      <w:pPr>
        <w:pStyle w:val="BodyText"/>
        <w:rPr>
          <w:rFonts w:ascii="Verdana" w:hAnsi="Verdana"/>
        </w:rPr>
      </w:pPr>
    </w:p>
    <w:p w14:paraId="43A068C1" w14:textId="77777777" w:rsidR="00C059BF" w:rsidRDefault="00C059BF">
      <w:pPr>
        <w:pStyle w:val="BodyText"/>
        <w:rPr>
          <w:rFonts w:ascii="Verdana" w:hAnsi="Verdana"/>
        </w:rPr>
      </w:pPr>
    </w:p>
    <w:p w14:paraId="7BDF7EF7" w14:textId="77777777" w:rsidR="00C059BF" w:rsidRDefault="00C059BF">
      <w:pPr>
        <w:pStyle w:val="BodyText"/>
        <w:rPr>
          <w:rFonts w:ascii="Verdana" w:hAnsi="Verdana"/>
        </w:rPr>
      </w:pPr>
    </w:p>
    <w:p w14:paraId="4816B52D" w14:textId="77777777" w:rsidR="00C059BF" w:rsidRDefault="00C059BF">
      <w:pPr>
        <w:pStyle w:val="BodyText"/>
        <w:rPr>
          <w:rFonts w:ascii="Verdana" w:hAnsi="Verdana"/>
        </w:rPr>
      </w:pPr>
    </w:p>
    <w:p w14:paraId="2A316B79" w14:textId="77777777" w:rsidR="00C059BF" w:rsidRDefault="00C059BF">
      <w:pPr>
        <w:rPr>
          <w:rFonts w:ascii="Verdana" w:hAnsi="Verdana"/>
        </w:rPr>
      </w:pPr>
    </w:p>
    <w:p w14:paraId="44F4B88E" w14:textId="77777777" w:rsidR="00C059BF" w:rsidRDefault="00C059BF">
      <w:pPr>
        <w:pStyle w:val="BodyText"/>
        <w:ind w:left="0"/>
      </w:pPr>
    </w:p>
    <w:p w14:paraId="7B58F0E1" w14:textId="77777777" w:rsidR="00C059BF" w:rsidRDefault="00C059BF">
      <w:pPr>
        <w:pStyle w:val="BodyText"/>
        <w:spacing w:before="0" w:after="0"/>
        <w:ind w:left="2517" w:rightChars="40" w:right="80"/>
        <w:rPr>
          <w:rFonts w:ascii="Tahoma" w:hAnsi="Tahoma"/>
          <w:sz w:val="21"/>
        </w:rPr>
      </w:pPr>
    </w:p>
    <w:sectPr w:rsidR="00C059BF" w:rsidSect="00552085">
      <w:headerReference w:type="even" r:id="rId22"/>
      <w:headerReference w:type="default" r:id="rId23"/>
      <w:footerReference w:type="default" r:id="rId24"/>
      <w:headerReference w:type="first" r:id="rId25"/>
      <w:pgSz w:w="11907" w:h="16840" w:code="9"/>
      <w:pgMar w:top="680" w:right="964" w:bottom="680" w:left="680" w:header="431" w:footer="431" w:gutter="284"/>
      <w:pgNumType w:start="1"/>
      <w:cols w:space="720"/>
      <w:docGrid w:linePitch="272" w:charSpace="4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39C5" w14:textId="77777777" w:rsidR="00152A06" w:rsidRDefault="00152A06">
      <w:r>
        <w:separator/>
      </w:r>
    </w:p>
  </w:endnote>
  <w:endnote w:type="continuationSeparator" w:id="0">
    <w:p w14:paraId="5371DE43" w14:textId="77777777" w:rsidR="00152A06" w:rsidRDefault="0015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Times">
    <w:altName w:val="Helvetica Neue"/>
    <w:panose1 w:val="02020603050405020304"/>
    <w:charset w:val="00"/>
    <w:family w:val="roman"/>
    <w:pitch w:val="variable"/>
    <w:sig w:usb0="E0002EFF" w:usb1="C000785B" w:usb2="00000009" w:usb3="00000000" w:csb0="000001FF" w:csb1="00000000"/>
  </w:font>
  <w:font w:name="Book Antiqua">
    <w:altName w:val="苹方-简"/>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TZhongsong">
    <w:altName w:val="STZhongsong"/>
    <w:charset w:val="86"/>
    <w:family w:val="auto"/>
    <w:pitch w:val="variable"/>
    <w:sig w:usb0="00000287" w:usb1="080F0000" w:usb2="00000010" w:usb3="00000000" w:csb0="0004009F" w:csb1="00000000"/>
  </w:font>
  <w:font w:name="Courier">
    <w:altName w:val="Courier New"/>
    <w:panose1 w:val="02070409020205020404"/>
    <w:charset w:val="00"/>
    <w:family w:val="modern"/>
    <w:notTrueType/>
    <w:pitch w:val="fixed"/>
    <w:sig w:usb0="00000003" w:usb1="00000000" w:usb2="00000000" w:usb3="00000000" w:csb0="00000001" w:csb1="00000000"/>
  </w:font>
  <w:font w:name="LiberationSans">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3394" w14:textId="77777777" w:rsidR="00733F07" w:rsidRDefault="00733F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8E969F" w14:textId="77777777" w:rsidR="00733F07" w:rsidRDefault="00733F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E35E0" w14:textId="77777777" w:rsidR="00733F07" w:rsidRDefault="00733F07">
    <w:pPr>
      <w:pStyle w:val="Footer"/>
      <w:tabs>
        <w:tab w:val="clear" w:pos="7920"/>
        <w:tab w:val="center" w:pos="5130"/>
        <w:tab w:val="right" w:pos="9720"/>
        <w:tab w:val="right" w:pos="10440"/>
      </w:tabs>
    </w:pPr>
    <w:r>
      <w:t xml:space="preserve">  Oracle</w:t>
    </w:r>
    <w:r>
      <w:tab/>
      <w:t>Commercial in Confidence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35E9" w14:textId="77777777" w:rsidR="00733F07" w:rsidRDefault="00733F07">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A137" w14:textId="77777777" w:rsidR="00733F07" w:rsidRDefault="00733F07" w:rsidP="00E946A4">
    <w:pPr>
      <w:pStyle w:val="Footer"/>
      <w:pBdr>
        <w:top w:val="single" w:sz="4" w:space="1" w:color="auto"/>
      </w:pBdr>
      <w:tabs>
        <w:tab w:val="clear" w:pos="7920"/>
        <w:tab w:val="right" w:pos="9898"/>
      </w:tabs>
      <w:ind w:rightChars="40" w:right="80"/>
      <w:jc w:val="both"/>
      <w:rPr>
        <w:rFonts w:ascii="Tahoma" w:eastAsia="黑体" w:hAnsi="Tahoma"/>
      </w:rPr>
    </w:pPr>
    <w:r>
      <w:rPr>
        <w:rFonts w:ascii="Tahoma" w:eastAsia="黑体" w:hAnsi="Tahoma" w:cs="Tahoma" w:hint="eastAsia"/>
      </w:rPr>
      <w:t>Oracle</w:t>
    </w:r>
    <w:r>
      <w:rPr>
        <w:rFonts w:ascii="Tahoma" w:eastAsia="黑体" w:hAnsi="Tahoma" w:hint="eastAsia"/>
        <w:sz w:val="15"/>
      </w:rPr>
      <w:t xml:space="preserve"> </w:t>
    </w:r>
    <w:r>
      <w:rPr>
        <w:rFonts w:ascii="Tahoma" w:eastAsia="黑体" w:hAnsi="Tahoma" w:hint="eastAsia"/>
        <w:sz w:val="15"/>
      </w:rPr>
      <w:t>支持服务部</w:t>
    </w:r>
    <w:r>
      <w:rPr>
        <w:rFonts w:ascii="Tahoma" w:eastAsia="黑体" w:hAnsi="Tahoma" w:hint="eastAsia"/>
        <w:sz w:val="15"/>
      </w:rPr>
      <w:t xml:space="preserve"> </w:t>
    </w:r>
    <w:r>
      <w:rPr>
        <w:rFonts w:ascii="Tahoma" w:eastAsia="黑体" w:hAnsi="Tahoma" w:hint="eastAsia"/>
        <w:sz w:val="15"/>
      </w:rPr>
      <w:tab/>
    </w:r>
    <w:r>
      <w:rPr>
        <w:rFonts w:ascii="Tahoma" w:eastAsia="黑体" w:hAnsi="Tahoma" w:hint="eastAsia"/>
        <w:sz w:val="15"/>
      </w:rPr>
      <w:t>第</w:t>
    </w:r>
    <w:r>
      <w:rPr>
        <w:rStyle w:val="PageNumber"/>
        <w:rFonts w:ascii="Tahoma" w:eastAsia="黑体" w:hAnsi="Tahoma"/>
      </w:rPr>
      <w:fldChar w:fldCharType="begin"/>
    </w:r>
    <w:r>
      <w:rPr>
        <w:rStyle w:val="PageNumber"/>
        <w:rFonts w:ascii="Tahoma" w:eastAsia="黑体" w:hAnsi="Tahoma"/>
      </w:rPr>
      <w:instrText xml:space="preserve"> PAGE </w:instrText>
    </w:r>
    <w:r>
      <w:rPr>
        <w:rStyle w:val="PageNumber"/>
        <w:rFonts w:ascii="Tahoma" w:eastAsia="黑体" w:hAnsi="Tahoma"/>
      </w:rPr>
      <w:fldChar w:fldCharType="separate"/>
    </w:r>
    <w:r w:rsidR="00137157">
      <w:rPr>
        <w:rStyle w:val="PageNumber"/>
        <w:rFonts w:ascii="Tahoma" w:eastAsia="黑体" w:hAnsi="Tahoma"/>
        <w:noProof/>
      </w:rPr>
      <w:t>15</w:t>
    </w:r>
    <w:r>
      <w:rPr>
        <w:rStyle w:val="PageNumber"/>
        <w:rFonts w:ascii="Tahoma" w:eastAsia="黑体" w:hAnsi="Tahoma"/>
      </w:rPr>
      <w:fldChar w:fldCharType="end"/>
    </w:r>
    <w:r>
      <w:rPr>
        <w:rStyle w:val="PageNumber"/>
        <w:rFonts w:ascii="Tahoma" w:eastAsia="黑体" w:hAnsi="Tahoma"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0C74" w14:textId="77777777" w:rsidR="00152A06" w:rsidRDefault="00152A06">
      <w:r>
        <w:separator/>
      </w:r>
    </w:p>
  </w:footnote>
  <w:footnote w:type="continuationSeparator" w:id="0">
    <w:p w14:paraId="12AAD7F0" w14:textId="77777777" w:rsidR="00152A06" w:rsidRDefault="00152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A299" w14:textId="77777777" w:rsidR="00733F07" w:rsidRDefault="00000000">
    <w:pPr>
      <w:pStyle w:val="Header"/>
    </w:pPr>
    <w:r>
      <w:rPr>
        <w:noProof/>
      </w:rPr>
      <w:pict w14:anchorId="4F331D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230188" o:spid="_x0000_s1026" type="#_x0000_t136" style="position:absolute;margin-left:0;margin-top:0;width:586.25pt;height:117.25pt;rotation:315;z-index:-251655168;mso-position-horizontal:center;mso-position-horizontal-relative:margin;mso-position-vertical:center;mso-position-vertical-relative:margin" o:allowincell="f" fillcolor="silver" stroked="f">
          <v:fill opacity=".5"/>
          <v:textpath style="font-family:&quot;宋体&quot;;font-size:1pt" string="Oracle AC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A037" w14:textId="77777777" w:rsidR="00733F07" w:rsidRDefault="00000000">
    <w:pPr>
      <w:pStyle w:val="Header"/>
      <w:tabs>
        <w:tab w:val="clear" w:pos="10080"/>
        <w:tab w:val="right" w:pos="9999"/>
      </w:tabs>
    </w:pPr>
    <w:r>
      <w:rPr>
        <w:noProof/>
      </w:rPr>
      <w:pict w14:anchorId="76F7F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230189" o:spid="_x0000_s1027" type="#_x0000_t136" style="position:absolute;margin-left:0;margin-top:0;width:586.25pt;height:117.25pt;rotation:315;z-index:-251653120;mso-position-horizontal:center;mso-position-horizontal-relative:margin;mso-position-vertical:center;mso-position-vertical-relative:margin" o:allowincell="f" fillcolor="silver" stroked="f">
          <v:fill opacity=".5"/>
          <v:textpath style="font-family:&quot;宋体&quot;;font-size:1pt" string="Oracle ACS"/>
          <w10:wrap anchorx="margin" anchory="margin"/>
        </v:shape>
      </w:pict>
    </w:r>
    <w:r w:rsidR="00733F07">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1CB9" w14:textId="77777777" w:rsidR="00733F07" w:rsidRDefault="00000000">
    <w:pPr>
      <w:pStyle w:val="Header"/>
    </w:pPr>
    <w:r>
      <w:rPr>
        <w:noProof/>
      </w:rPr>
      <w:pict w14:anchorId="22C89C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230187" o:spid="_x0000_s1025" type="#_x0000_t136" style="position:absolute;margin-left:0;margin-top:0;width:586.25pt;height:117.25pt;rotation:315;z-index:-251657216;mso-position-horizontal:center;mso-position-horizontal-relative:margin;mso-position-vertical:center;mso-position-vertical-relative:margin" o:allowincell="f" fillcolor="silver" stroked="f">
          <v:fill opacity=".5"/>
          <v:textpath style="font-family:&quot;宋体&quot;;font-size:1pt" string="Oracle ACS"/>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4845" w14:textId="77777777" w:rsidR="00733F07" w:rsidRDefault="00000000">
    <w:pPr>
      <w:pStyle w:val="Header"/>
    </w:pPr>
    <w:r>
      <w:rPr>
        <w:noProof/>
      </w:rPr>
      <w:pict w14:anchorId="051FB3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230191" o:spid="_x0000_s1029" type="#_x0000_t136" style="position:absolute;margin-left:0;margin-top:0;width:586.25pt;height:117.25pt;rotation:315;z-index:-251649024;mso-position-horizontal:center;mso-position-horizontal-relative:margin;mso-position-vertical:center;mso-position-vertical-relative:margin" o:allowincell="f" fillcolor="silver" stroked="f">
          <v:fill opacity=".5"/>
          <v:textpath style="font-family:&quot;宋体&quot;;font-size:1pt" string="Oracle ACS"/>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3412" w14:textId="77777777" w:rsidR="00733F07" w:rsidRDefault="00000000">
    <w:pPr>
      <w:pStyle w:val="Header"/>
    </w:pPr>
    <w:r>
      <w:rPr>
        <w:noProof/>
      </w:rPr>
      <w:pict w14:anchorId="2C4348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230192" o:spid="_x0000_s1030" type="#_x0000_t136" style="position:absolute;margin-left:0;margin-top:0;width:586.25pt;height:117.25pt;rotation:315;z-index:-251646976;mso-position-horizontal:center;mso-position-horizontal-relative:margin;mso-position-vertical:center;mso-position-vertical-relative:margin" o:allowincell="f" fillcolor="silver" stroked="f">
          <v:fill opacity=".5"/>
          <v:textpath style="font-family:&quot;宋体&quot;;font-size:1pt" string="Oracle ACS"/>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B4B4" w14:textId="77777777" w:rsidR="00733F07" w:rsidRDefault="00000000">
    <w:pPr>
      <w:pStyle w:val="Header"/>
    </w:pPr>
    <w:r>
      <w:rPr>
        <w:noProof/>
      </w:rPr>
      <w:pict w14:anchorId="2C4D9A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230190" o:spid="_x0000_s1028" type="#_x0000_t136" style="position:absolute;margin-left:0;margin-top:0;width:586.25pt;height:117.25pt;rotation:315;z-index:-251651072;mso-position-horizontal:center;mso-position-horizontal-relative:margin;mso-position-vertical:center;mso-position-vertical-relative:margin" o:allowincell="f" fillcolor="silver" stroked="f">
          <v:fill opacity=".5"/>
          <v:textpath style="font-family:&quot;宋体&quot;;font-size:1pt" string="Oracle AC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rPr>
        <w:u w:val="none"/>
      </w:r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052826"/>
    <w:multiLevelType w:val="hybridMultilevel"/>
    <w:tmpl w:val="09960F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15285995"/>
    <w:multiLevelType w:val="hybridMultilevel"/>
    <w:tmpl w:val="D04A1FCC"/>
    <w:lvl w:ilvl="0" w:tplc="04090001">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3" w15:restartNumberingAfterBreak="0">
    <w:nsid w:val="2331445F"/>
    <w:multiLevelType w:val="multilevel"/>
    <w:tmpl w:val="A23E8D74"/>
    <w:lvl w:ilvl="0">
      <w:start w:val="1"/>
      <w:numFmt w:val="decimal"/>
      <w:pStyle w:val="Heading1"/>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Heading3"/>
      <w:suff w:val="space"/>
      <w:lvlText w:val="%1.%2.%3"/>
      <w:lvlJc w:val="left"/>
      <w:pPr>
        <w:ind w:left="1134"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27925504"/>
    <w:multiLevelType w:val="hybridMultilevel"/>
    <w:tmpl w:val="6AF23748"/>
    <w:lvl w:ilvl="0" w:tplc="04090001">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001"/>
        </w:tabs>
        <w:ind w:left="3001" w:hanging="420"/>
      </w:pPr>
      <w:rPr>
        <w:rFonts w:ascii="Wingdings" w:hAnsi="Wingdings" w:hint="default"/>
      </w:rPr>
    </w:lvl>
    <w:lvl w:ilvl="2" w:tplc="04090005" w:tentative="1">
      <w:start w:val="1"/>
      <w:numFmt w:val="bullet"/>
      <w:lvlText w:val=""/>
      <w:lvlJc w:val="left"/>
      <w:pPr>
        <w:tabs>
          <w:tab w:val="num" w:pos="3421"/>
        </w:tabs>
        <w:ind w:left="3421" w:hanging="420"/>
      </w:pPr>
      <w:rPr>
        <w:rFonts w:ascii="Wingdings" w:hAnsi="Wingdings" w:hint="default"/>
      </w:rPr>
    </w:lvl>
    <w:lvl w:ilvl="3" w:tplc="04090001" w:tentative="1">
      <w:start w:val="1"/>
      <w:numFmt w:val="bullet"/>
      <w:lvlText w:val=""/>
      <w:lvlJc w:val="left"/>
      <w:pPr>
        <w:tabs>
          <w:tab w:val="num" w:pos="3841"/>
        </w:tabs>
        <w:ind w:left="3841" w:hanging="420"/>
      </w:pPr>
      <w:rPr>
        <w:rFonts w:ascii="Wingdings" w:hAnsi="Wingdings" w:hint="default"/>
      </w:rPr>
    </w:lvl>
    <w:lvl w:ilvl="4" w:tplc="04090003" w:tentative="1">
      <w:start w:val="1"/>
      <w:numFmt w:val="bullet"/>
      <w:lvlText w:val=""/>
      <w:lvlJc w:val="left"/>
      <w:pPr>
        <w:tabs>
          <w:tab w:val="num" w:pos="4261"/>
        </w:tabs>
        <w:ind w:left="4261" w:hanging="420"/>
      </w:pPr>
      <w:rPr>
        <w:rFonts w:ascii="Wingdings" w:hAnsi="Wingdings" w:hint="default"/>
      </w:rPr>
    </w:lvl>
    <w:lvl w:ilvl="5" w:tplc="04090005" w:tentative="1">
      <w:start w:val="1"/>
      <w:numFmt w:val="bullet"/>
      <w:lvlText w:val=""/>
      <w:lvlJc w:val="left"/>
      <w:pPr>
        <w:tabs>
          <w:tab w:val="num" w:pos="4681"/>
        </w:tabs>
        <w:ind w:left="4681" w:hanging="420"/>
      </w:pPr>
      <w:rPr>
        <w:rFonts w:ascii="Wingdings" w:hAnsi="Wingdings" w:hint="default"/>
      </w:rPr>
    </w:lvl>
    <w:lvl w:ilvl="6" w:tplc="04090001" w:tentative="1">
      <w:start w:val="1"/>
      <w:numFmt w:val="bullet"/>
      <w:lvlText w:val=""/>
      <w:lvlJc w:val="left"/>
      <w:pPr>
        <w:tabs>
          <w:tab w:val="num" w:pos="5101"/>
        </w:tabs>
        <w:ind w:left="5101" w:hanging="420"/>
      </w:pPr>
      <w:rPr>
        <w:rFonts w:ascii="Wingdings" w:hAnsi="Wingdings" w:hint="default"/>
      </w:rPr>
    </w:lvl>
    <w:lvl w:ilvl="7" w:tplc="04090003" w:tentative="1">
      <w:start w:val="1"/>
      <w:numFmt w:val="bullet"/>
      <w:lvlText w:val=""/>
      <w:lvlJc w:val="left"/>
      <w:pPr>
        <w:tabs>
          <w:tab w:val="num" w:pos="5521"/>
        </w:tabs>
        <w:ind w:left="5521" w:hanging="420"/>
      </w:pPr>
      <w:rPr>
        <w:rFonts w:ascii="Wingdings" w:hAnsi="Wingdings" w:hint="default"/>
      </w:rPr>
    </w:lvl>
    <w:lvl w:ilvl="8" w:tplc="04090005" w:tentative="1">
      <w:start w:val="1"/>
      <w:numFmt w:val="bullet"/>
      <w:lvlText w:val=""/>
      <w:lvlJc w:val="left"/>
      <w:pPr>
        <w:tabs>
          <w:tab w:val="num" w:pos="5941"/>
        </w:tabs>
        <w:ind w:left="5941" w:hanging="420"/>
      </w:pPr>
      <w:rPr>
        <w:rFonts w:ascii="Wingdings" w:hAnsi="Wingdings" w:hint="default"/>
      </w:rPr>
    </w:lvl>
  </w:abstractNum>
  <w:abstractNum w:abstractNumId="5" w15:restartNumberingAfterBreak="0">
    <w:nsid w:val="28F04C61"/>
    <w:multiLevelType w:val="hybridMultilevel"/>
    <w:tmpl w:val="06F0984E"/>
    <w:lvl w:ilvl="0" w:tplc="04090001">
      <w:start w:val="1"/>
      <w:numFmt w:val="bullet"/>
      <w:lvlText w:val=""/>
      <w:lvlJc w:val="left"/>
      <w:pPr>
        <w:tabs>
          <w:tab w:val="num" w:pos="2940"/>
        </w:tabs>
        <w:ind w:left="2940" w:hanging="420"/>
      </w:pPr>
      <w:rPr>
        <w:rFonts w:ascii="Wingdings" w:hAnsi="Wingdings" w:hint="default"/>
      </w:rPr>
    </w:lvl>
    <w:lvl w:ilvl="1" w:tplc="0409000B">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6" w15:restartNumberingAfterBreak="0">
    <w:nsid w:val="2EA53184"/>
    <w:multiLevelType w:val="hybridMultilevel"/>
    <w:tmpl w:val="E29E514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2F6D1B97"/>
    <w:multiLevelType w:val="hybridMultilevel"/>
    <w:tmpl w:val="3F72625E"/>
    <w:lvl w:ilvl="0" w:tplc="04090001">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001"/>
        </w:tabs>
        <w:ind w:left="3001" w:hanging="420"/>
      </w:pPr>
      <w:rPr>
        <w:rFonts w:ascii="Wingdings" w:hAnsi="Wingdings" w:hint="default"/>
      </w:rPr>
    </w:lvl>
    <w:lvl w:ilvl="2" w:tplc="04090005" w:tentative="1">
      <w:start w:val="1"/>
      <w:numFmt w:val="bullet"/>
      <w:lvlText w:val=""/>
      <w:lvlJc w:val="left"/>
      <w:pPr>
        <w:tabs>
          <w:tab w:val="num" w:pos="3421"/>
        </w:tabs>
        <w:ind w:left="3421" w:hanging="420"/>
      </w:pPr>
      <w:rPr>
        <w:rFonts w:ascii="Wingdings" w:hAnsi="Wingdings" w:hint="default"/>
      </w:rPr>
    </w:lvl>
    <w:lvl w:ilvl="3" w:tplc="04090001" w:tentative="1">
      <w:start w:val="1"/>
      <w:numFmt w:val="bullet"/>
      <w:lvlText w:val=""/>
      <w:lvlJc w:val="left"/>
      <w:pPr>
        <w:tabs>
          <w:tab w:val="num" w:pos="3841"/>
        </w:tabs>
        <w:ind w:left="3841" w:hanging="420"/>
      </w:pPr>
      <w:rPr>
        <w:rFonts w:ascii="Wingdings" w:hAnsi="Wingdings" w:hint="default"/>
      </w:rPr>
    </w:lvl>
    <w:lvl w:ilvl="4" w:tplc="04090003" w:tentative="1">
      <w:start w:val="1"/>
      <w:numFmt w:val="bullet"/>
      <w:lvlText w:val=""/>
      <w:lvlJc w:val="left"/>
      <w:pPr>
        <w:tabs>
          <w:tab w:val="num" w:pos="4261"/>
        </w:tabs>
        <w:ind w:left="4261" w:hanging="420"/>
      </w:pPr>
      <w:rPr>
        <w:rFonts w:ascii="Wingdings" w:hAnsi="Wingdings" w:hint="default"/>
      </w:rPr>
    </w:lvl>
    <w:lvl w:ilvl="5" w:tplc="04090005" w:tentative="1">
      <w:start w:val="1"/>
      <w:numFmt w:val="bullet"/>
      <w:lvlText w:val=""/>
      <w:lvlJc w:val="left"/>
      <w:pPr>
        <w:tabs>
          <w:tab w:val="num" w:pos="4681"/>
        </w:tabs>
        <w:ind w:left="4681" w:hanging="420"/>
      </w:pPr>
      <w:rPr>
        <w:rFonts w:ascii="Wingdings" w:hAnsi="Wingdings" w:hint="default"/>
      </w:rPr>
    </w:lvl>
    <w:lvl w:ilvl="6" w:tplc="04090001" w:tentative="1">
      <w:start w:val="1"/>
      <w:numFmt w:val="bullet"/>
      <w:lvlText w:val=""/>
      <w:lvlJc w:val="left"/>
      <w:pPr>
        <w:tabs>
          <w:tab w:val="num" w:pos="5101"/>
        </w:tabs>
        <w:ind w:left="5101" w:hanging="420"/>
      </w:pPr>
      <w:rPr>
        <w:rFonts w:ascii="Wingdings" w:hAnsi="Wingdings" w:hint="default"/>
      </w:rPr>
    </w:lvl>
    <w:lvl w:ilvl="7" w:tplc="04090003" w:tentative="1">
      <w:start w:val="1"/>
      <w:numFmt w:val="bullet"/>
      <w:lvlText w:val=""/>
      <w:lvlJc w:val="left"/>
      <w:pPr>
        <w:tabs>
          <w:tab w:val="num" w:pos="5521"/>
        </w:tabs>
        <w:ind w:left="5521" w:hanging="420"/>
      </w:pPr>
      <w:rPr>
        <w:rFonts w:ascii="Wingdings" w:hAnsi="Wingdings" w:hint="default"/>
      </w:rPr>
    </w:lvl>
    <w:lvl w:ilvl="8" w:tplc="04090005" w:tentative="1">
      <w:start w:val="1"/>
      <w:numFmt w:val="bullet"/>
      <w:lvlText w:val=""/>
      <w:lvlJc w:val="left"/>
      <w:pPr>
        <w:tabs>
          <w:tab w:val="num" w:pos="5941"/>
        </w:tabs>
        <w:ind w:left="5941" w:hanging="420"/>
      </w:pPr>
      <w:rPr>
        <w:rFonts w:ascii="Wingdings" w:hAnsi="Wingdings" w:hint="default"/>
      </w:rPr>
    </w:lvl>
  </w:abstractNum>
  <w:abstractNum w:abstractNumId="8" w15:restartNumberingAfterBreak="0">
    <w:nsid w:val="315C59C4"/>
    <w:multiLevelType w:val="hybridMultilevel"/>
    <w:tmpl w:val="E116935A"/>
    <w:lvl w:ilvl="0" w:tplc="04090001">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9" w15:restartNumberingAfterBreak="0">
    <w:nsid w:val="42322A3A"/>
    <w:multiLevelType w:val="hybridMultilevel"/>
    <w:tmpl w:val="ADB2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A4D41"/>
    <w:multiLevelType w:val="hybridMultilevel"/>
    <w:tmpl w:val="1B2A710C"/>
    <w:lvl w:ilvl="0" w:tplc="04090001">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11" w15:restartNumberingAfterBreak="0">
    <w:nsid w:val="4F8155DA"/>
    <w:multiLevelType w:val="hybridMultilevel"/>
    <w:tmpl w:val="E0747DC2"/>
    <w:lvl w:ilvl="0" w:tplc="338A8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D153A83"/>
    <w:multiLevelType w:val="multilevel"/>
    <w:tmpl w:val="FE0CBB34"/>
    <w:lvl w:ilvl="0">
      <w:start w:val="1"/>
      <w:numFmt w:val="decimal"/>
      <w:lvlText w:val="%1."/>
      <w:lvlJc w:val="left"/>
      <w:pPr>
        <w:tabs>
          <w:tab w:val="num" w:pos="360"/>
        </w:tabs>
        <w:ind w:left="0" w:firstLine="0"/>
      </w:pPr>
      <w:rPr>
        <w:rFonts w:ascii="Tahoma" w:hAnsi="Tahoma" w:hint="default"/>
      </w:rPr>
    </w:lvl>
    <w:lvl w:ilvl="1">
      <w:start w:val="1"/>
      <w:numFmt w:val="decimal"/>
      <w:lvlText w:val="%1.%2"/>
      <w:lvlJc w:val="left"/>
      <w:pPr>
        <w:tabs>
          <w:tab w:val="num" w:pos="720"/>
        </w:tabs>
        <w:ind w:left="0" w:firstLine="0"/>
      </w:pPr>
      <w:rPr>
        <w:rFonts w:ascii="Tahoma" w:hAnsi="Tahoma" w:hint="default"/>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13" w15:restartNumberingAfterBreak="0">
    <w:nsid w:val="68804DFB"/>
    <w:multiLevelType w:val="multilevel"/>
    <w:tmpl w:val="3E9EA06C"/>
    <w:lvl w:ilvl="0">
      <w:start w:val="1"/>
      <w:numFmt w:val="decimal"/>
      <w:pStyle w:val="Numberedlist21"/>
      <w:lvlText w:val="%1."/>
      <w:lvlJc w:val="left"/>
      <w:pPr>
        <w:tabs>
          <w:tab w:val="num" w:pos="360"/>
        </w:tabs>
        <w:ind w:left="360" w:hanging="360"/>
      </w:pPr>
    </w:lvl>
    <w:lvl w:ilvl="1">
      <w:start w:val="1"/>
      <w:numFmt w:val="decimal"/>
      <w:pStyle w:val="Numberedlist22"/>
      <w:lvlText w:val="%1.%2."/>
      <w:lvlJc w:val="left"/>
      <w:pPr>
        <w:tabs>
          <w:tab w:val="num" w:pos="720"/>
        </w:tabs>
        <w:ind w:left="360" w:hanging="360"/>
      </w:pPr>
    </w:lvl>
    <w:lvl w:ilvl="2">
      <w:start w:val="1"/>
      <w:numFmt w:val="decimal"/>
      <w:pStyle w:val="Numberedlist23"/>
      <w:lvlText w:val="%1.%2.%3."/>
      <w:lvlJc w:val="left"/>
      <w:pPr>
        <w:tabs>
          <w:tab w:val="num" w:pos="1287"/>
        </w:tabs>
        <w:ind w:left="927" w:hanging="360"/>
      </w:pPr>
      <w:rPr>
        <w:rFonts w:ascii="宋体" w:eastAsia="宋体" w:hAnsi="宋体"/>
      </w:rPr>
    </w:lvl>
    <w:lvl w:ilvl="3">
      <w:start w:val="1"/>
      <w:numFmt w:val="decimal"/>
      <w:pStyle w:val="Numberedlist24"/>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B5855FF"/>
    <w:multiLevelType w:val="hybridMultilevel"/>
    <w:tmpl w:val="FA0C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204740"/>
    <w:multiLevelType w:val="hybridMultilevel"/>
    <w:tmpl w:val="31F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533C1"/>
    <w:multiLevelType w:val="hybridMultilevel"/>
    <w:tmpl w:val="4F5AB32C"/>
    <w:lvl w:ilvl="0" w:tplc="04090001">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17" w15:restartNumberingAfterBreak="0">
    <w:nsid w:val="72E17EA2"/>
    <w:multiLevelType w:val="hybridMultilevel"/>
    <w:tmpl w:val="BC00C93E"/>
    <w:lvl w:ilvl="0" w:tplc="04090001">
      <w:start w:val="1"/>
      <w:numFmt w:val="bullet"/>
      <w:lvlText w:val=""/>
      <w:lvlJc w:val="left"/>
      <w:pPr>
        <w:tabs>
          <w:tab w:val="num" w:pos="2940"/>
        </w:tabs>
        <w:ind w:left="294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3780"/>
        </w:tabs>
        <w:ind w:left="3780" w:hanging="420"/>
      </w:pPr>
      <w:rPr>
        <w:rFonts w:ascii="Wingdings" w:hAnsi="Wingdings" w:hint="default"/>
      </w:rPr>
    </w:lvl>
    <w:lvl w:ilvl="3" w:tplc="04090001" w:tentative="1">
      <w:start w:val="1"/>
      <w:numFmt w:val="bullet"/>
      <w:lvlText w:val=""/>
      <w:lvlJc w:val="left"/>
      <w:pPr>
        <w:tabs>
          <w:tab w:val="num" w:pos="4200"/>
        </w:tabs>
        <w:ind w:left="4200" w:hanging="420"/>
      </w:pPr>
      <w:rPr>
        <w:rFonts w:ascii="Wingdings" w:hAnsi="Wingdings" w:hint="default"/>
      </w:rPr>
    </w:lvl>
    <w:lvl w:ilvl="4" w:tplc="04090003" w:tentative="1">
      <w:start w:val="1"/>
      <w:numFmt w:val="bullet"/>
      <w:lvlText w:val=""/>
      <w:lvlJc w:val="left"/>
      <w:pPr>
        <w:tabs>
          <w:tab w:val="num" w:pos="4620"/>
        </w:tabs>
        <w:ind w:left="4620" w:hanging="420"/>
      </w:pPr>
      <w:rPr>
        <w:rFonts w:ascii="Wingdings" w:hAnsi="Wingdings" w:hint="default"/>
      </w:rPr>
    </w:lvl>
    <w:lvl w:ilvl="5" w:tplc="04090005" w:tentative="1">
      <w:start w:val="1"/>
      <w:numFmt w:val="bullet"/>
      <w:lvlText w:val=""/>
      <w:lvlJc w:val="left"/>
      <w:pPr>
        <w:tabs>
          <w:tab w:val="num" w:pos="5040"/>
        </w:tabs>
        <w:ind w:left="5040" w:hanging="420"/>
      </w:pPr>
      <w:rPr>
        <w:rFonts w:ascii="Wingdings" w:hAnsi="Wingdings" w:hint="default"/>
      </w:rPr>
    </w:lvl>
    <w:lvl w:ilvl="6" w:tplc="04090001" w:tentative="1">
      <w:start w:val="1"/>
      <w:numFmt w:val="bullet"/>
      <w:lvlText w:val=""/>
      <w:lvlJc w:val="left"/>
      <w:pPr>
        <w:tabs>
          <w:tab w:val="num" w:pos="5460"/>
        </w:tabs>
        <w:ind w:left="5460" w:hanging="420"/>
      </w:pPr>
      <w:rPr>
        <w:rFonts w:ascii="Wingdings" w:hAnsi="Wingdings" w:hint="default"/>
      </w:rPr>
    </w:lvl>
    <w:lvl w:ilvl="7" w:tplc="04090003" w:tentative="1">
      <w:start w:val="1"/>
      <w:numFmt w:val="bullet"/>
      <w:lvlText w:val=""/>
      <w:lvlJc w:val="left"/>
      <w:pPr>
        <w:tabs>
          <w:tab w:val="num" w:pos="5880"/>
        </w:tabs>
        <w:ind w:left="5880" w:hanging="420"/>
      </w:pPr>
      <w:rPr>
        <w:rFonts w:ascii="Wingdings" w:hAnsi="Wingdings" w:hint="default"/>
      </w:rPr>
    </w:lvl>
    <w:lvl w:ilvl="8" w:tplc="04090005" w:tentative="1">
      <w:start w:val="1"/>
      <w:numFmt w:val="bullet"/>
      <w:lvlText w:val=""/>
      <w:lvlJc w:val="left"/>
      <w:pPr>
        <w:tabs>
          <w:tab w:val="num" w:pos="6300"/>
        </w:tabs>
        <w:ind w:left="6300" w:hanging="420"/>
      </w:pPr>
      <w:rPr>
        <w:rFonts w:ascii="Wingdings" w:hAnsi="Wingdings" w:hint="default"/>
      </w:rPr>
    </w:lvl>
  </w:abstractNum>
  <w:abstractNum w:abstractNumId="18" w15:restartNumberingAfterBreak="0">
    <w:nsid w:val="75B16457"/>
    <w:multiLevelType w:val="hybridMultilevel"/>
    <w:tmpl w:val="1262B8B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752701326">
    <w:abstractNumId w:val="12"/>
  </w:num>
  <w:num w:numId="2" w16cid:durableId="1375495479">
    <w:abstractNumId w:val="3"/>
  </w:num>
  <w:num w:numId="3" w16cid:durableId="1088431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8710050">
    <w:abstractNumId w:val="0"/>
  </w:num>
  <w:num w:numId="5" w16cid:durableId="1178617525">
    <w:abstractNumId w:val="11"/>
  </w:num>
  <w:num w:numId="6" w16cid:durableId="788669566">
    <w:abstractNumId w:val="2"/>
  </w:num>
  <w:num w:numId="7" w16cid:durableId="727802886">
    <w:abstractNumId w:val="10"/>
  </w:num>
  <w:num w:numId="8" w16cid:durableId="214127888">
    <w:abstractNumId w:val="8"/>
  </w:num>
  <w:num w:numId="9" w16cid:durableId="859390081">
    <w:abstractNumId w:val="5"/>
  </w:num>
  <w:num w:numId="10" w16cid:durableId="1416396553">
    <w:abstractNumId w:val="7"/>
  </w:num>
  <w:num w:numId="11" w16cid:durableId="996807459">
    <w:abstractNumId w:val="4"/>
  </w:num>
  <w:num w:numId="12" w16cid:durableId="2133136007">
    <w:abstractNumId w:val="17"/>
  </w:num>
  <w:num w:numId="13" w16cid:durableId="1208161">
    <w:abstractNumId w:val="16"/>
  </w:num>
  <w:num w:numId="14" w16cid:durableId="1086415137">
    <w:abstractNumId w:val="13"/>
  </w:num>
  <w:num w:numId="15" w16cid:durableId="1650859952">
    <w:abstractNumId w:val="3"/>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90053428">
    <w:abstractNumId w:val="9"/>
  </w:num>
  <w:num w:numId="17" w16cid:durableId="532232778">
    <w:abstractNumId w:val="15"/>
  </w:num>
  <w:num w:numId="18" w16cid:durableId="661855389">
    <w:abstractNumId w:val="14"/>
  </w:num>
  <w:num w:numId="19" w16cid:durableId="688532091">
    <w:abstractNumId w:val="18"/>
  </w:num>
  <w:num w:numId="20" w16cid:durableId="172695220">
    <w:abstractNumId w:val="1"/>
  </w:num>
  <w:num w:numId="21" w16cid:durableId="7512994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intFractionalCharacterWidth/>
  <w:mirrorMargins/>
  <w:bordersDoNotSurroundHeader/>
  <w:bordersDoNotSurroundFooter/>
  <w:hideSpellingErrors/>
  <w:activeWritingStyle w:appName="MSWord" w:lang="zh-CN" w:vendorID="64" w:dllVersion="5" w:nlCheck="1" w:checkStyle="1"/>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attachedTemplate r:id="rId1"/>
  <w:defaultTabStop w:val="966"/>
  <w:doNotHyphenateCaps/>
  <w:drawingGridHorizontalSpacing w:val="101"/>
  <w:drawingGridVerticalSpacing w:val="136"/>
  <w:displayHorizontalDrawingGridEvery w:val="0"/>
  <w:displayVerticalDrawingGridEvery w:val="2"/>
  <w:doNotShadeFormData/>
  <w:characterSpacingControl w:val="compressPunctuation"/>
  <w:noLineBreaksAfter w:lang="zh-CN" w:val="([{·‘“〈《「『【〔〖（．［｛"/>
  <w:noLineBreaksBefore w:lang="zh-CN" w:val="!),.:;?]}¨·ˇˉ—‖’”…∶、。〃々〉》」』】〕〗！＂＇），．：；？］｀｜｝～"/>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lt;Approver 1&gt;" w:val="GSAM"/>
    <w:docVar w:name="&lt;Document Control Number&gt;" w:val="GOLD/&lt;cust&gt;/EB/nnn"/>
    <w:docVar w:name="&lt;Subject&gt;" w:val="Executive Briefing"/>
    <w:docVar w:name="AIM_Version" w:val="2.0.4"/>
    <w:docVar w:name="DocumentName" w:val="Project Document (Generic)"/>
    <w:docVar w:name="MenuFileStack" w:val="CDM.mnu|PJM.mnu|pjmMI.mnu|pjmMI.mnu"/>
    <w:docVar w:name="MenuNameStack" w:val="Main Menu|Project Management (PJM)|PJM Miscellaneous|Project Document (Generic)"/>
    <w:docVar w:name="r_Executive Briefing" w:val="&lt;Subject&gt;"/>
    <w:docVar w:name="r_GOLD/&lt;cust&gt;/EB/nnn" w:val="&lt;Document Control Number&gt;"/>
    <w:docVar w:name="r_GSAM" w:val="&lt;Approver 1&gt;"/>
    <w:docVar w:name="tmp_MenuTitle" w:val="PJM Miscellaneous||pjmMI.mnu"/>
  </w:docVars>
  <w:rsids>
    <w:rsidRoot w:val="00CD47A3"/>
    <w:rsid w:val="00001F8F"/>
    <w:rsid w:val="00002111"/>
    <w:rsid w:val="0000303B"/>
    <w:rsid w:val="0000352A"/>
    <w:rsid w:val="00003A44"/>
    <w:rsid w:val="00003E24"/>
    <w:rsid w:val="000043B7"/>
    <w:rsid w:val="00004AE9"/>
    <w:rsid w:val="00005B4C"/>
    <w:rsid w:val="000060F7"/>
    <w:rsid w:val="000076FA"/>
    <w:rsid w:val="000109D0"/>
    <w:rsid w:val="00011E85"/>
    <w:rsid w:val="000125D4"/>
    <w:rsid w:val="00012EBD"/>
    <w:rsid w:val="0001404C"/>
    <w:rsid w:val="00015377"/>
    <w:rsid w:val="00015FFC"/>
    <w:rsid w:val="0001648A"/>
    <w:rsid w:val="00016690"/>
    <w:rsid w:val="00016C8B"/>
    <w:rsid w:val="000174AD"/>
    <w:rsid w:val="000176AB"/>
    <w:rsid w:val="00017799"/>
    <w:rsid w:val="0001797B"/>
    <w:rsid w:val="00021D71"/>
    <w:rsid w:val="000235B0"/>
    <w:rsid w:val="00024D34"/>
    <w:rsid w:val="00024E1D"/>
    <w:rsid w:val="00025252"/>
    <w:rsid w:val="00025E8D"/>
    <w:rsid w:val="000262BA"/>
    <w:rsid w:val="000273F5"/>
    <w:rsid w:val="0002778D"/>
    <w:rsid w:val="00027B50"/>
    <w:rsid w:val="00030012"/>
    <w:rsid w:val="00031273"/>
    <w:rsid w:val="00032B61"/>
    <w:rsid w:val="00035047"/>
    <w:rsid w:val="00035D82"/>
    <w:rsid w:val="000362E8"/>
    <w:rsid w:val="000363B0"/>
    <w:rsid w:val="00037370"/>
    <w:rsid w:val="000374D4"/>
    <w:rsid w:val="000421E3"/>
    <w:rsid w:val="00043607"/>
    <w:rsid w:val="00044C83"/>
    <w:rsid w:val="00045293"/>
    <w:rsid w:val="0004591D"/>
    <w:rsid w:val="0004654F"/>
    <w:rsid w:val="00047D40"/>
    <w:rsid w:val="00047E63"/>
    <w:rsid w:val="000507D7"/>
    <w:rsid w:val="0005134A"/>
    <w:rsid w:val="00051DEB"/>
    <w:rsid w:val="0005217D"/>
    <w:rsid w:val="00052311"/>
    <w:rsid w:val="00053160"/>
    <w:rsid w:val="000541F1"/>
    <w:rsid w:val="0005448F"/>
    <w:rsid w:val="00054EDC"/>
    <w:rsid w:val="000562F3"/>
    <w:rsid w:val="000576A6"/>
    <w:rsid w:val="00057FD5"/>
    <w:rsid w:val="00061575"/>
    <w:rsid w:val="00063EC4"/>
    <w:rsid w:val="0006542A"/>
    <w:rsid w:val="00067AAE"/>
    <w:rsid w:val="00070101"/>
    <w:rsid w:val="000717BB"/>
    <w:rsid w:val="000731CF"/>
    <w:rsid w:val="00073269"/>
    <w:rsid w:val="00073AF3"/>
    <w:rsid w:val="00074492"/>
    <w:rsid w:val="00075ADD"/>
    <w:rsid w:val="00075E78"/>
    <w:rsid w:val="00076F5D"/>
    <w:rsid w:val="00076F89"/>
    <w:rsid w:val="00077978"/>
    <w:rsid w:val="00077ADD"/>
    <w:rsid w:val="00080498"/>
    <w:rsid w:val="000809D5"/>
    <w:rsid w:val="000814F7"/>
    <w:rsid w:val="000839AB"/>
    <w:rsid w:val="000841BB"/>
    <w:rsid w:val="00085539"/>
    <w:rsid w:val="000858F5"/>
    <w:rsid w:val="00086017"/>
    <w:rsid w:val="00086FBA"/>
    <w:rsid w:val="00087D2E"/>
    <w:rsid w:val="00090122"/>
    <w:rsid w:val="000948EF"/>
    <w:rsid w:val="00094EB8"/>
    <w:rsid w:val="00095276"/>
    <w:rsid w:val="000962FF"/>
    <w:rsid w:val="000968F2"/>
    <w:rsid w:val="000969BE"/>
    <w:rsid w:val="00096BD5"/>
    <w:rsid w:val="00097576"/>
    <w:rsid w:val="00097831"/>
    <w:rsid w:val="00097991"/>
    <w:rsid w:val="000A08DF"/>
    <w:rsid w:val="000A1E22"/>
    <w:rsid w:val="000A1F03"/>
    <w:rsid w:val="000A2058"/>
    <w:rsid w:val="000A2BBC"/>
    <w:rsid w:val="000A2BC4"/>
    <w:rsid w:val="000A310D"/>
    <w:rsid w:val="000A3313"/>
    <w:rsid w:val="000A346D"/>
    <w:rsid w:val="000A39F4"/>
    <w:rsid w:val="000A3C20"/>
    <w:rsid w:val="000A4171"/>
    <w:rsid w:val="000A48FD"/>
    <w:rsid w:val="000A5826"/>
    <w:rsid w:val="000A6342"/>
    <w:rsid w:val="000A69CA"/>
    <w:rsid w:val="000A6EBE"/>
    <w:rsid w:val="000A717C"/>
    <w:rsid w:val="000B00E7"/>
    <w:rsid w:val="000B1D1B"/>
    <w:rsid w:val="000B2662"/>
    <w:rsid w:val="000B2A85"/>
    <w:rsid w:val="000B2E8A"/>
    <w:rsid w:val="000B3348"/>
    <w:rsid w:val="000B344B"/>
    <w:rsid w:val="000B412B"/>
    <w:rsid w:val="000B4D48"/>
    <w:rsid w:val="000B5170"/>
    <w:rsid w:val="000B5A41"/>
    <w:rsid w:val="000B5B80"/>
    <w:rsid w:val="000B6EED"/>
    <w:rsid w:val="000C2006"/>
    <w:rsid w:val="000C2681"/>
    <w:rsid w:val="000C2B56"/>
    <w:rsid w:val="000C322D"/>
    <w:rsid w:val="000C36BA"/>
    <w:rsid w:val="000C397A"/>
    <w:rsid w:val="000C41D4"/>
    <w:rsid w:val="000C54B6"/>
    <w:rsid w:val="000C5968"/>
    <w:rsid w:val="000C67AD"/>
    <w:rsid w:val="000C75D0"/>
    <w:rsid w:val="000D089D"/>
    <w:rsid w:val="000D3055"/>
    <w:rsid w:val="000D315A"/>
    <w:rsid w:val="000D4609"/>
    <w:rsid w:val="000D51AB"/>
    <w:rsid w:val="000D5260"/>
    <w:rsid w:val="000D765D"/>
    <w:rsid w:val="000D77E2"/>
    <w:rsid w:val="000D7A31"/>
    <w:rsid w:val="000E20CC"/>
    <w:rsid w:val="000E3DD3"/>
    <w:rsid w:val="000E4458"/>
    <w:rsid w:val="000E483A"/>
    <w:rsid w:val="000E4B9B"/>
    <w:rsid w:val="000E4D88"/>
    <w:rsid w:val="000E5030"/>
    <w:rsid w:val="000E504C"/>
    <w:rsid w:val="000E5705"/>
    <w:rsid w:val="000E6005"/>
    <w:rsid w:val="000E7E51"/>
    <w:rsid w:val="000F060F"/>
    <w:rsid w:val="000F0BFB"/>
    <w:rsid w:val="000F11E0"/>
    <w:rsid w:val="000F18A3"/>
    <w:rsid w:val="000F2EA6"/>
    <w:rsid w:val="000F36C4"/>
    <w:rsid w:val="000F4C92"/>
    <w:rsid w:val="000F4D77"/>
    <w:rsid w:val="000F59E9"/>
    <w:rsid w:val="000F6F2B"/>
    <w:rsid w:val="00100547"/>
    <w:rsid w:val="00100582"/>
    <w:rsid w:val="00101910"/>
    <w:rsid w:val="0010192C"/>
    <w:rsid w:val="00101BD2"/>
    <w:rsid w:val="00103E69"/>
    <w:rsid w:val="00104B21"/>
    <w:rsid w:val="001057C4"/>
    <w:rsid w:val="0010596F"/>
    <w:rsid w:val="00107A5F"/>
    <w:rsid w:val="00111245"/>
    <w:rsid w:val="00111CA0"/>
    <w:rsid w:val="00111FFF"/>
    <w:rsid w:val="001150CB"/>
    <w:rsid w:val="00116FF7"/>
    <w:rsid w:val="001172AA"/>
    <w:rsid w:val="001205B5"/>
    <w:rsid w:val="001207B4"/>
    <w:rsid w:val="0012379C"/>
    <w:rsid w:val="00123F0E"/>
    <w:rsid w:val="001267F0"/>
    <w:rsid w:val="001279D3"/>
    <w:rsid w:val="00127A28"/>
    <w:rsid w:val="00127C86"/>
    <w:rsid w:val="00127F3E"/>
    <w:rsid w:val="00131454"/>
    <w:rsid w:val="00132513"/>
    <w:rsid w:val="00132B3B"/>
    <w:rsid w:val="001331D5"/>
    <w:rsid w:val="0013322F"/>
    <w:rsid w:val="00133C0C"/>
    <w:rsid w:val="0013480C"/>
    <w:rsid w:val="00134A73"/>
    <w:rsid w:val="00135DAF"/>
    <w:rsid w:val="00137157"/>
    <w:rsid w:val="00137B3C"/>
    <w:rsid w:val="00140648"/>
    <w:rsid w:val="00140D22"/>
    <w:rsid w:val="0014165E"/>
    <w:rsid w:val="0014290E"/>
    <w:rsid w:val="00143758"/>
    <w:rsid w:val="00143D36"/>
    <w:rsid w:val="001443E4"/>
    <w:rsid w:val="00144E49"/>
    <w:rsid w:val="00145C51"/>
    <w:rsid w:val="00146AAF"/>
    <w:rsid w:val="00146CB6"/>
    <w:rsid w:val="00150AE1"/>
    <w:rsid w:val="00151033"/>
    <w:rsid w:val="00151D2B"/>
    <w:rsid w:val="00152133"/>
    <w:rsid w:val="00152621"/>
    <w:rsid w:val="00152A06"/>
    <w:rsid w:val="00152D04"/>
    <w:rsid w:val="0015374E"/>
    <w:rsid w:val="001540E9"/>
    <w:rsid w:val="001545B2"/>
    <w:rsid w:val="00154ABD"/>
    <w:rsid w:val="00155E73"/>
    <w:rsid w:val="0015702A"/>
    <w:rsid w:val="001617CF"/>
    <w:rsid w:val="001618E7"/>
    <w:rsid w:val="00162029"/>
    <w:rsid w:val="00162C1E"/>
    <w:rsid w:val="0016330F"/>
    <w:rsid w:val="00165CBB"/>
    <w:rsid w:val="00166994"/>
    <w:rsid w:val="00166F8E"/>
    <w:rsid w:val="001670B6"/>
    <w:rsid w:val="00167940"/>
    <w:rsid w:val="00167E25"/>
    <w:rsid w:val="0017214E"/>
    <w:rsid w:val="00173633"/>
    <w:rsid w:val="00174F90"/>
    <w:rsid w:val="0017514B"/>
    <w:rsid w:val="00175282"/>
    <w:rsid w:val="00180B3A"/>
    <w:rsid w:val="00180C1D"/>
    <w:rsid w:val="0018175D"/>
    <w:rsid w:val="0018207F"/>
    <w:rsid w:val="00183E66"/>
    <w:rsid w:val="00183EB6"/>
    <w:rsid w:val="001852E1"/>
    <w:rsid w:val="00185611"/>
    <w:rsid w:val="0018700D"/>
    <w:rsid w:val="00187A54"/>
    <w:rsid w:val="00187F3C"/>
    <w:rsid w:val="001907B5"/>
    <w:rsid w:val="00190838"/>
    <w:rsid w:val="0019133A"/>
    <w:rsid w:val="00191727"/>
    <w:rsid w:val="00191E59"/>
    <w:rsid w:val="001926EF"/>
    <w:rsid w:val="00192F2D"/>
    <w:rsid w:val="0019312C"/>
    <w:rsid w:val="00193B98"/>
    <w:rsid w:val="00194A40"/>
    <w:rsid w:val="0019511F"/>
    <w:rsid w:val="0019589D"/>
    <w:rsid w:val="00195BE3"/>
    <w:rsid w:val="00195F38"/>
    <w:rsid w:val="00196C6E"/>
    <w:rsid w:val="0019767A"/>
    <w:rsid w:val="001A0784"/>
    <w:rsid w:val="001A10DA"/>
    <w:rsid w:val="001A15F5"/>
    <w:rsid w:val="001A1736"/>
    <w:rsid w:val="001A29AF"/>
    <w:rsid w:val="001A2EF1"/>
    <w:rsid w:val="001A3DBD"/>
    <w:rsid w:val="001A5C61"/>
    <w:rsid w:val="001A5E69"/>
    <w:rsid w:val="001A6134"/>
    <w:rsid w:val="001B011F"/>
    <w:rsid w:val="001B1B03"/>
    <w:rsid w:val="001B1E43"/>
    <w:rsid w:val="001B2D28"/>
    <w:rsid w:val="001B2FF3"/>
    <w:rsid w:val="001B3084"/>
    <w:rsid w:val="001B3514"/>
    <w:rsid w:val="001B361D"/>
    <w:rsid w:val="001B399C"/>
    <w:rsid w:val="001B39B5"/>
    <w:rsid w:val="001B3F6D"/>
    <w:rsid w:val="001B5B14"/>
    <w:rsid w:val="001B61FA"/>
    <w:rsid w:val="001B65B8"/>
    <w:rsid w:val="001B6D61"/>
    <w:rsid w:val="001B6DF5"/>
    <w:rsid w:val="001C0031"/>
    <w:rsid w:val="001C019C"/>
    <w:rsid w:val="001C1FEA"/>
    <w:rsid w:val="001C3003"/>
    <w:rsid w:val="001C3BC3"/>
    <w:rsid w:val="001C3D67"/>
    <w:rsid w:val="001C47EB"/>
    <w:rsid w:val="001C56C4"/>
    <w:rsid w:val="001C7191"/>
    <w:rsid w:val="001C782D"/>
    <w:rsid w:val="001D27DE"/>
    <w:rsid w:val="001D28ED"/>
    <w:rsid w:val="001D2B72"/>
    <w:rsid w:val="001D3826"/>
    <w:rsid w:val="001D572A"/>
    <w:rsid w:val="001D6CE0"/>
    <w:rsid w:val="001D7011"/>
    <w:rsid w:val="001E12D8"/>
    <w:rsid w:val="001E1858"/>
    <w:rsid w:val="001E205F"/>
    <w:rsid w:val="001E3338"/>
    <w:rsid w:val="001E3B43"/>
    <w:rsid w:val="001E4ACB"/>
    <w:rsid w:val="001E59CC"/>
    <w:rsid w:val="001F0592"/>
    <w:rsid w:val="001F07E5"/>
    <w:rsid w:val="001F2011"/>
    <w:rsid w:val="001F3544"/>
    <w:rsid w:val="001F4012"/>
    <w:rsid w:val="001F48F0"/>
    <w:rsid w:val="001F4DC1"/>
    <w:rsid w:val="001F695E"/>
    <w:rsid w:val="001F71F3"/>
    <w:rsid w:val="00201158"/>
    <w:rsid w:val="00201568"/>
    <w:rsid w:val="00201D59"/>
    <w:rsid w:val="00201FB3"/>
    <w:rsid w:val="0020254F"/>
    <w:rsid w:val="002033D2"/>
    <w:rsid w:val="002056FC"/>
    <w:rsid w:val="002075A9"/>
    <w:rsid w:val="002113DA"/>
    <w:rsid w:val="00211E9A"/>
    <w:rsid w:val="002122F2"/>
    <w:rsid w:val="00212927"/>
    <w:rsid w:val="00212D3C"/>
    <w:rsid w:val="00214051"/>
    <w:rsid w:val="0021416C"/>
    <w:rsid w:val="002205CE"/>
    <w:rsid w:val="002209CD"/>
    <w:rsid w:val="00221047"/>
    <w:rsid w:val="00221363"/>
    <w:rsid w:val="0022173D"/>
    <w:rsid w:val="002229C4"/>
    <w:rsid w:val="00223830"/>
    <w:rsid w:val="00223E0C"/>
    <w:rsid w:val="002245B1"/>
    <w:rsid w:val="00224CC2"/>
    <w:rsid w:val="00227E12"/>
    <w:rsid w:val="00230115"/>
    <w:rsid w:val="00230614"/>
    <w:rsid w:val="00232389"/>
    <w:rsid w:val="00232B0A"/>
    <w:rsid w:val="0023369D"/>
    <w:rsid w:val="0023405E"/>
    <w:rsid w:val="0023430E"/>
    <w:rsid w:val="00234555"/>
    <w:rsid w:val="00234784"/>
    <w:rsid w:val="0023549E"/>
    <w:rsid w:val="00237575"/>
    <w:rsid w:val="00237A55"/>
    <w:rsid w:val="0024004B"/>
    <w:rsid w:val="002400FE"/>
    <w:rsid w:val="002406B0"/>
    <w:rsid w:val="00240E33"/>
    <w:rsid w:val="00240E56"/>
    <w:rsid w:val="00240FAF"/>
    <w:rsid w:val="0024122C"/>
    <w:rsid w:val="00241FCF"/>
    <w:rsid w:val="002421BB"/>
    <w:rsid w:val="00242A35"/>
    <w:rsid w:val="00243220"/>
    <w:rsid w:val="00243477"/>
    <w:rsid w:val="0024371A"/>
    <w:rsid w:val="00243E5B"/>
    <w:rsid w:val="00246011"/>
    <w:rsid w:val="00246706"/>
    <w:rsid w:val="0024697C"/>
    <w:rsid w:val="00246DE1"/>
    <w:rsid w:val="002470D9"/>
    <w:rsid w:val="002517E7"/>
    <w:rsid w:val="002518D7"/>
    <w:rsid w:val="00251E13"/>
    <w:rsid w:val="00251EA9"/>
    <w:rsid w:val="00253721"/>
    <w:rsid w:val="0025412F"/>
    <w:rsid w:val="002546EA"/>
    <w:rsid w:val="00254DE7"/>
    <w:rsid w:val="00256D00"/>
    <w:rsid w:val="00257A1C"/>
    <w:rsid w:val="00263B77"/>
    <w:rsid w:val="00264DF9"/>
    <w:rsid w:val="00264F67"/>
    <w:rsid w:val="0026573B"/>
    <w:rsid w:val="00266100"/>
    <w:rsid w:val="00266609"/>
    <w:rsid w:val="002672BF"/>
    <w:rsid w:val="00267F8E"/>
    <w:rsid w:val="002708B3"/>
    <w:rsid w:val="00271115"/>
    <w:rsid w:val="002716E5"/>
    <w:rsid w:val="0027285C"/>
    <w:rsid w:val="0027643D"/>
    <w:rsid w:val="0027702A"/>
    <w:rsid w:val="002773EA"/>
    <w:rsid w:val="00280CAA"/>
    <w:rsid w:val="00281879"/>
    <w:rsid w:val="002818A5"/>
    <w:rsid w:val="00281FC1"/>
    <w:rsid w:val="00284B43"/>
    <w:rsid w:val="002851F5"/>
    <w:rsid w:val="00285BB3"/>
    <w:rsid w:val="00285BBF"/>
    <w:rsid w:val="00285F11"/>
    <w:rsid w:val="0028650E"/>
    <w:rsid w:val="002866D6"/>
    <w:rsid w:val="00286BC6"/>
    <w:rsid w:val="00286D99"/>
    <w:rsid w:val="00286E4D"/>
    <w:rsid w:val="0028795C"/>
    <w:rsid w:val="0028796D"/>
    <w:rsid w:val="002904F1"/>
    <w:rsid w:val="00291C0F"/>
    <w:rsid w:val="00292F61"/>
    <w:rsid w:val="0029388E"/>
    <w:rsid w:val="002942F9"/>
    <w:rsid w:val="00294395"/>
    <w:rsid w:val="00295646"/>
    <w:rsid w:val="00295E5E"/>
    <w:rsid w:val="0029654B"/>
    <w:rsid w:val="00296AA4"/>
    <w:rsid w:val="00296C6C"/>
    <w:rsid w:val="00296E83"/>
    <w:rsid w:val="002A0288"/>
    <w:rsid w:val="002A08B2"/>
    <w:rsid w:val="002A1017"/>
    <w:rsid w:val="002A1279"/>
    <w:rsid w:val="002A1D0E"/>
    <w:rsid w:val="002A2024"/>
    <w:rsid w:val="002A2041"/>
    <w:rsid w:val="002A35C9"/>
    <w:rsid w:val="002A425D"/>
    <w:rsid w:val="002A4FBF"/>
    <w:rsid w:val="002A6321"/>
    <w:rsid w:val="002A6738"/>
    <w:rsid w:val="002A711C"/>
    <w:rsid w:val="002A78FC"/>
    <w:rsid w:val="002A7F7D"/>
    <w:rsid w:val="002B002D"/>
    <w:rsid w:val="002B0649"/>
    <w:rsid w:val="002B0CFB"/>
    <w:rsid w:val="002B3E5C"/>
    <w:rsid w:val="002B431A"/>
    <w:rsid w:val="002B581E"/>
    <w:rsid w:val="002B69E7"/>
    <w:rsid w:val="002B7385"/>
    <w:rsid w:val="002C103C"/>
    <w:rsid w:val="002C36B3"/>
    <w:rsid w:val="002C4CF5"/>
    <w:rsid w:val="002C59A1"/>
    <w:rsid w:val="002C6904"/>
    <w:rsid w:val="002D0234"/>
    <w:rsid w:val="002D0BFC"/>
    <w:rsid w:val="002D1DCC"/>
    <w:rsid w:val="002D28FA"/>
    <w:rsid w:val="002D3B50"/>
    <w:rsid w:val="002D3CDC"/>
    <w:rsid w:val="002D4107"/>
    <w:rsid w:val="002D43EB"/>
    <w:rsid w:val="002D4DCF"/>
    <w:rsid w:val="002D564E"/>
    <w:rsid w:val="002D57B2"/>
    <w:rsid w:val="002D6046"/>
    <w:rsid w:val="002D60B0"/>
    <w:rsid w:val="002D7C57"/>
    <w:rsid w:val="002E0BC3"/>
    <w:rsid w:val="002E133C"/>
    <w:rsid w:val="002E1A9E"/>
    <w:rsid w:val="002E1CD0"/>
    <w:rsid w:val="002E4CA0"/>
    <w:rsid w:val="002E580C"/>
    <w:rsid w:val="002E60D3"/>
    <w:rsid w:val="002F099F"/>
    <w:rsid w:val="002F0B04"/>
    <w:rsid w:val="002F14E8"/>
    <w:rsid w:val="002F4119"/>
    <w:rsid w:val="002F480E"/>
    <w:rsid w:val="002F4D85"/>
    <w:rsid w:val="002F5B45"/>
    <w:rsid w:val="002F6A26"/>
    <w:rsid w:val="002F6AE3"/>
    <w:rsid w:val="002F6E6C"/>
    <w:rsid w:val="002F7621"/>
    <w:rsid w:val="00300034"/>
    <w:rsid w:val="00300B0F"/>
    <w:rsid w:val="00300FC1"/>
    <w:rsid w:val="0030337E"/>
    <w:rsid w:val="0030339F"/>
    <w:rsid w:val="00304300"/>
    <w:rsid w:val="003043B3"/>
    <w:rsid w:val="003059D3"/>
    <w:rsid w:val="003078B1"/>
    <w:rsid w:val="00307A0C"/>
    <w:rsid w:val="003114FC"/>
    <w:rsid w:val="00311E87"/>
    <w:rsid w:val="00313ABD"/>
    <w:rsid w:val="003154D8"/>
    <w:rsid w:val="00315A02"/>
    <w:rsid w:val="00315AD9"/>
    <w:rsid w:val="003166C5"/>
    <w:rsid w:val="00316C7A"/>
    <w:rsid w:val="00316FA4"/>
    <w:rsid w:val="0032023A"/>
    <w:rsid w:val="003212B0"/>
    <w:rsid w:val="0032293B"/>
    <w:rsid w:val="00322F10"/>
    <w:rsid w:val="00323627"/>
    <w:rsid w:val="00323B9D"/>
    <w:rsid w:val="00323F94"/>
    <w:rsid w:val="00324352"/>
    <w:rsid w:val="00330459"/>
    <w:rsid w:val="0033160D"/>
    <w:rsid w:val="00331968"/>
    <w:rsid w:val="00331BFF"/>
    <w:rsid w:val="00332085"/>
    <w:rsid w:val="00334A0D"/>
    <w:rsid w:val="003360DF"/>
    <w:rsid w:val="00337047"/>
    <w:rsid w:val="00342EB5"/>
    <w:rsid w:val="00343190"/>
    <w:rsid w:val="00343533"/>
    <w:rsid w:val="00344CE2"/>
    <w:rsid w:val="00345C6D"/>
    <w:rsid w:val="00345EED"/>
    <w:rsid w:val="00346066"/>
    <w:rsid w:val="00346883"/>
    <w:rsid w:val="00346A10"/>
    <w:rsid w:val="00350600"/>
    <w:rsid w:val="00354AB7"/>
    <w:rsid w:val="003567E1"/>
    <w:rsid w:val="00357B96"/>
    <w:rsid w:val="003610D3"/>
    <w:rsid w:val="003624B8"/>
    <w:rsid w:val="00362E5C"/>
    <w:rsid w:val="00364235"/>
    <w:rsid w:val="0036560C"/>
    <w:rsid w:val="003659C8"/>
    <w:rsid w:val="0036751D"/>
    <w:rsid w:val="00367CB1"/>
    <w:rsid w:val="00370103"/>
    <w:rsid w:val="00371BCA"/>
    <w:rsid w:val="00371C9F"/>
    <w:rsid w:val="00372124"/>
    <w:rsid w:val="003739E9"/>
    <w:rsid w:val="00373AF1"/>
    <w:rsid w:val="00373BDD"/>
    <w:rsid w:val="003747A9"/>
    <w:rsid w:val="00374E7C"/>
    <w:rsid w:val="003751CA"/>
    <w:rsid w:val="003758BD"/>
    <w:rsid w:val="0037664C"/>
    <w:rsid w:val="0037669D"/>
    <w:rsid w:val="00377452"/>
    <w:rsid w:val="00381D29"/>
    <w:rsid w:val="00381E0F"/>
    <w:rsid w:val="00384356"/>
    <w:rsid w:val="003853C1"/>
    <w:rsid w:val="003854D7"/>
    <w:rsid w:val="00387CF8"/>
    <w:rsid w:val="003907D1"/>
    <w:rsid w:val="00391819"/>
    <w:rsid w:val="00392D45"/>
    <w:rsid w:val="00393011"/>
    <w:rsid w:val="00393105"/>
    <w:rsid w:val="003943A1"/>
    <w:rsid w:val="00395D7A"/>
    <w:rsid w:val="003968BA"/>
    <w:rsid w:val="00396F7E"/>
    <w:rsid w:val="003970C2"/>
    <w:rsid w:val="00397180"/>
    <w:rsid w:val="003A091C"/>
    <w:rsid w:val="003A0C8F"/>
    <w:rsid w:val="003A1088"/>
    <w:rsid w:val="003A115B"/>
    <w:rsid w:val="003A509F"/>
    <w:rsid w:val="003A5526"/>
    <w:rsid w:val="003A57A9"/>
    <w:rsid w:val="003A5B85"/>
    <w:rsid w:val="003A6AC6"/>
    <w:rsid w:val="003A6B5C"/>
    <w:rsid w:val="003A6D93"/>
    <w:rsid w:val="003A7A57"/>
    <w:rsid w:val="003A7E7C"/>
    <w:rsid w:val="003A7EBB"/>
    <w:rsid w:val="003B01E0"/>
    <w:rsid w:val="003B0961"/>
    <w:rsid w:val="003B113B"/>
    <w:rsid w:val="003B1398"/>
    <w:rsid w:val="003B3A3F"/>
    <w:rsid w:val="003B3D52"/>
    <w:rsid w:val="003B54CD"/>
    <w:rsid w:val="003B58AE"/>
    <w:rsid w:val="003B6631"/>
    <w:rsid w:val="003B7200"/>
    <w:rsid w:val="003B7C44"/>
    <w:rsid w:val="003C1391"/>
    <w:rsid w:val="003C1B4D"/>
    <w:rsid w:val="003C237A"/>
    <w:rsid w:val="003C24E9"/>
    <w:rsid w:val="003C3ACD"/>
    <w:rsid w:val="003C3D68"/>
    <w:rsid w:val="003C44A8"/>
    <w:rsid w:val="003C57EA"/>
    <w:rsid w:val="003C58EA"/>
    <w:rsid w:val="003C655E"/>
    <w:rsid w:val="003C6675"/>
    <w:rsid w:val="003C6ABA"/>
    <w:rsid w:val="003D0D9D"/>
    <w:rsid w:val="003D1073"/>
    <w:rsid w:val="003D1DC6"/>
    <w:rsid w:val="003D2D21"/>
    <w:rsid w:val="003D31D1"/>
    <w:rsid w:val="003D37E6"/>
    <w:rsid w:val="003D54A9"/>
    <w:rsid w:val="003D602F"/>
    <w:rsid w:val="003D6ECC"/>
    <w:rsid w:val="003E0137"/>
    <w:rsid w:val="003E1061"/>
    <w:rsid w:val="003E1862"/>
    <w:rsid w:val="003E3933"/>
    <w:rsid w:val="003E449A"/>
    <w:rsid w:val="003E5240"/>
    <w:rsid w:val="003E5C3F"/>
    <w:rsid w:val="003F017C"/>
    <w:rsid w:val="003F1598"/>
    <w:rsid w:val="003F1621"/>
    <w:rsid w:val="003F210A"/>
    <w:rsid w:val="003F2887"/>
    <w:rsid w:val="003F358F"/>
    <w:rsid w:val="003F5301"/>
    <w:rsid w:val="003F71D1"/>
    <w:rsid w:val="003F788E"/>
    <w:rsid w:val="003F7C19"/>
    <w:rsid w:val="004001B3"/>
    <w:rsid w:val="00400F11"/>
    <w:rsid w:val="00401666"/>
    <w:rsid w:val="004034C4"/>
    <w:rsid w:val="00405139"/>
    <w:rsid w:val="004107F3"/>
    <w:rsid w:val="00410862"/>
    <w:rsid w:val="00411195"/>
    <w:rsid w:val="00411429"/>
    <w:rsid w:val="00411B4A"/>
    <w:rsid w:val="00411CA7"/>
    <w:rsid w:val="00413CCD"/>
    <w:rsid w:val="00414830"/>
    <w:rsid w:val="00417EAC"/>
    <w:rsid w:val="00420841"/>
    <w:rsid w:val="00422D52"/>
    <w:rsid w:val="00424C7E"/>
    <w:rsid w:val="00424D55"/>
    <w:rsid w:val="00425A31"/>
    <w:rsid w:val="0042668F"/>
    <w:rsid w:val="0042680D"/>
    <w:rsid w:val="00427A0A"/>
    <w:rsid w:val="004309F8"/>
    <w:rsid w:val="0043265C"/>
    <w:rsid w:val="00432E19"/>
    <w:rsid w:val="00433333"/>
    <w:rsid w:val="0043342C"/>
    <w:rsid w:val="00434DEA"/>
    <w:rsid w:val="00434EF3"/>
    <w:rsid w:val="0043525E"/>
    <w:rsid w:val="00435856"/>
    <w:rsid w:val="00436B61"/>
    <w:rsid w:val="00440E0B"/>
    <w:rsid w:val="00443C88"/>
    <w:rsid w:val="00444CDE"/>
    <w:rsid w:val="00445374"/>
    <w:rsid w:val="00445375"/>
    <w:rsid w:val="004467AD"/>
    <w:rsid w:val="00446CA3"/>
    <w:rsid w:val="00452A23"/>
    <w:rsid w:val="00454AA1"/>
    <w:rsid w:val="00455339"/>
    <w:rsid w:val="00456DCD"/>
    <w:rsid w:val="00461464"/>
    <w:rsid w:val="004615E6"/>
    <w:rsid w:val="00462757"/>
    <w:rsid w:val="004633CD"/>
    <w:rsid w:val="00465F1F"/>
    <w:rsid w:val="00466E22"/>
    <w:rsid w:val="0046725F"/>
    <w:rsid w:val="00467C82"/>
    <w:rsid w:val="00467E44"/>
    <w:rsid w:val="00470B48"/>
    <w:rsid w:val="00470C5F"/>
    <w:rsid w:val="0047118F"/>
    <w:rsid w:val="00471246"/>
    <w:rsid w:val="00473ED6"/>
    <w:rsid w:val="00473F9C"/>
    <w:rsid w:val="004742CA"/>
    <w:rsid w:val="00474A97"/>
    <w:rsid w:val="00474D5D"/>
    <w:rsid w:val="00475BEC"/>
    <w:rsid w:val="00475E4F"/>
    <w:rsid w:val="00477BDB"/>
    <w:rsid w:val="0048042E"/>
    <w:rsid w:val="004805DF"/>
    <w:rsid w:val="00480816"/>
    <w:rsid w:val="004814FE"/>
    <w:rsid w:val="004817BC"/>
    <w:rsid w:val="00481C9C"/>
    <w:rsid w:val="0048226B"/>
    <w:rsid w:val="00482612"/>
    <w:rsid w:val="004830D8"/>
    <w:rsid w:val="00483C09"/>
    <w:rsid w:val="00485BFE"/>
    <w:rsid w:val="00486D97"/>
    <w:rsid w:val="00486DAD"/>
    <w:rsid w:val="00486F37"/>
    <w:rsid w:val="00487A6F"/>
    <w:rsid w:val="00490D66"/>
    <w:rsid w:val="00491157"/>
    <w:rsid w:val="0049178B"/>
    <w:rsid w:val="0049297D"/>
    <w:rsid w:val="004929B2"/>
    <w:rsid w:val="004931FE"/>
    <w:rsid w:val="0049327A"/>
    <w:rsid w:val="004953BF"/>
    <w:rsid w:val="00495AA6"/>
    <w:rsid w:val="004971CB"/>
    <w:rsid w:val="004973EF"/>
    <w:rsid w:val="00497FCC"/>
    <w:rsid w:val="004A1C0F"/>
    <w:rsid w:val="004A229D"/>
    <w:rsid w:val="004A5A04"/>
    <w:rsid w:val="004A79F6"/>
    <w:rsid w:val="004A7B45"/>
    <w:rsid w:val="004B03CB"/>
    <w:rsid w:val="004B1356"/>
    <w:rsid w:val="004B235F"/>
    <w:rsid w:val="004B257D"/>
    <w:rsid w:val="004B312E"/>
    <w:rsid w:val="004B345E"/>
    <w:rsid w:val="004B3F19"/>
    <w:rsid w:val="004B4DEB"/>
    <w:rsid w:val="004B5CFD"/>
    <w:rsid w:val="004B5F8D"/>
    <w:rsid w:val="004B7294"/>
    <w:rsid w:val="004C0562"/>
    <w:rsid w:val="004C077C"/>
    <w:rsid w:val="004C21A9"/>
    <w:rsid w:val="004C33BC"/>
    <w:rsid w:val="004C376A"/>
    <w:rsid w:val="004C4E38"/>
    <w:rsid w:val="004D1AD0"/>
    <w:rsid w:val="004D24FE"/>
    <w:rsid w:val="004D2592"/>
    <w:rsid w:val="004D276E"/>
    <w:rsid w:val="004D2A46"/>
    <w:rsid w:val="004D3319"/>
    <w:rsid w:val="004D3B36"/>
    <w:rsid w:val="004D3C99"/>
    <w:rsid w:val="004D54F1"/>
    <w:rsid w:val="004D706C"/>
    <w:rsid w:val="004D729F"/>
    <w:rsid w:val="004E0770"/>
    <w:rsid w:val="004E0BE9"/>
    <w:rsid w:val="004E0C69"/>
    <w:rsid w:val="004E21C3"/>
    <w:rsid w:val="004E260A"/>
    <w:rsid w:val="004E2832"/>
    <w:rsid w:val="004E3A53"/>
    <w:rsid w:val="004E418C"/>
    <w:rsid w:val="004E4CDC"/>
    <w:rsid w:val="004E638E"/>
    <w:rsid w:val="004E6401"/>
    <w:rsid w:val="004E7205"/>
    <w:rsid w:val="004E7296"/>
    <w:rsid w:val="004E7473"/>
    <w:rsid w:val="004E7C09"/>
    <w:rsid w:val="004F096C"/>
    <w:rsid w:val="004F0A63"/>
    <w:rsid w:val="004F1F07"/>
    <w:rsid w:val="004F286F"/>
    <w:rsid w:val="004F31A3"/>
    <w:rsid w:val="004F3C1A"/>
    <w:rsid w:val="004F3EB3"/>
    <w:rsid w:val="004F3F72"/>
    <w:rsid w:val="004F423C"/>
    <w:rsid w:val="004F427E"/>
    <w:rsid w:val="004F4D79"/>
    <w:rsid w:val="004F4EAE"/>
    <w:rsid w:val="004F5B34"/>
    <w:rsid w:val="004F679E"/>
    <w:rsid w:val="004F68FD"/>
    <w:rsid w:val="004F6D6B"/>
    <w:rsid w:val="004F6DF5"/>
    <w:rsid w:val="004F71C9"/>
    <w:rsid w:val="004F7986"/>
    <w:rsid w:val="004F7A2B"/>
    <w:rsid w:val="0050059D"/>
    <w:rsid w:val="005008C9"/>
    <w:rsid w:val="005022EF"/>
    <w:rsid w:val="005026C6"/>
    <w:rsid w:val="00503718"/>
    <w:rsid w:val="00503FEA"/>
    <w:rsid w:val="0050451C"/>
    <w:rsid w:val="005052B8"/>
    <w:rsid w:val="00505576"/>
    <w:rsid w:val="00506F1B"/>
    <w:rsid w:val="005071CC"/>
    <w:rsid w:val="00507304"/>
    <w:rsid w:val="0050734F"/>
    <w:rsid w:val="00507FB6"/>
    <w:rsid w:val="00510190"/>
    <w:rsid w:val="00510CFA"/>
    <w:rsid w:val="00510D59"/>
    <w:rsid w:val="00510FCC"/>
    <w:rsid w:val="00511470"/>
    <w:rsid w:val="0051445A"/>
    <w:rsid w:val="00515106"/>
    <w:rsid w:val="00515A20"/>
    <w:rsid w:val="00516A4B"/>
    <w:rsid w:val="005171EE"/>
    <w:rsid w:val="0051754C"/>
    <w:rsid w:val="00517604"/>
    <w:rsid w:val="00517ACE"/>
    <w:rsid w:val="00517F51"/>
    <w:rsid w:val="0052046C"/>
    <w:rsid w:val="005235AB"/>
    <w:rsid w:val="00524A03"/>
    <w:rsid w:val="00526153"/>
    <w:rsid w:val="005261A1"/>
    <w:rsid w:val="00526D86"/>
    <w:rsid w:val="0052707C"/>
    <w:rsid w:val="0052756F"/>
    <w:rsid w:val="0052782A"/>
    <w:rsid w:val="00530F79"/>
    <w:rsid w:val="00532896"/>
    <w:rsid w:val="005331F1"/>
    <w:rsid w:val="0053484D"/>
    <w:rsid w:val="005357DD"/>
    <w:rsid w:val="00535D0B"/>
    <w:rsid w:val="00535F15"/>
    <w:rsid w:val="00537834"/>
    <w:rsid w:val="00537C55"/>
    <w:rsid w:val="005404C7"/>
    <w:rsid w:val="00542FC3"/>
    <w:rsid w:val="00544422"/>
    <w:rsid w:val="005447D8"/>
    <w:rsid w:val="00545352"/>
    <w:rsid w:val="00551E5E"/>
    <w:rsid w:val="00552085"/>
    <w:rsid w:val="005521EE"/>
    <w:rsid w:val="00553654"/>
    <w:rsid w:val="00553F01"/>
    <w:rsid w:val="005543FA"/>
    <w:rsid w:val="00555E70"/>
    <w:rsid w:val="00556648"/>
    <w:rsid w:val="00556875"/>
    <w:rsid w:val="00557755"/>
    <w:rsid w:val="0056035E"/>
    <w:rsid w:val="005614EA"/>
    <w:rsid w:val="00561AA5"/>
    <w:rsid w:val="0056201D"/>
    <w:rsid w:val="005621F6"/>
    <w:rsid w:val="00562288"/>
    <w:rsid w:val="0056244B"/>
    <w:rsid w:val="00562F62"/>
    <w:rsid w:val="0056343A"/>
    <w:rsid w:val="00564413"/>
    <w:rsid w:val="005648BF"/>
    <w:rsid w:val="00564D2C"/>
    <w:rsid w:val="00565171"/>
    <w:rsid w:val="0056573F"/>
    <w:rsid w:val="00565916"/>
    <w:rsid w:val="00566AC9"/>
    <w:rsid w:val="00566E7D"/>
    <w:rsid w:val="005708B3"/>
    <w:rsid w:val="00570DAB"/>
    <w:rsid w:val="005721C9"/>
    <w:rsid w:val="00573463"/>
    <w:rsid w:val="00573E64"/>
    <w:rsid w:val="00580294"/>
    <w:rsid w:val="0058054B"/>
    <w:rsid w:val="0058212B"/>
    <w:rsid w:val="005823AB"/>
    <w:rsid w:val="00582BEB"/>
    <w:rsid w:val="00583719"/>
    <w:rsid w:val="005841F8"/>
    <w:rsid w:val="00584564"/>
    <w:rsid w:val="0058588A"/>
    <w:rsid w:val="00585F1A"/>
    <w:rsid w:val="00586567"/>
    <w:rsid w:val="00586A2D"/>
    <w:rsid w:val="00586EAC"/>
    <w:rsid w:val="00586FFA"/>
    <w:rsid w:val="005901F9"/>
    <w:rsid w:val="00591E1C"/>
    <w:rsid w:val="00592108"/>
    <w:rsid w:val="005928F7"/>
    <w:rsid w:val="00592D24"/>
    <w:rsid w:val="00593BF5"/>
    <w:rsid w:val="00594E00"/>
    <w:rsid w:val="00594EE6"/>
    <w:rsid w:val="005959AB"/>
    <w:rsid w:val="00595BA7"/>
    <w:rsid w:val="00595FC4"/>
    <w:rsid w:val="005965CD"/>
    <w:rsid w:val="0059752D"/>
    <w:rsid w:val="00597CCD"/>
    <w:rsid w:val="005A130B"/>
    <w:rsid w:val="005A1AEA"/>
    <w:rsid w:val="005A4E1D"/>
    <w:rsid w:val="005A5756"/>
    <w:rsid w:val="005B2160"/>
    <w:rsid w:val="005B3366"/>
    <w:rsid w:val="005B4DC8"/>
    <w:rsid w:val="005B6496"/>
    <w:rsid w:val="005B6538"/>
    <w:rsid w:val="005B6ABE"/>
    <w:rsid w:val="005B6DB5"/>
    <w:rsid w:val="005B713B"/>
    <w:rsid w:val="005C0289"/>
    <w:rsid w:val="005C0593"/>
    <w:rsid w:val="005C0802"/>
    <w:rsid w:val="005C140C"/>
    <w:rsid w:val="005C3750"/>
    <w:rsid w:val="005C3971"/>
    <w:rsid w:val="005C47ED"/>
    <w:rsid w:val="005C50E7"/>
    <w:rsid w:val="005C5E3E"/>
    <w:rsid w:val="005C67E0"/>
    <w:rsid w:val="005D081C"/>
    <w:rsid w:val="005D0B5D"/>
    <w:rsid w:val="005D17A6"/>
    <w:rsid w:val="005D22A7"/>
    <w:rsid w:val="005D269E"/>
    <w:rsid w:val="005D2D21"/>
    <w:rsid w:val="005D3B75"/>
    <w:rsid w:val="005D4784"/>
    <w:rsid w:val="005D64A6"/>
    <w:rsid w:val="005D675E"/>
    <w:rsid w:val="005D67C7"/>
    <w:rsid w:val="005D7D19"/>
    <w:rsid w:val="005D7E01"/>
    <w:rsid w:val="005E0B48"/>
    <w:rsid w:val="005E18DD"/>
    <w:rsid w:val="005E1D23"/>
    <w:rsid w:val="005E1D8B"/>
    <w:rsid w:val="005E1EA5"/>
    <w:rsid w:val="005E2A42"/>
    <w:rsid w:val="005E2B1D"/>
    <w:rsid w:val="005E30A6"/>
    <w:rsid w:val="005E48B2"/>
    <w:rsid w:val="005E4923"/>
    <w:rsid w:val="005E5BFF"/>
    <w:rsid w:val="005E5E30"/>
    <w:rsid w:val="005E65B4"/>
    <w:rsid w:val="005E6DE4"/>
    <w:rsid w:val="005E70E4"/>
    <w:rsid w:val="005E7964"/>
    <w:rsid w:val="005F0BEB"/>
    <w:rsid w:val="005F235F"/>
    <w:rsid w:val="005F33B2"/>
    <w:rsid w:val="005F35D0"/>
    <w:rsid w:val="005F4249"/>
    <w:rsid w:val="005F43D4"/>
    <w:rsid w:val="0060071D"/>
    <w:rsid w:val="006015FC"/>
    <w:rsid w:val="006019FD"/>
    <w:rsid w:val="00602FB8"/>
    <w:rsid w:val="006053ED"/>
    <w:rsid w:val="00605681"/>
    <w:rsid w:val="00605A62"/>
    <w:rsid w:val="00605E6D"/>
    <w:rsid w:val="00605ED5"/>
    <w:rsid w:val="00605EDC"/>
    <w:rsid w:val="00606848"/>
    <w:rsid w:val="00606887"/>
    <w:rsid w:val="00607E70"/>
    <w:rsid w:val="00610E86"/>
    <w:rsid w:val="00611858"/>
    <w:rsid w:val="006121E3"/>
    <w:rsid w:val="006153B1"/>
    <w:rsid w:val="0061618F"/>
    <w:rsid w:val="006167E9"/>
    <w:rsid w:val="00616FC7"/>
    <w:rsid w:val="0062072C"/>
    <w:rsid w:val="00621247"/>
    <w:rsid w:val="00621F95"/>
    <w:rsid w:val="0062200F"/>
    <w:rsid w:val="006230ED"/>
    <w:rsid w:val="006231F8"/>
    <w:rsid w:val="0062525A"/>
    <w:rsid w:val="00625486"/>
    <w:rsid w:val="0062549F"/>
    <w:rsid w:val="00626F18"/>
    <w:rsid w:val="00627977"/>
    <w:rsid w:val="006309F1"/>
    <w:rsid w:val="00630E8C"/>
    <w:rsid w:val="006314BE"/>
    <w:rsid w:val="00631B8B"/>
    <w:rsid w:val="00632B34"/>
    <w:rsid w:val="0063367A"/>
    <w:rsid w:val="00633799"/>
    <w:rsid w:val="0063404E"/>
    <w:rsid w:val="006351CB"/>
    <w:rsid w:val="00635485"/>
    <w:rsid w:val="00636C6F"/>
    <w:rsid w:val="006376D7"/>
    <w:rsid w:val="00637973"/>
    <w:rsid w:val="006400A0"/>
    <w:rsid w:val="00640839"/>
    <w:rsid w:val="006423AE"/>
    <w:rsid w:val="00642700"/>
    <w:rsid w:val="006444B8"/>
    <w:rsid w:val="006445B4"/>
    <w:rsid w:val="006447C6"/>
    <w:rsid w:val="00645DCB"/>
    <w:rsid w:val="00646F11"/>
    <w:rsid w:val="006507DA"/>
    <w:rsid w:val="00650CAB"/>
    <w:rsid w:val="006525A5"/>
    <w:rsid w:val="00653846"/>
    <w:rsid w:val="006545FB"/>
    <w:rsid w:val="00654935"/>
    <w:rsid w:val="00655490"/>
    <w:rsid w:val="00655792"/>
    <w:rsid w:val="00656DB3"/>
    <w:rsid w:val="00657BCA"/>
    <w:rsid w:val="006612A5"/>
    <w:rsid w:val="006615B3"/>
    <w:rsid w:val="006635F0"/>
    <w:rsid w:val="006636BD"/>
    <w:rsid w:val="00663C3A"/>
    <w:rsid w:val="00665074"/>
    <w:rsid w:val="006653DC"/>
    <w:rsid w:val="00666734"/>
    <w:rsid w:val="00666D0D"/>
    <w:rsid w:val="006672A5"/>
    <w:rsid w:val="0066762C"/>
    <w:rsid w:val="006703FE"/>
    <w:rsid w:val="00670ABD"/>
    <w:rsid w:val="00670F87"/>
    <w:rsid w:val="00670FD5"/>
    <w:rsid w:val="00671292"/>
    <w:rsid w:val="00672ABF"/>
    <w:rsid w:val="00672B71"/>
    <w:rsid w:val="006739B5"/>
    <w:rsid w:val="00673EC5"/>
    <w:rsid w:val="00674822"/>
    <w:rsid w:val="006749C3"/>
    <w:rsid w:val="00674EE6"/>
    <w:rsid w:val="006771BA"/>
    <w:rsid w:val="0067763F"/>
    <w:rsid w:val="00677F2C"/>
    <w:rsid w:val="00681A25"/>
    <w:rsid w:val="006825E2"/>
    <w:rsid w:val="006827DF"/>
    <w:rsid w:val="00682EE5"/>
    <w:rsid w:val="00683984"/>
    <w:rsid w:val="00684603"/>
    <w:rsid w:val="00685799"/>
    <w:rsid w:val="00685943"/>
    <w:rsid w:val="00685E58"/>
    <w:rsid w:val="0068721B"/>
    <w:rsid w:val="00690675"/>
    <w:rsid w:val="00690DD0"/>
    <w:rsid w:val="0069158A"/>
    <w:rsid w:val="006921A6"/>
    <w:rsid w:val="006926FE"/>
    <w:rsid w:val="00692DB4"/>
    <w:rsid w:val="00693160"/>
    <w:rsid w:val="00693163"/>
    <w:rsid w:val="00694205"/>
    <w:rsid w:val="00695395"/>
    <w:rsid w:val="00695FA0"/>
    <w:rsid w:val="00696D41"/>
    <w:rsid w:val="00697794"/>
    <w:rsid w:val="00697D85"/>
    <w:rsid w:val="006A0C2E"/>
    <w:rsid w:val="006A0DCB"/>
    <w:rsid w:val="006A0E27"/>
    <w:rsid w:val="006A1052"/>
    <w:rsid w:val="006A1192"/>
    <w:rsid w:val="006A1BA0"/>
    <w:rsid w:val="006A1C43"/>
    <w:rsid w:val="006A2CF7"/>
    <w:rsid w:val="006A2D8F"/>
    <w:rsid w:val="006A3178"/>
    <w:rsid w:val="006A34F6"/>
    <w:rsid w:val="006A40DA"/>
    <w:rsid w:val="006A4432"/>
    <w:rsid w:val="006A79C7"/>
    <w:rsid w:val="006B08A7"/>
    <w:rsid w:val="006B09D6"/>
    <w:rsid w:val="006B0D08"/>
    <w:rsid w:val="006B0EAA"/>
    <w:rsid w:val="006B150D"/>
    <w:rsid w:val="006B1855"/>
    <w:rsid w:val="006B1DA3"/>
    <w:rsid w:val="006B2215"/>
    <w:rsid w:val="006B5423"/>
    <w:rsid w:val="006B5758"/>
    <w:rsid w:val="006B5DBF"/>
    <w:rsid w:val="006B6392"/>
    <w:rsid w:val="006B6781"/>
    <w:rsid w:val="006B773E"/>
    <w:rsid w:val="006C0DF2"/>
    <w:rsid w:val="006C3E1C"/>
    <w:rsid w:val="006C42EA"/>
    <w:rsid w:val="006C43BC"/>
    <w:rsid w:val="006C47AD"/>
    <w:rsid w:val="006C61A5"/>
    <w:rsid w:val="006C6688"/>
    <w:rsid w:val="006C6AEC"/>
    <w:rsid w:val="006D0FDE"/>
    <w:rsid w:val="006D2310"/>
    <w:rsid w:val="006D2FAB"/>
    <w:rsid w:val="006D3B23"/>
    <w:rsid w:val="006D3D9B"/>
    <w:rsid w:val="006D505C"/>
    <w:rsid w:val="006D52BC"/>
    <w:rsid w:val="006D57B3"/>
    <w:rsid w:val="006D5CDA"/>
    <w:rsid w:val="006D621D"/>
    <w:rsid w:val="006D7169"/>
    <w:rsid w:val="006D7481"/>
    <w:rsid w:val="006D7E25"/>
    <w:rsid w:val="006E1ACF"/>
    <w:rsid w:val="006E27D7"/>
    <w:rsid w:val="006E2B5C"/>
    <w:rsid w:val="006E3F47"/>
    <w:rsid w:val="006E52DD"/>
    <w:rsid w:val="006E550E"/>
    <w:rsid w:val="006E5811"/>
    <w:rsid w:val="006E6BD8"/>
    <w:rsid w:val="006F0856"/>
    <w:rsid w:val="006F0C23"/>
    <w:rsid w:val="006F10E8"/>
    <w:rsid w:val="006F1F4D"/>
    <w:rsid w:val="006F2C4A"/>
    <w:rsid w:val="006F354E"/>
    <w:rsid w:val="006F40C5"/>
    <w:rsid w:val="006F53B2"/>
    <w:rsid w:val="006F5D38"/>
    <w:rsid w:val="006F61D7"/>
    <w:rsid w:val="006F6753"/>
    <w:rsid w:val="006F6845"/>
    <w:rsid w:val="006F73E0"/>
    <w:rsid w:val="007002DA"/>
    <w:rsid w:val="00701455"/>
    <w:rsid w:val="0070266E"/>
    <w:rsid w:val="00702E1A"/>
    <w:rsid w:val="00703B8F"/>
    <w:rsid w:val="00703F1C"/>
    <w:rsid w:val="007055DD"/>
    <w:rsid w:val="00707238"/>
    <w:rsid w:val="007101F2"/>
    <w:rsid w:val="00710942"/>
    <w:rsid w:val="00710F0A"/>
    <w:rsid w:val="00711C22"/>
    <w:rsid w:val="00712611"/>
    <w:rsid w:val="00712B56"/>
    <w:rsid w:val="00713F9B"/>
    <w:rsid w:val="00714529"/>
    <w:rsid w:val="00716938"/>
    <w:rsid w:val="00716F06"/>
    <w:rsid w:val="00720E39"/>
    <w:rsid w:val="00720E99"/>
    <w:rsid w:val="00720FC2"/>
    <w:rsid w:val="0072128F"/>
    <w:rsid w:val="00722316"/>
    <w:rsid w:val="00722655"/>
    <w:rsid w:val="00722C2A"/>
    <w:rsid w:val="0072311C"/>
    <w:rsid w:val="00723773"/>
    <w:rsid w:val="00724DA2"/>
    <w:rsid w:val="007258AC"/>
    <w:rsid w:val="00725DD5"/>
    <w:rsid w:val="0072620A"/>
    <w:rsid w:val="0072701C"/>
    <w:rsid w:val="007276E4"/>
    <w:rsid w:val="007312E2"/>
    <w:rsid w:val="0073182B"/>
    <w:rsid w:val="0073312C"/>
    <w:rsid w:val="007335DA"/>
    <w:rsid w:val="0073395A"/>
    <w:rsid w:val="00733F07"/>
    <w:rsid w:val="007349C7"/>
    <w:rsid w:val="00736BB6"/>
    <w:rsid w:val="00737067"/>
    <w:rsid w:val="00740D14"/>
    <w:rsid w:val="007435B4"/>
    <w:rsid w:val="00743711"/>
    <w:rsid w:val="00744A2D"/>
    <w:rsid w:val="00744E55"/>
    <w:rsid w:val="007456AE"/>
    <w:rsid w:val="00745C28"/>
    <w:rsid w:val="0074614E"/>
    <w:rsid w:val="007473C7"/>
    <w:rsid w:val="007476E5"/>
    <w:rsid w:val="00747BC6"/>
    <w:rsid w:val="00747D6D"/>
    <w:rsid w:val="00750646"/>
    <w:rsid w:val="007510DC"/>
    <w:rsid w:val="00751246"/>
    <w:rsid w:val="007526E2"/>
    <w:rsid w:val="007527F1"/>
    <w:rsid w:val="00752B55"/>
    <w:rsid w:val="00752BF1"/>
    <w:rsid w:val="00753D34"/>
    <w:rsid w:val="00753D74"/>
    <w:rsid w:val="00754055"/>
    <w:rsid w:val="00755FA6"/>
    <w:rsid w:val="007567A1"/>
    <w:rsid w:val="00756F24"/>
    <w:rsid w:val="00757298"/>
    <w:rsid w:val="00757DD0"/>
    <w:rsid w:val="00757EA4"/>
    <w:rsid w:val="00760936"/>
    <w:rsid w:val="00761AF2"/>
    <w:rsid w:val="00762787"/>
    <w:rsid w:val="0076280B"/>
    <w:rsid w:val="00763104"/>
    <w:rsid w:val="00764EBD"/>
    <w:rsid w:val="00765E6C"/>
    <w:rsid w:val="0076602C"/>
    <w:rsid w:val="00766517"/>
    <w:rsid w:val="00766F61"/>
    <w:rsid w:val="0076724A"/>
    <w:rsid w:val="00771084"/>
    <w:rsid w:val="007716F4"/>
    <w:rsid w:val="00771965"/>
    <w:rsid w:val="007719F1"/>
    <w:rsid w:val="00772378"/>
    <w:rsid w:val="007731AA"/>
    <w:rsid w:val="0077542C"/>
    <w:rsid w:val="00775D0F"/>
    <w:rsid w:val="00775F2D"/>
    <w:rsid w:val="0077631A"/>
    <w:rsid w:val="00776751"/>
    <w:rsid w:val="0077689B"/>
    <w:rsid w:val="00776C28"/>
    <w:rsid w:val="007770EA"/>
    <w:rsid w:val="00777C4B"/>
    <w:rsid w:val="00777DCE"/>
    <w:rsid w:val="00780B85"/>
    <w:rsid w:val="00780F43"/>
    <w:rsid w:val="00781046"/>
    <w:rsid w:val="007816EF"/>
    <w:rsid w:val="0078182D"/>
    <w:rsid w:val="00781A84"/>
    <w:rsid w:val="007828D3"/>
    <w:rsid w:val="00784127"/>
    <w:rsid w:val="007846C5"/>
    <w:rsid w:val="0078480E"/>
    <w:rsid w:val="00784C79"/>
    <w:rsid w:val="0078534C"/>
    <w:rsid w:val="007856B7"/>
    <w:rsid w:val="007865F9"/>
    <w:rsid w:val="007873B3"/>
    <w:rsid w:val="007910E9"/>
    <w:rsid w:val="00791437"/>
    <w:rsid w:val="00792388"/>
    <w:rsid w:val="0079443F"/>
    <w:rsid w:val="00794D10"/>
    <w:rsid w:val="0079525C"/>
    <w:rsid w:val="00796FB7"/>
    <w:rsid w:val="00797DE7"/>
    <w:rsid w:val="00797E96"/>
    <w:rsid w:val="007A0E79"/>
    <w:rsid w:val="007A12D9"/>
    <w:rsid w:val="007A29E2"/>
    <w:rsid w:val="007A3377"/>
    <w:rsid w:val="007A54E1"/>
    <w:rsid w:val="007A5BF5"/>
    <w:rsid w:val="007A6E62"/>
    <w:rsid w:val="007A73AF"/>
    <w:rsid w:val="007A7FF6"/>
    <w:rsid w:val="007B0A64"/>
    <w:rsid w:val="007B0F0E"/>
    <w:rsid w:val="007B293D"/>
    <w:rsid w:val="007B361F"/>
    <w:rsid w:val="007B3FE2"/>
    <w:rsid w:val="007B489E"/>
    <w:rsid w:val="007B63A6"/>
    <w:rsid w:val="007B6A22"/>
    <w:rsid w:val="007B738F"/>
    <w:rsid w:val="007B73E0"/>
    <w:rsid w:val="007C1062"/>
    <w:rsid w:val="007C3480"/>
    <w:rsid w:val="007C4CE4"/>
    <w:rsid w:val="007C4F0A"/>
    <w:rsid w:val="007C512A"/>
    <w:rsid w:val="007C5671"/>
    <w:rsid w:val="007C56C6"/>
    <w:rsid w:val="007C5FCE"/>
    <w:rsid w:val="007C6834"/>
    <w:rsid w:val="007C768A"/>
    <w:rsid w:val="007C7D10"/>
    <w:rsid w:val="007D0043"/>
    <w:rsid w:val="007D0E84"/>
    <w:rsid w:val="007D0FDD"/>
    <w:rsid w:val="007D2068"/>
    <w:rsid w:val="007D2C9E"/>
    <w:rsid w:val="007D3120"/>
    <w:rsid w:val="007D360E"/>
    <w:rsid w:val="007D4C8A"/>
    <w:rsid w:val="007D5D20"/>
    <w:rsid w:val="007D634B"/>
    <w:rsid w:val="007D7A24"/>
    <w:rsid w:val="007D7F20"/>
    <w:rsid w:val="007E0026"/>
    <w:rsid w:val="007E03F5"/>
    <w:rsid w:val="007E09B1"/>
    <w:rsid w:val="007E0A5C"/>
    <w:rsid w:val="007E0D51"/>
    <w:rsid w:val="007E0ED0"/>
    <w:rsid w:val="007E130A"/>
    <w:rsid w:val="007E1857"/>
    <w:rsid w:val="007E3206"/>
    <w:rsid w:val="007E4695"/>
    <w:rsid w:val="007E4FCF"/>
    <w:rsid w:val="007E5C03"/>
    <w:rsid w:val="007E5D3F"/>
    <w:rsid w:val="007E5E29"/>
    <w:rsid w:val="007E690A"/>
    <w:rsid w:val="007E7BCD"/>
    <w:rsid w:val="007E7FC3"/>
    <w:rsid w:val="007F069E"/>
    <w:rsid w:val="007F19EF"/>
    <w:rsid w:val="007F1E71"/>
    <w:rsid w:val="007F1ED5"/>
    <w:rsid w:val="007F269D"/>
    <w:rsid w:val="007F28D1"/>
    <w:rsid w:val="007F5268"/>
    <w:rsid w:val="007F5936"/>
    <w:rsid w:val="007F6770"/>
    <w:rsid w:val="007F6B91"/>
    <w:rsid w:val="00800042"/>
    <w:rsid w:val="00800104"/>
    <w:rsid w:val="00800558"/>
    <w:rsid w:val="00800911"/>
    <w:rsid w:val="008026C4"/>
    <w:rsid w:val="008028A9"/>
    <w:rsid w:val="00802BCB"/>
    <w:rsid w:val="00802C26"/>
    <w:rsid w:val="008030E3"/>
    <w:rsid w:val="0080354A"/>
    <w:rsid w:val="008036C0"/>
    <w:rsid w:val="008041E2"/>
    <w:rsid w:val="008059A5"/>
    <w:rsid w:val="0080640C"/>
    <w:rsid w:val="00807C2B"/>
    <w:rsid w:val="008102E0"/>
    <w:rsid w:val="00811036"/>
    <w:rsid w:val="008110D7"/>
    <w:rsid w:val="008120CF"/>
    <w:rsid w:val="008138E6"/>
    <w:rsid w:val="00814E60"/>
    <w:rsid w:val="00815DA9"/>
    <w:rsid w:val="00816D05"/>
    <w:rsid w:val="008175FA"/>
    <w:rsid w:val="008178A0"/>
    <w:rsid w:val="00821207"/>
    <w:rsid w:val="00821AC3"/>
    <w:rsid w:val="00822087"/>
    <w:rsid w:val="00822705"/>
    <w:rsid w:val="0082284C"/>
    <w:rsid w:val="008229D3"/>
    <w:rsid w:val="00822D0C"/>
    <w:rsid w:val="00822F06"/>
    <w:rsid w:val="00822F41"/>
    <w:rsid w:val="00823550"/>
    <w:rsid w:val="00824074"/>
    <w:rsid w:val="008241B5"/>
    <w:rsid w:val="008246AF"/>
    <w:rsid w:val="00824E3C"/>
    <w:rsid w:val="0082502C"/>
    <w:rsid w:val="00825134"/>
    <w:rsid w:val="00825A4C"/>
    <w:rsid w:val="008260EF"/>
    <w:rsid w:val="00827C61"/>
    <w:rsid w:val="00827CAF"/>
    <w:rsid w:val="0083297F"/>
    <w:rsid w:val="00832EB4"/>
    <w:rsid w:val="00833C2A"/>
    <w:rsid w:val="008356EE"/>
    <w:rsid w:val="00836AA9"/>
    <w:rsid w:val="0083709B"/>
    <w:rsid w:val="00837503"/>
    <w:rsid w:val="00837807"/>
    <w:rsid w:val="00837A44"/>
    <w:rsid w:val="00840F44"/>
    <w:rsid w:val="00841291"/>
    <w:rsid w:val="00843100"/>
    <w:rsid w:val="00846BE3"/>
    <w:rsid w:val="008473C6"/>
    <w:rsid w:val="00850598"/>
    <w:rsid w:val="00850923"/>
    <w:rsid w:val="00851C27"/>
    <w:rsid w:val="00851C35"/>
    <w:rsid w:val="008523E6"/>
    <w:rsid w:val="00852B0F"/>
    <w:rsid w:val="00854BA6"/>
    <w:rsid w:val="00856163"/>
    <w:rsid w:val="00856632"/>
    <w:rsid w:val="00856B11"/>
    <w:rsid w:val="0085739C"/>
    <w:rsid w:val="008606F2"/>
    <w:rsid w:val="00860EF9"/>
    <w:rsid w:val="00861FFA"/>
    <w:rsid w:val="00863AF6"/>
    <w:rsid w:val="00864053"/>
    <w:rsid w:val="00864FB5"/>
    <w:rsid w:val="008651B4"/>
    <w:rsid w:val="0086583B"/>
    <w:rsid w:val="008666F9"/>
    <w:rsid w:val="00866D4B"/>
    <w:rsid w:val="00866E35"/>
    <w:rsid w:val="00867243"/>
    <w:rsid w:val="00873323"/>
    <w:rsid w:val="008754B2"/>
    <w:rsid w:val="0087648C"/>
    <w:rsid w:val="008769BD"/>
    <w:rsid w:val="00881D04"/>
    <w:rsid w:val="00882E42"/>
    <w:rsid w:val="008832D3"/>
    <w:rsid w:val="00883B71"/>
    <w:rsid w:val="00883C05"/>
    <w:rsid w:val="0088409B"/>
    <w:rsid w:val="00885140"/>
    <w:rsid w:val="00885830"/>
    <w:rsid w:val="00885BC2"/>
    <w:rsid w:val="0088658C"/>
    <w:rsid w:val="008869F7"/>
    <w:rsid w:val="008903A3"/>
    <w:rsid w:val="008908B6"/>
    <w:rsid w:val="00891469"/>
    <w:rsid w:val="0089153E"/>
    <w:rsid w:val="008917C9"/>
    <w:rsid w:val="00891B33"/>
    <w:rsid w:val="00893AFD"/>
    <w:rsid w:val="00893C56"/>
    <w:rsid w:val="00893F1D"/>
    <w:rsid w:val="00894579"/>
    <w:rsid w:val="00895C08"/>
    <w:rsid w:val="00896DB4"/>
    <w:rsid w:val="00897718"/>
    <w:rsid w:val="008A1AFA"/>
    <w:rsid w:val="008A1E17"/>
    <w:rsid w:val="008A3941"/>
    <w:rsid w:val="008A3AD3"/>
    <w:rsid w:val="008A7B40"/>
    <w:rsid w:val="008B11F5"/>
    <w:rsid w:val="008B179C"/>
    <w:rsid w:val="008B2D08"/>
    <w:rsid w:val="008B3476"/>
    <w:rsid w:val="008B56A5"/>
    <w:rsid w:val="008B66AE"/>
    <w:rsid w:val="008B6AA2"/>
    <w:rsid w:val="008B6F59"/>
    <w:rsid w:val="008B78B8"/>
    <w:rsid w:val="008C03BE"/>
    <w:rsid w:val="008C0E65"/>
    <w:rsid w:val="008C13F0"/>
    <w:rsid w:val="008C15EC"/>
    <w:rsid w:val="008C1728"/>
    <w:rsid w:val="008C17B3"/>
    <w:rsid w:val="008C17F8"/>
    <w:rsid w:val="008C1D18"/>
    <w:rsid w:val="008C23F7"/>
    <w:rsid w:val="008C3881"/>
    <w:rsid w:val="008C3927"/>
    <w:rsid w:val="008C5C92"/>
    <w:rsid w:val="008C6058"/>
    <w:rsid w:val="008C7171"/>
    <w:rsid w:val="008C7C34"/>
    <w:rsid w:val="008D0F59"/>
    <w:rsid w:val="008D285C"/>
    <w:rsid w:val="008D6216"/>
    <w:rsid w:val="008D6296"/>
    <w:rsid w:val="008D779F"/>
    <w:rsid w:val="008E036F"/>
    <w:rsid w:val="008E18C9"/>
    <w:rsid w:val="008E1E29"/>
    <w:rsid w:val="008E1EF2"/>
    <w:rsid w:val="008E27A6"/>
    <w:rsid w:val="008E2AB0"/>
    <w:rsid w:val="008E34D6"/>
    <w:rsid w:val="008E3D4D"/>
    <w:rsid w:val="008E3E5E"/>
    <w:rsid w:val="008E55DA"/>
    <w:rsid w:val="008E64D3"/>
    <w:rsid w:val="008F26BC"/>
    <w:rsid w:val="008F34BC"/>
    <w:rsid w:val="008F369B"/>
    <w:rsid w:val="008F48A4"/>
    <w:rsid w:val="008F531C"/>
    <w:rsid w:val="008F6396"/>
    <w:rsid w:val="008F6639"/>
    <w:rsid w:val="008F729B"/>
    <w:rsid w:val="008F7E92"/>
    <w:rsid w:val="00900656"/>
    <w:rsid w:val="009011B6"/>
    <w:rsid w:val="009025D1"/>
    <w:rsid w:val="00903076"/>
    <w:rsid w:val="00903434"/>
    <w:rsid w:val="00904A15"/>
    <w:rsid w:val="00904C09"/>
    <w:rsid w:val="00904F0B"/>
    <w:rsid w:val="00904FFB"/>
    <w:rsid w:val="00906485"/>
    <w:rsid w:val="00907564"/>
    <w:rsid w:val="00907CFC"/>
    <w:rsid w:val="00911507"/>
    <w:rsid w:val="00911DF5"/>
    <w:rsid w:val="00912283"/>
    <w:rsid w:val="0091254B"/>
    <w:rsid w:val="00913EB9"/>
    <w:rsid w:val="00914133"/>
    <w:rsid w:val="0091436B"/>
    <w:rsid w:val="00916C6D"/>
    <w:rsid w:val="009175D2"/>
    <w:rsid w:val="00917A0A"/>
    <w:rsid w:val="00917C9B"/>
    <w:rsid w:val="00917CB5"/>
    <w:rsid w:val="00920507"/>
    <w:rsid w:val="0092115E"/>
    <w:rsid w:val="00921604"/>
    <w:rsid w:val="00921680"/>
    <w:rsid w:val="0092278D"/>
    <w:rsid w:val="00923638"/>
    <w:rsid w:val="00923DB7"/>
    <w:rsid w:val="00924010"/>
    <w:rsid w:val="009240A9"/>
    <w:rsid w:val="0092473D"/>
    <w:rsid w:val="00925F59"/>
    <w:rsid w:val="00926B01"/>
    <w:rsid w:val="00927D06"/>
    <w:rsid w:val="00927FD1"/>
    <w:rsid w:val="0093018A"/>
    <w:rsid w:val="00931F43"/>
    <w:rsid w:val="00932E93"/>
    <w:rsid w:val="009335AA"/>
    <w:rsid w:val="00934D80"/>
    <w:rsid w:val="0093566B"/>
    <w:rsid w:val="00935ABF"/>
    <w:rsid w:val="009366C5"/>
    <w:rsid w:val="0093771E"/>
    <w:rsid w:val="0094160D"/>
    <w:rsid w:val="00942D7E"/>
    <w:rsid w:val="00943464"/>
    <w:rsid w:val="0094352A"/>
    <w:rsid w:val="009444CC"/>
    <w:rsid w:val="009454D6"/>
    <w:rsid w:val="00945553"/>
    <w:rsid w:val="009457FB"/>
    <w:rsid w:val="009458B0"/>
    <w:rsid w:val="00947B51"/>
    <w:rsid w:val="00950034"/>
    <w:rsid w:val="00950250"/>
    <w:rsid w:val="009509A6"/>
    <w:rsid w:val="00951003"/>
    <w:rsid w:val="009513D9"/>
    <w:rsid w:val="00951B2F"/>
    <w:rsid w:val="00952359"/>
    <w:rsid w:val="009523B4"/>
    <w:rsid w:val="00952738"/>
    <w:rsid w:val="00953F11"/>
    <w:rsid w:val="00954314"/>
    <w:rsid w:val="00954C44"/>
    <w:rsid w:val="009552C1"/>
    <w:rsid w:val="00955577"/>
    <w:rsid w:val="00955FF4"/>
    <w:rsid w:val="00957821"/>
    <w:rsid w:val="00960A2C"/>
    <w:rsid w:val="009612EC"/>
    <w:rsid w:val="00961BDA"/>
    <w:rsid w:val="00961DD4"/>
    <w:rsid w:val="0096258A"/>
    <w:rsid w:val="00962801"/>
    <w:rsid w:val="00962D52"/>
    <w:rsid w:val="00963900"/>
    <w:rsid w:val="00964877"/>
    <w:rsid w:val="00966A73"/>
    <w:rsid w:val="00967221"/>
    <w:rsid w:val="00967857"/>
    <w:rsid w:val="00967CCB"/>
    <w:rsid w:val="009704E6"/>
    <w:rsid w:val="0097224A"/>
    <w:rsid w:val="00972FD6"/>
    <w:rsid w:val="00973ED9"/>
    <w:rsid w:val="00974808"/>
    <w:rsid w:val="00975298"/>
    <w:rsid w:val="0097597F"/>
    <w:rsid w:val="00975E0B"/>
    <w:rsid w:val="009764A0"/>
    <w:rsid w:val="00976945"/>
    <w:rsid w:val="00980018"/>
    <w:rsid w:val="009816C1"/>
    <w:rsid w:val="00982CC2"/>
    <w:rsid w:val="0098319D"/>
    <w:rsid w:val="0098403C"/>
    <w:rsid w:val="00984946"/>
    <w:rsid w:val="00984E3F"/>
    <w:rsid w:val="00985032"/>
    <w:rsid w:val="00985203"/>
    <w:rsid w:val="0098543C"/>
    <w:rsid w:val="00985665"/>
    <w:rsid w:val="009860F4"/>
    <w:rsid w:val="009872C6"/>
    <w:rsid w:val="009877F4"/>
    <w:rsid w:val="0099023A"/>
    <w:rsid w:val="00990DDB"/>
    <w:rsid w:val="00992A5F"/>
    <w:rsid w:val="0099342F"/>
    <w:rsid w:val="009942C6"/>
    <w:rsid w:val="009943F4"/>
    <w:rsid w:val="0099468E"/>
    <w:rsid w:val="00994F10"/>
    <w:rsid w:val="0099532D"/>
    <w:rsid w:val="0099544C"/>
    <w:rsid w:val="009954A8"/>
    <w:rsid w:val="009975A4"/>
    <w:rsid w:val="009978C9"/>
    <w:rsid w:val="009A212B"/>
    <w:rsid w:val="009A24D4"/>
    <w:rsid w:val="009A2E93"/>
    <w:rsid w:val="009A3837"/>
    <w:rsid w:val="009A3A45"/>
    <w:rsid w:val="009A60C8"/>
    <w:rsid w:val="009A77AC"/>
    <w:rsid w:val="009B00EE"/>
    <w:rsid w:val="009B0244"/>
    <w:rsid w:val="009B0CB7"/>
    <w:rsid w:val="009B142A"/>
    <w:rsid w:val="009B21E9"/>
    <w:rsid w:val="009B3622"/>
    <w:rsid w:val="009B4063"/>
    <w:rsid w:val="009B4199"/>
    <w:rsid w:val="009B4CE4"/>
    <w:rsid w:val="009B56B4"/>
    <w:rsid w:val="009B63A9"/>
    <w:rsid w:val="009B6BD1"/>
    <w:rsid w:val="009B6D3A"/>
    <w:rsid w:val="009B7B37"/>
    <w:rsid w:val="009B7EC1"/>
    <w:rsid w:val="009C0201"/>
    <w:rsid w:val="009C0238"/>
    <w:rsid w:val="009C0317"/>
    <w:rsid w:val="009C0961"/>
    <w:rsid w:val="009C230D"/>
    <w:rsid w:val="009C3195"/>
    <w:rsid w:val="009C4D19"/>
    <w:rsid w:val="009C624D"/>
    <w:rsid w:val="009C6347"/>
    <w:rsid w:val="009C653C"/>
    <w:rsid w:val="009C7314"/>
    <w:rsid w:val="009C7F7E"/>
    <w:rsid w:val="009D0D02"/>
    <w:rsid w:val="009D270A"/>
    <w:rsid w:val="009D2AEF"/>
    <w:rsid w:val="009D2B4F"/>
    <w:rsid w:val="009D3D06"/>
    <w:rsid w:val="009D5C11"/>
    <w:rsid w:val="009D66F9"/>
    <w:rsid w:val="009D6872"/>
    <w:rsid w:val="009D79A1"/>
    <w:rsid w:val="009E111F"/>
    <w:rsid w:val="009E137A"/>
    <w:rsid w:val="009E2076"/>
    <w:rsid w:val="009E30F7"/>
    <w:rsid w:val="009E3C6B"/>
    <w:rsid w:val="009E3FFC"/>
    <w:rsid w:val="009E4284"/>
    <w:rsid w:val="009E47A0"/>
    <w:rsid w:val="009E5041"/>
    <w:rsid w:val="009E5DD1"/>
    <w:rsid w:val="009E697B"/>
    <w:rsid w:val="009E7CE3"/>
    <w:rsid w:val="009F0DFA"/>
    <w:rsid w:val="009F1616"/>
    <w:rsid w:val="009F273B"/>
    <w:rsid w:val="009F2C1B"/>
    <w:rsid w:val="009F3AE4"/>
    <w:rsid w:val="009F3FA9"/>
    <w:rsid w:val="009F5AF3"/>
    <w:rsid w:val="009F7396"/>
    <w:rsid w:val="009F7926"/>
    <w:rsid w:val="00A00DD8"/>
    <w:rsid w:val="00A01516"/>
    <w:rsid w:val="00A0313F"/>
    <w:rsid w:val="00A03AF7"/>
    <w:rsid w:val="00A04550"/>
    <w:rsid w:val="00A04926"/>
    <w:rsid w:val="00A04D84"/>
    <w:rsid w:val="00A05DF1"/>
    <w:rsid w:val="00A06358"/>
    <w:rsid w:val="00A06C71"/>
    <w:rsid w:val="00A07610"/>
    <w:rsid w:val="00A100FA"/>
    <w:rsid w:val="00A10524"/>
    <w:rsid w:val="00A1076B"/>
    <w:rsid w:val="00A12A7C"/>
    <w:rsid w:val="00A13129"/>
    <w:rsid w:val="00A14BDC"/>
    <w:rsid w:val="00A14F64"/>
    <w:rsid w:val="00A1575C"/>
    <w:rsid w:val="00A15946"/>
    <w:rsid w:val="00A15C83"/>
    <w:rsid w:val="00A16FD4"/>
    <w:rsid w:val="00A17278"/>
    <w:rsid w:val="00A20046"/>
    <w:rsid w:val="00A207FB"/>
    <w:rsid w:val="00A210EE"/>
    <w:rsid w:val="00A213F0"/>
    <w:rsid w:val="00A2570D"/>
    <w:rsid w:val="00A26A72"/>
    <w:rsid w:val="00A27899"/>
    <w:rsid w:val="00A27AFC"/>
    <w:rsid w:val="00A3059A"/>
    <w:rsid w:val="00A34497"/>
    <w:rsid w:val="00A35715"/>
    <w:rsid w:val="00A357BD"/>
    <w:rsid w:val="00A36241"/>
    <w:rsid w:val="00A36310"/>
    <w:rsid w:val="00A37AF1"/>
    <w:rsid w:val="00A37C35"/>
    <w:rsid w:val="00A408E0"/>
    <w:rsid w:val="00A40CE5"/>
    <w:rsid w:val="00A43A0B"/>
    <w:rsid w:val="00A44B26"/>
    <w:rsid w:val="00A4501F"/>
    <w:rsid w:val="00A479BA"/>
    <w:rsid w:val="00A479FC"/>
    <w:rsid w:val="00A500AA"/>
    <w:rsid w:val="00A51831"/>
    <w:rsid w:val="00A52036"/>
    <w:rsid w:val="00A53568"/>
    <w:rsid w:val="00A54943"/>
    <w:rsid w:val="00A54B19"/>
    <w:rsid w:val="00A54E0D"/>
    <w:rsid w:val="00A56F65"/>
    <w:rsid w:val="00A5706F"/>
    <w:rsid w:val="00A6029D"/>
    <w:rsid w:val="00A607C6"/>
    <w:rsid w:val="00A627FD"/>
    <w:rsid w:val="00A63014"/>
    <w:rsid w:val="00A634FE"/>
    <w:rsid w:val="00A63667"/>
    <w:rsid w:val="00A63C97"/>
    <w:rsid w:val="00A644A4"/>
    <w:rsid w:val="00A64D88"/>
    <w:rsid w:val="00A65309"/>
    <w:rsid w:val="00A66F07"/>
    <w:rsid w:val="00A67EEB"/>
    <w:rsid w:val="00A67F67"/>
    <w:rsid w:val="00A7005F"/>
    <w:rsid w:val="00A7017F"/>
    <w:rsid w:val="00A72F24"/>
    <w:rsid w:val="00A7307E"/>
    <w:rsid w:val="00A73AD5"/>
    <w:rsid w:val="00A73E08"/>
    <w:rsid w:val="00A75E4B"/>
    <w:rsid w:val="00A77D02"/>
    <w:rsid w:val="00A80165"/>
    <w:rsid w:val="00A814DF"/>
    <w:rsid w:val="00A84235"/>
    <w:rsid w:val="00A847DC"/>
    <w:rsid w:val="00A84E2B"/>
    <w:rsid w:val="00A86A5E"/>
    <w:rsid w:val="00A86CC8"/>
    <w:rsid w:val="00A870A4"/>
    <w:rsid w:val="00A87789"/>
    <w:rsid w:val="00A877A4"/>
    <w:rsid w:val="00A9053A"/>
    <w:rsid w:val="00A93E7E"/>
    <w:rsid w:val="00A94255"/>
    <w:rsid w:val="00A964AF"/>
    <w:rsid w:val="00A96547"/>
    <w:rsid w:val="00A9694B"/>
    <w:rsid w:val="00AA0DCA"/>
    <w:rsid w:val="00AA1299"/>
    <w:rsid w:val="00AA26AF"/>
    <w:rsid w:val="00AA27D7"/>
    <w:rsid w:val="00AA3F3C"/>
    <w:rsid w:val="00AA4DA5"/>
    <w:rsid w:val="00AA59BE"/>
    <w:rsid w:val="00AA5DB2"/>
    <w:rsid w:val="00AB06D8"/>
    <w:rsid w:val="00AB0A2A"/>
    <w:rsid w:val="00AB1EC0"/>
    <w:rsid w:val="00AB2400"/>
    <w:rsid w:val="00AB2885"/>
    <w:rsid w:val="00AB32AF"/>
    <w:rsid w:val="00AB4087"/>
    <w:rsid w:val="00AB46A2"/>
    <w:rsid w:val="00AB4FAB"/>
    <w:rsid w:val="00AB61DE"/>
    <w:rsid w:val="00AB6F6B"/>
    <w:rsid w:val="00AB7A89"/>
    <w:rsid w:val="00AC07EB"/>
    <w:rsid w:val="00AC08DC"/>
    <w:rsid w:val="00AC4421"/>
    <w:rsid w:val="00AC4707"/>
    <w:rsid w:val="00AC4ADB"/>
    <w:rsid w:val="00AC6F36"/>
    <w:rsid w:val="00AC70B8"/>
    <w:rsid w:val="00AD1822"/>
    <w:rsid w:val="00AD225D"/>
    <w:rsid w:val="00AD42A3"/>
    <w:rsid w:val="00AD57FD"/>
    <w:rsid w:val="00AD58B4"/>
    <w:rsid w:val="00AD703C"/>
    <w:rsid w:val="00AD7C3B"/>
    <w:rsid w:val="00AD7CFE"/>
    <w:rsid w:val="00AE0197"/>
    <w:rsid w:val="00AE0358"/>
    <w:rsid w:val="00AE1946"/>
    <w:rsid w:val="00AE265F"/>
    <w:rsid w:val="00AE3C75"/>
    <w:rsid w:val="00AE4735"/>
    <w:rsid w:val="00AE47E8"/>
    <w:rsid w:val="00AE5C5B"/>
    <w:rsid w:val="00AE5C75"/>
    <w:rsid w:val="00AE7145"/>
    <w:rsid w:val="00AE7936"/>
    <w:rsid w:val="00AF0295"/>
    <w:rsid w:val="00AF0AAF"/>
    <w:rsid w:val="00AF0DDE"/>
    <w:rsid w:val="00AF17FF"/>
    <w:rsid w:val="00AF1DC2"/>
    <w:rsid w:val="00AF2611"/>
    <w:rsid w:val="00AF3A77"/>
    <w:rsid w:val="00AF4490"/>
    <w:rsid w:val="00AF492C"/>
    <w:rsid w:val="00AF51F6"/>
    <w:rsid w:val="00AF60B1"/>
    <w:rsid w:val="00AF64BF"/>
    <w:rsid w:val="00AF70B2"/>
    <w:rsid w:val="00AF77F6"/>
    <w:rsid w:val="00B00214"/>
    <w:rsid w:val="00B008A5"/>
    <w:rsid w:val="00B01249"/>
    <w:rsid w:val="00B02061"/>
    <w:rsid w:val="00B02FEE"/>
    <w:rsid w:val="00B03F37"/>
    <w:rsid w:val="00B04D72"/>
    <w:rsid w:val="00B054AB"/>
    <w:rsid w:val="00B05865"/>
    <w:rsid w:val="00B05AAB"/>
    <w:rsid w:val="00B06240"/>
    <w:rsid w:val="00B06A68"/>
    <w:rsid w:val="00B07A49"/>
    <w:rsid w:val="00B12A17"/>
    <w:rsid w:val="00B12B06"/>
    <w:rsid w:val="00B132E1"/>
    <w:rsid w:val="00B152B0"/>
    <w:rsid w:val="00B1555E"/>
    <w:rsid w:val="00B15584"/>
    <w:rsid w:val="00B17E0C"/>
    <w:rsid w:val="00B206E7"/>
    <w:rsid w:val="00B22A93"/>
    <w:rsid w:val="00B2330E"/>
    <w:rsid w:val="00B243BE"/>
    <w:rsid w:val="00B255DB"/>
    <w:rsid w:val="00B270DF"/>
    <w:rsid w:val="00B27A1E"/>
    <w:rsid w:val="00B303A9"/>
    <w:rsid w:val="00B303AF"/>
    <w:rsid w:val="00B31D12"/>
    <w:rsid w:val="00B3257A"/>
    <w:rsid w:val="00B32C75"/>
    <w:rsid w:val="00B35824"/>
    <w:rsid w:val="00B35A77"/>
    <w:rsid w:val="00B36256"/>
    <w:rsid w:val="00B36B70"/>
    <w:rsid w:val="00B4083A"/>
    <w:rsid w:val="00B40912"/>
    <w:rsid w:val="00B41253"/>
    <w:rsid w:val="00B41D17"/>
    <w:rsid w:val="00B421C3"/>
    <w:rsid w:val="00B422E8"/>
    <w:rsid w:val="00B427F7"/>
    <w:rsid w:val="00B4601A"/>
    <w:rsid w:val="00B46408"/>
    <w:rsid w:val="00B46613"/>
    <w:rsid w:val="00B47972"/>
    <w:rsid w:val="00B50046"/>
    <w:rsid w:val="00B508D8"/>
    <w:rsid w:val="00B512FE"/>
    <w:rsid w:val="00B5271F"/>
    <w:rsid w:val="00B53471"/>
    <w:rsid w:val="00B537D4"/>
    <w:rsid w:val="00B53D1D"/>
    <w:rsid w:val="00B544C2"/>
    <w:rsid w:val="00B55AC8"/>
    <w:rsid w:val="00B55EE3"/>
    <w:rsid w:val="00B563C5"/>
    <w:rsid w:val="00B63B2A"/>
    <w:rsid w:val="00B64244"/>
    <w:rsid w:val="00B6470A"/>
    <w:rsid w:val="00B66412"/>
    <w:rsid w:val="00B66A5A"/>
    <w:rsid w:val="00B673ED"/>
    <w:rsid w:val="00B674F2"/>
    <w:rsid w:val="00B67D10"/>
    <w:rsid w:val="00B70BD3"/>
    <w:rsid w:val="00B71D41"/>
    <w:rsid w:val="00B730BD"/>
    <w:rsid w:val="00B7317C"/>
    <w:rsid w:val="00B733FD"/>
    <w:rsid w:val="00B73961"/>
    <w:rsid w:val="00B751D3"/>
    <w:rsid w:val="00B76336"/>
    <w:rsid w:val="00B775DF"/>
    <w:rsid w:val="00B77F38"/>
    <w:rsid w:val="00B805FF"/>
    <w:rsid w:val="00B82A44"/>
    <w:rsid w:val="00B837E6"/>
    <w:rsid w:val="00B85F4F"/>
    <w:rsid w:val="00B8666A"/>
    <w:rsid w:val="00B902AC"/>
    <w:rsid w:val="00B92377"/>
    <w:rsid w:val="00B9259E"/>
    <w:rsid w:val="00B92DC3"/>
    <w:rsid w:val="00B9312A"/>
    <w:rsid w:val="00B93A79"/>
    <w:rsid w:val="00B93BD7"/>
    <w:rsid w:val="00B94321"/>
    <w:rsid w:val="00B94493"/>
    <w:rsid w:val="00B94F03"/>
    <w:rsid w:val="00B955C8"/>
    <w:rsid w:val="00B95951"/>
    <w:rsid w:val="00B95BCF"/>
    <w:rsid w:val="00B95D65"/>
    <w:rsid w:val="00B96654"/>
    <w:rsid w:val="00BA024D"/>
    <w:rsid w:val="00BA217F"/>
    <w:rsid w:val="00BA3522"/>
    <w:rsid w:val="00BA388D"/>
    <w:rsid w:val="00BA5181"/>
    <w:rsid w:val="00BA55D4"/>
    <w:rsid w:val="00BA71A1"/>
    <w:rsid w:val="00BB0833"/>
    <w:rsid w:val="00BB0FB8"/>
    <w:rsid w:val="00BB2376"/>
    <w:rsid w:val="00BB2827"/>
    <w:rsid w:val="00BB28EB"/>
    <w:rsid w:val="00BB331C"/>
    <w:rsid w:val="00BB4310"/>
    <w:rsid w:val="00BB52B3"/>
    <w:rsid w:val="00BB58C1"/>
    <w:rsid w:val="00BB6F99"/>
    <w:rsid w:val="00BC0276"/>
    <w:rsid w:val="00BC031A"/>
    <w:rsid w:val="00BC10EA"/>
    <w:rsid w:val="00BC1B2C"/>
    <w:rsid w:val="00BC1DE7"/>
    <w:rsid w:val="00BC3A56"/>
    <w:rsid w:val="00BC4089"/>
    <w:rsid w:val="00BC4FCD"/>
    <w:rsid w:val="00BC63D6"/>
    <w:rsid w:val="00BC6A4E"/>
    <w:rsid w:val="00BC6CC3"/>
    <w:rsid w:val="00BC7A4A"/>
    <w:rsid w:val="00BD042E"/>
    <w:rsid w:val="00BD1FF3"/>
    <w:rsid w:val="00BD28A5"/>
    <w:rsid w:val="00BD2DEC"/>
    <w:rsid w:val="00BD3C00"/>
    <w:rsid w:val="00BD3DB6"/>
    <w:rsid w:val="00BD4AAD"/>
    <w:rsid w:val="00BD502F"/>
    <w:rsid w:val="00BD5858"/>
    <w:rsid w:val="00BD60DE"/>
    <w:rsid w:val="00BE010E"/>
    <w:rsid w:val="00BE089B"/>
    <w:rsid w:val="00BE0F61"/>
    <w:rsid w:val="00BE1114"/>
    <w:rsid w:val="00BE28EA"/>
    <w:rsid w:val="00BE350C"/>
    <w:rsid w:val="00BE3F6B"/>
    <w:rsid w:val="00BE486D"/>
    <w:rsid w:val="00BE5145"/>
    <w:rsid w:val="00BE6B77"/>
    <w:rsid w:val="00BE77DC"/>
    <w:rsid w:val="00BE7AD9"/>
    <w:rsid w:val="00BE7B59"/>
    <w:rsid w:val="00BF1D76"/>
    <w:rsid w:val="00BF27A7"/>
    <w:rsid w:val="00BF28DC"/>
    <w:rsid w:val="00BF296C"/>
    <w:rsid w:val="00BF2BFC"/>
    <w:rsid w:val="00BF2E83"/>
    <w:rsid w:val="00BF355D"/>
    <w:rsid w:val="00BF3D4E"/>
    <w:rsid w:val="00BF465F"/>
    <w:rsid w:val="00BF4B6F"/>
    <w:rsid w:val="00BF5265"/>
    <w:rsid w:val="00BF52B3"/>
    <w:rsid w:val="00BF6C31"/>
    <w:rsid w:val="00C00AE0"/>
    <w:rsid w:val="00C00B29"/>
    <w:rsid w:val="00C02397"/>
    <w:rsid w:val="00C02CC8"/>
    <w:rsid w:val="00C03424"/>
    <w:rsid w:val="00C03F9C"/>
    <w:rsid w:val="00C0577C"/>
    <w:rsid w:val="00C059BF"/>
    <w:rsid w:val="00C05DCF"/>
    <w:rsid w:val="00C05F44"/>
    <w:rsid w:val="00C07C90"/>
    <w:rsid w:val="00C101C2"/>
    <w:rsid w:val="00C10C7B"/>
    <w:rsid w:val="00C11DE7"/>
    <w:rsid w:val="00C11FEF"/>
    <w:rsid w:val="00C12909"/>
    <w:rsid w:val="00C1309D"/>
    <w:rsid w:val="00C13F1A"/>
    <w:rsid w:val="00C14409"/>
    <w:rsid w:val="00C14D33"/>
    <w:rsid w:val="00C15485"/>
    <w:rsid w:val="00C15ACE"/>
    <w:rsid w:val="00C16B3D"/>
    <w:rsid w:val="00C17321"/>
    <w:rsid w:val="00C208B6"/>
    <w:rsid w:val="00C212A2"/>
    <w:rsid w:val="00C221D9"/>
    <w:rsid w:val="00C23BA5"/>
    <w:rsid w:val="00C25D5E"/>
    <w:rsid w:val="00C267C1"/>
    <w:rsid w:val="00C26F91"/>
    <w:rsid w:val="00C30676"/>
    <w:rsid w:val="00C3191D"/>
    <w:rsid w:val="00C3220D"/>
    <w:rsid w:val="00C32B3A"/>
    <w:rsid w:val="00C33A32"/>
    <w:rsid w:val="00C33BC5"/>
    <w:rsid w:val="00C34277"/>
    <w:rsid w:val="00C34F1D"/>
    <w:rsid w:val="00C357C7"/>
    <w:rsid w:val="00C3697F"/>
    <w:rsid w:val="00C37BF7"/>
    <w:rsid w:val="00C37F25"/>
    <w:rsid w:val="00C40734"/>
    <w:rsid w:val="00C40756"/>
    <w:rsid w:val="00C40C33"/>
    <w:rsid w:val="00C410CD"/>
    <w:rsid w:val="00C419CA"/>
    <w:rsid w:val="00C42597"/>
    <w:rsid w:val="00C428AF"/>
    <w:rsid w:val="00C42D68"/>
    <w:rsid w:val="00C43401"/>
    <w:rsid w:val="00C460E4"/>
    <w:rsid w:val="00C46D22"/>
    <w:rsid w:val="00C47063"/>
    <w:rsid w:val="00C47D47"/>
    <w:rsid w:val="00C50817"/>
    <w:rsid w:val="00C5202B"/>
    <w:rsid w:val="00C5268B"/>
    <w:rsid w:val="00C52AC9"/>
    <w:rsid w:val="00C53131"/>
    <w:rsid w:val="00C5337F"/>
    <w:rsid w:val="00C5376D"/>
    <w:rsid w:val="00C545CE"/>
    <w:rsid w:val="00C55845"/>
    <w:rsid w:val="00C55AAE"/>
    <w:rsid w:val="00C5658B"/>
    <w:rsid w:val="00C56E13"/>
    <w:rsid w:val="00C608ED"/>
    <w:rsid w:val="00C611CF"/>
    <w:rsid w:val="00C61BF2"/>
    <w:rsid w:val="00C628FC"/>
    <w:rsid w:val="00C63223"/>
    <w:rsid w:val="00C649A9"/>
    <w:rsid w:val="00C64AC5"/>
    <w:rsid w:val="00C65560"/>
    <w:rsid w:val="00C66171"/>
    <w:rsid w:val="00C72B96"/>
    <w:rsid w:val="00C72DE7"/>
    <w:rsid w:val="00C72F1E"/>
    <w:rsid w:val="00C7473B"/>
    <w:rsid w:val="00C7496E"/>
    <w:rsid w:val="00C75038"/>
    <w:rsid w:val="00C7560E"/>
    <w:rsid w:val="00C762E5"/>
    <w:rsid w:val="00C76945"/>
    <w:rsid w:val="00C769AC"/>
    <w:rsid w:val="00C7758E"/>
    <w:rsid w:val="00C81494"/>
    <w:rsid w:val="00C81B25"/>
    <w:rsid w:val="00C82C8D"/>
    <w:rsid w:val="00C83727"/>
    <w:rsid w:val="00C83CBA"/>
    <w:rsid w:val="00C83E8D"/>
    <w:rsid w:val="00C84297"/>
    <w:rsid w:val="00C85789"/>
    <w:rsid w:val="00C85E1C"/>
    <w:rsid w:val="00C85EC9"/>
    <w:rsid w:val="00C871F1"/>
    <w:rsid w:val="00C8789D"/>
    <w:rsid w:val="00C90B53"/>
    <w:rsid w:val="00C916C6"/>
    <w:rsid w:val="00C9195A"/>
    <w:rsid w:val="00C92FD2"/>
    <w:rsid w:val="00C933D6"/>
    <w:rsid w:val="00C9362B"/>
    <w:rsid w:val="00C947C7"/>
    <w:rsid w:val="00C9745E"/>
    <w:rsid w:val="00C97694"/>
    <w:rsid w:val="00CA18CB"/>
    <w:rsid w:val="00CA1916"/>
    <w:rsid w:val="00CA2478"/>
    <w:rsid w:val="00CA2ED0"/>
    <w:rsid w:val="00CA35D2"/>
    <w:rsid w:val="00CA5F83"/>
    <w:rsid w:val="00CA6913"/>
    <w:rsid w:val="00CB064F"/>
    <w:rsid w:val="00CB08FC"/>
    <w:rsid w:val="00CB0F1A"/>
    <w:rsid w:val="00CB3713"/>
    <w:rsid w:val="00CB439F"/>
    <w:rsid w:val="00CB4D96"/>
    <w:rsid w:val="00CB525B"/>
    <w:rsid w:val="00CB56D6"/>
    <w:rsid w:val="00CB5944"/>
    <w:rsid w:val="00CB7540"/>
    <w:rsid w:val="00CC1C8D"/>
    <w:rsid w:val="00CC1E9E"/>
    <w:rsid w:val="00CC1FDB"/>
    <w:rsid w:val="00CC2FFF"/>
    <w:rsid w:val="00CC373C"/>
    <w:rsid w:val="00CC52C1"/>
    <w:rsid w:val="00CC5BE3"/>
    <w:rsid w:val="00CC7984"/>
    <w:rsid w:val="00CC7BBE"/>
    <w:rsid w:val="00CD05C1"/>
    <w:rsid w:val="00CD117C"/>
    <w:rsid w:val="00CD17DD"/>
    <w:rsid w:val="00CD22A4"/>
    <w:rsid w:val="00CD2648"/>
    <w:rsid w:val="00CD271B"/>
    <w:rsid w:val="00CD44BD"/>
    <w:rsid w:val="00CD47A3"/>
    <w:rsid w:val="00CD4955"/>
    <w:rsid w:val="00CD533D"/>
    <w:rsid w:val="00CD71E7"/>
    <w:rsid w:val="00CE0550"/>
    <w:rsid w:val="00CE0D49"/>
    <w:rsid w:val="00CE19F8"/>
    <w:rsid w:val="00CE224F"/>
    <w:rsid w:val="00CE2444"/>
    <w:rsid w:val="00CE2637"/>
    <w:rsid w:val="00CE2EFA"/>
    <w:rsid w:val="00CE3996"/>
    <w:rsid w:val="00CE4233"/>
    <w:rsid w:val="00CE5CB9"/>
    <w:rsid w:val="00CE6095"/>
    <w:rsid w:val="00CE6A84"/>
    <w:rsid w:val="00CE6CBD"/>
    <w:rsid w:val="00CF0BF7"/>
    <w:rsid w:val="00CF33DF"/>
    <w:rsid w:val="00CF3435"/>
    <w:rsid w:val="00CF3758"/>
    <w:rsid w:val="00CF3BCA"/>
    <w:rsid w:val="00CF41F7"/>
    <w:rsid w:val="00CF45D2"/>
    <w:rsid w:val="00CF599F"/>
    <w:rsid w:val="00CF5A91"/>
    <w:rsid w:val="00CF5E68"/>
    <w:rsid w:val="00CF6066"/>
    <w:rsid w:val="00CF68BF"/>
    <w:rsid w:val="00CF6B49"/>
    <w:rsid w:val="00CF74E8"/>
    <w:rsid w:val="00D00CB4"/>
    <w:rsid w:val="00D01067"/>
    <w:rsid w:val="00D01350"/>
    <w:rsid w:val="00D02974"/>
    <w:rsid w:val="00D06EDA"/>
    <w:rsid w:val="00D07E4D"/>
    <w:rsid w:val="00D10153"/>
    <w:rsid w:val="00D10F99"/>
    <w:rsid w:val="00D12658"/>
    <w:rsid w:val="00D12E23"/>
    <w:rsid w:val="00D13ABD"/>
    <w:rsid w:val="00D14081"/>
    <w:rsid w:val="00D14AC1"/>
    <w:rsid w:val="00D14ACF"/>
    <w:rsid w:val="00D14CB0"/>
    <w:rsid w:val="00D16EA8"/>
    <w:rsid w:val="00D175C0"/>
    <w:rsid w:val="00D208DF"/>
    <w:rsid w:val="00D214F4"/>
    <w:rsid w:val="00D219BF"/>
    <w:rsid w:val="00D21F6E"/>
    <w:rsid w:val="00D22411"/>
    <w:rsid w:val="00D23562"/>
    <w:rsid w:val="00D24480"/>
    <w:rsid w:val="00D2495F"/>
    <w:rsid w:val="00D24CB7"/>
    <w:rsid w:val="00D2566D"/>
    <w:rsid w:val="00D25769"/>
    <w:rsid w:val="00D26063"/>
    <w:rsid w:val="00D2647C"/>
    <w:rsid w:val="00D2663E"/>
    <w:rsid w:val="00D27864"/>
    <w:rsid w:val="00D3349E"/>
    <w:rsid w:val="00D33540"/>
    <w:rsid w:val="00D340E2"/>
    <w:rsid w:val="00D3517E"/>
    <w:rsid w:val="00D36D84"/>
    <w:rsid w:val="00D37E16"/>
    <w:rsid w:val="00D40281"/>
    <w:rsid w:val="00D40AFA"/>
    <w:rsid w:val="00D41ABA"/>
    <w:rsid w:val="00D42847"/>
    <w:rsid w:val="00D42880"/>
    <w:rsid w:val="00D43FC4"/>
    <w:rsid w:val="00D45FF3"/>
    <w:rsid w:val="00D4660B"/>
    <w:rsid w:val="00D50C91"/>
    <w:rsid w:val="00D50FDC"/>
    <w:rsid w:val="00D519E2"/>
    <w:rsid w:val="00D52385"/>
    <w:rsid w:val="00D5249B"/>
    <w:rsid w:val="00D5317B"/>
    <w:rsid w:val="00D532FF"/>
    <w:rsid w:val="00D5363B"/>
    <w:rsid w:val="00D540CF"/>
    <w:rsid w:val="00D55036"/>
    <w:rsid w:val="00D55A58"/>
    <w:rsid w:val="00D56B82"/>
    <w:rsid w:val="00D56E4C"/>
    <w:rsid w:val="00D57A34"/>
    <w:rsid w:val="00D61ABA"/>
    <w:rsid w:val="00D62313"/>
    <w:rsid w:val="00D62898"/>
    <w:rsid w:val="00D63095"/>
    <w:rsid w:val="00D649F2"/>
    <w:rsid w:val="00D64A74"/>
    <w:rsid w:val="00D64BFB"/>
    <w:rsid w:val="00D65165"/>
    <w:rsid w:val="00D66550"/>
    <w:rsid w:val="00D66DE5"/>
    <w:rsid w:val="00D675D8"/>
    <w:rsid w:val="00D70084"/>
    <w:rsid w:val="00D7081B"/>
    <w:rsid w:val="00D71F0F"/>
    <w:rsid w:val="00D72556"/>
    <w:rsid w:val="00D7352C"/>
    <w:rsid w:val="00D740F3"/>
    <w:rsid w:val="00D741FD"/>
    <w:rsid w:val="00D74844"/>
    <w:rsid w:val="00D74C78"/>
    <w:rsid w:val="00D76A32"/>
    <w:rsid w:val="00D77FE9"/>
    <w:rsid w:val="00D80B9B"/>
    <w:rsid w:val="00D81D2B"/>
    <w:rsid w:val="00D81F98"/>
    <w:rsid w:val="00D82234"/>
    <w:rsid w:val="00D82512"/>
    <w:rsid w:val="00D8424A"/>
    <w:rsid w:val="00D85B07"/>
    <w:rsid w:val="00D86B51"/>
    <w:rsid w:val="00D86C43"/>
    <w:rsid w:val="00D87033"/>
    <w:rsid w:val="00D875F6"/>
    <w:rsid w:val="00D91A8B"/>
    <w:rsid w:val="00D91C5E"/>
    <w:rsid w:val="00D9250F"/>
    <w:rsid w:val="00D94335"/>
    <w:rsid w:val="00D955E1"/>
    <w:rsid w:val="00D95CB0"/>
    <w:rsid w:val="00D961CD"/>
    <w:rsid w:val="00D962AA"/>
    <w:rsid w:val="00D970CE"/>
    <w:rsid w:val="00DA056B"/>
    <w:rsid w:val="00DA119D"/>
    <w:rsid w:val="00DA1A3B"/>
    <w:rsid w:val="00DA2057"/>
    <w:rsid w:val="00DA24F2"/>
    <w:rsid w:val="00DA27E6"/>
    <w:rsid w:val="00DA2CF4"/>
    <w:rsid w:val="00DA2EDA"/>
    <w:rsid w:val="00DA3038"/>
    <w:rsid w:val="00DA30E1"/>
    <w:rsid w:val="00DA3378"/>
    <w:rsid w:val="00DA4ED4"/>
    <w:rsid w:val="00DA65E8"/>
    <w:rsid w:val="00DB041B"/>
    <w:rsid w:val="00DB3295"/>
    <w:rsid w:val="00DB4E14"/>
    <w:rsid w:val="00DB550D"/>
    <w:rsid w:val="00DB59A7"/>
    <w:rsid w:val="00DB5C21"/>
    <w:rsid w:val="00DB65E4"/>
    <w:rsid w:val="00DB778E"/>
    <w:rsid w:val="00DC000D"/>
    <w:rsid w:val="00DC0285"/>
    <w:rsid w:val="00DC02BA"/>
    <w:rsid w:val="00DC0E84"/>
    <w:rsid w:val="00DC1B06"/>
    <w:rsid w:val="00DC2072"/>
    <w:rsid w:val="00DC237A"/>
    <w:rsid w:val="00DC307B"/>
    <w:rsid w:val="00DC3994"/>
    <w:rsid w:val="00DC4152"/>
    <w:rsid w:val="00DC4ED4"/>
    <w:rsid w:val="00DC50E3"/>
    <w:rsid w:val="00DC7AB7"/>
    <w:rsid w:val="00DD0029"/>
    <w:rsid w:val="00DD0B52"/>
    <w:rsid w:val="00DD1318"/>
    <w:rsid w:val="00DD1D15"/>
    <w:rsid w:val="00DD1FEF"/>
    <w:rsid w:val="00DD2189"/>
    <w:rsid w:val="00DD2526"/>
    <w:rsid w:val="00DD3BB9"/>
    <w:rsid w:val="00DD3E22"/>
    <w:rsid w:val="00DD4456"/>
    <w:rsid w:val="00DD4C1E"/>
    <w:rsid w:val="00DD5ED8"/>
    <w:rsid w:val="00DD6C13"/>
    <w:rsid w:val="00DD73BF"/>
    <w:rsid w:val="00DD7C48"/>
    <w:rsid w:val="00DE0B82"/>
    <w:rsid w:val="00DE2561"/>
    <w:rsid w:val="00DE2781"/>
    <w:rsid w:val="00DE39BB"/>
    <w:rsid w:val="00DE66AD"/>
    <w:rsid w:val="00DE6D0E"/>
    <w:rsid w:val="00DE7244"/>
    <w:rsid w:val="00DF18A5"/>
    <w:rsid w:val="00DF5533"/>
    <w:rsid w:val="00DF624B"/>
    <w:rsid w:val="00DF67B1"/>
    <w:rsid w:val="00DF6FCF"/>
    <w:rsid w:val="00E003FC"/>
    <w:rsid w:val="00E01077"/>
    <w:rsid w:val="00E023C9"/>
    <w:rsid w:val="00E0457C"/>
    <w:rsid w:val="00E05E10"/>
    <w:rsid w:val="00E07346"/>
    <w:rsid w:val="00E104D3"/>
    <w:rsid w:val="00E10D7E"/>
    <w:rsid w:val="00E10DDA"/>
    <w:rsid w:val="00E1206C"/>
    <w:rsid w:val="00E12715"/>
    <w:rsid w:val="00E12F76"/>
    <w:rsid w:val="00E13FB3"/>
    <w:rsid w:val="00E1458E"/>
    <w:rsid w:val="00E148C5"/>
    <w:rsid w:val="00E1546E"/>
    <w:rsid w:val="00E16FBC"/>
    <w:rsid w:val="00E17F7A"/>
    <w:rsid w:val="00E202BF"/>
    <w:rsid w:val="00E203A3"/>
    <w:rsid w:val="00E20BB3"/>
    <w:rsid w:val="00E21367"/>
    <w:rsid w:val="00E21C03"/>
    <w:rsid w:val="00E22A12"/>
    <w:rsid w:val="00E22CCD"/>
    <w:rsid w:val="00E23CDE"/>
    <w:rsid w:val="00E2481A"/>
    <w:rsid w:val="00E249B3"/>
    <w:rsid w:val="00E249EB"/>
    <w:rsid w:val="00E2528C"/>
    <w:rsid w:val="00E25893"/>
    <w:rsid w:val="00E27843"/>
    <w:rsid w:val="00E30B35"/>
    <w:rsid w:val="00E3168A"/>
    <w:rsid w:val="00E332DA"/>
    <w:rsid w:val="00E339ED"/>
    <w:rsid w:val="00E34414"/>
    <w:rsid w:val="00E345FB"/>
    <w:rsid w:val="00E34879"/>
    <w:rsid w:val="00E3577B"/>
    <w:rsid w:val="00E36BB7"/>
    <w:rsid w:val="00E36E73"/>
    <w:rsid w:val="00E37131"/>
    <w:rsid w:val="00E4047B"/>
    <w:rsid w:val="00E42A82"/>
    <w:rsid w:val="00E43591"/>
    <w:rsid w:val="00E45209"/>
    <w:rsid w:val="00E45CE8"/>
    <w:rsid w:val="00E47495"/>
    <w:rsid w:val="00E47E9F"/>
    <w:rsid w:val="00E50003"/>
    <w:rsid w:val="00E5047D"/>
    <w:rsid w:val="00E519ED"/>
    <w:rsid w:val="00E51CB9"/>
    <w:rsid w:val="00E548CB"/>
    <w:rsid w:val="00E54ACD"/>
    <w:rsid w:val="00E54C62"/>
    <w:rsid w:val="00E54FC9"/>
    <w:rsid w:val="00E553DF"/>
    <w:rsid w:val="00E55494"/>
    <w:rsid w:val="00E55B11"/>
    <w:rsid w:val="00E56313"/>
    <w:rsid w:val="00E60281"/>
    <w:rsid w:val="00E60B9F"/>
    <w:rsid w:val="00E61464"/>
    <w:rsid w:val="00E61992"/>
    <w:rsid w:val="00E62E39"/>
    <w:rsid w:val="00E63B64"/>
    <w:rsid w:val="00E63BB0"/>
    <w:rsid w:val="00E64948"/>
    <w:rsid w:val="00E656DE"/>
    <w:rsid w:val="00E66208"/>
    <w:rsid w:val="00E66C82"/>
    <w:rsid w:val="00E67B46"/>
    <w:rsid w:val="00E67D98"/>
    <w:rsid w:val="00E67F05"/>
    <w:rsid w:val="00E70A4D"/>
    <w:rsid w:val="00E70EE3"/>
    <w:rsid w:val="00E717FF"/>
    <w:rsid w:val="00E72EDE"/>
    <w:rsid w:val="00E74098"/>
    <w:rsid w:val="00E74243"/>
    <w:rsid w:val="00E74627"/>
    <w:rsid w:val="00E756ED"/>
    <w:rsid w:val="00E765AB"/>
    <w:rsid w:val="00E76623"/>
    <w:rsid w:val="00E76E08"/>
    <w:rsid w:val="00E76E6B"/>
    <w:rsid w:val="00E827F1"/>
    <w:rsid w:val="00E83CFB"/>
    <w:rsid w:val="00E84B0E"/>
    <w:rsid w:val="00E90E30"/>
    <w:rsid w:val="00E914E6"/>
    <w:rsid w:val="00E9152E"/>
    <w:rsid w:val="00E91C81"/>
    <w:rsid w:val="00E91DA0"/>
    <w:rsid w:val="00E92161"/>
    <w:rsid w:val="00E92270"/>
    <w:rsid w:val="00E9228C"/>
    <w:rsid w:val="00E943CF"/>
    <w:rsid w:val="00E946A4"/>
    <w:rsid w:val="00E97113"/>
    <w:rsid w:val="00EA059D"/>
    <w:rsid w:val="00EA091E"/>
    <w:rsid w:val="00EA0AD3"/>
    <w:rsid w:val="00EA1359"/>
    <w:rsid w:val="00EA2C7C"/>
    <w:rsid w:val="00EA2CA7"/>
    <w:rsid w:val="00EA32FF"/>
    <w:rsid w:val="00EA34AF"/>
    <w:rsid w:val="00EA365D"/>
    <w:rsid w:val="00EA3F9D"/>
    <w:rsid w:val="00EA4C92"/>
    <w:rsid w:val="00EA5172"/>
    <w:rsid w:val="00EA53F3"/>
    <w:rsid w:val="00EA57B5"/>
    <w:rsid w:val="00EA6295"/>
    <w:rsid w:val="00EA6413"/>
    <w:rsid w:val="00EA6D40"/>
    <w:rsid w:val="00EA7163"/>
    <w:rsid w:val="00EA75F2"/>
    <w:rsid w:val="00EA7C29"/>
    <w:rsid w:val="00EB0A1C"/>
    <w:rsid w:val="00EB23F6"/>
    <w:rsid w:val="00EB2FC4"/>
    <w:rsid w:val="00EB35F1"/>
    <w:rsid w:val="00EB360A"/>
    <w:rsid w:val="00EB42A8"/>
    <w:rsid w:val="00EB4E0B"/>
    <w:rsid w:val="00EB59DF"/>
    <w:rsid w:val="00EB5E8E"/>
    <w:rsid w:val="00EB64E2"/>
    <w:rsid w:val="00EC0671"/>
    <w:rsid w:val="00EC1591"/>
    <w:rsid w:val="00EC1B56"/>
    <w:rsid w:val="00EC214D"/>
    <w:rsid w:val="00EC2693"/>
    <w:rsid w:val="00EC2B24"/>
    <w:rsid w:val="00EC41AC"/>
    <w:rsid w:val="00EC51DB"/>
    <w:rsid w:val="00EC692E"/>
    <w:rsid w:val="00EC6DFE"/>
    <w:rsid w:val="00ED101D"/>
    <w:rsid w:val="00ED1F77"/>
    <w:rsid w:val="00ED21A9"/>
    <w:rsid w:val="00ED22B7"/>
    <w:rsid w:val="00ED294A"/>
    <w:rsid w:val="00ED3099"/>
    <w:rsid w:val="00ED36DD"/>
    <w:rsid w:val="00ED3B43"/>
    <w:rsid w:val="00ED4840"/>
    <w:rsid w:val="00ED4BF7"/>
    <w:rsid w:val="00ED4CB7"/>
    <w:rsid w:val="00ED4CC4"/>
    <w:rsid w:val="00ED4EFA"/>
    <w:rsid w:val="00ED5E2A"/>
    <w:rsid w:val="00ED61CA"/>
    <w:rsid w:val="00ED6843"/>
    <w:rsid w:val="00ED7E02"/>
    <w:rsid w:val="00EE1395"/>
    <w:rsid w:val="00EE1DA5"/>
    <w:rsid w:val="00EE2248"/>
    <w:rsid w:val="00EE2AFB"/>
    <w:rsid w:val="00EE419D"/>
    <w:rsid w:val="00EE44D4"/>
    <w:rsid w:val="00EE5736"/>
    <w:rsid w:val="00EE6049"/>
    <w:rsid w:val="00EF03BE"/>
    <w:rsid w:val="00EF1244"/>
    <w:rsid w:val="00EF18C2"/>
    <w:rsid w:val="00EF1B0A"/>
    <w:rsid w:val="00EF3899"/>
    <w:rsid w:val="00EF40E7"/>
    <w:rsid w:val="00EF5376"/>
    <w:rsid w:val="00EF5852"/>
    <w:rsid w:val="00EF5A9F"/>
    <w:rsid w:val="00EF5C98"/>
    <w:rsid w:val="00EF5F3F"/>
    <w:rsid w:val="00EF5F9A"/>
    <w:rsid w:val="00EF6DB6"/>
    <w:rsid w:val="00EF730F"/>
    <w:rsid w:val="00EF7765"/>
    <w:rsid w:val="00F01A48"/>
    <w:rsid w:val="00F01D9F"/>
    <w:rsid w:val="00F023E5"/>
    <w:rsid w:val="00F0261E"/>
    <w:rsid w:val="00F028A6"/>
    <w:rsid w:val="00F035C4"/>
    <w:rsid w:val="00F03722"/>
    <w:rsid w:val="00F0445B"/>
    <w:rsid w:val="00F0495C"/>
    <w:rsid w:val="00F066C2"/>
    <w:rsid w:val="00F0677A"/>
    <w:rsid w:val="00F06E9A"/>
    <w:rsid w:val="00F070BC"/>
    <w:rsid w:val="00F103E3"/>
    <w:rsid w:val="00F10625"/>
    <w:rsid w:val="00F12325"/>
    <w:rsid w:val="00F12E4C"/>
    <w:rsid w:val="00F1332F"/>
    <w:rsid w:val="00F15E91"/>
    <w:rsid w:val="00F16206"/>
    <w:rsid w:val="00F1646F"/>
    <w:rsid w:val="00F16A2D"/>
    <w:rsid w:val="00F1738F"/>
    <w:rsid w:val="00F20284"/>
    <w:rsid w:val="00F20A11"/>
    <w:rsid w:val="00F21363"/>
    <w:rsid w:val="00F21B2A"/>
    <w:rsid w:val="00F2369D"/>
    <w:rsid w:val="00F23BFE"/>
    <w:rsid w:val="00F24172"/>
    <w:rsid w:val="00F25259"/>
    <w:rsid w:val="00F253CF"/>
    <w:rsid w:val="00F2607C"/>
    <w:rsid w:val="00F26B94"/>
    <w:rsid w:val="00F30702"/>
    <w:rsid w:val="00F30DE1"/>
    <w:rsid w:val="00F319A2"/>
    <w:rsid w:val="00F31C2E"/>
    <w:rsid w:val="00F3253F"/>
    <w:rsid w:val="00F333EF"/>
    <w:rsid w:val="00F36F81"/>
    <w:rsid w:val="00F37620"/>
    <w:rsid w:val="00F376D3"/>
    <w:rsid w:val="00F3788A"/>
    <w:rsid w:val="00F37952"/>
    <w:rsid w:val="00F406FF"/>
    <w:rsid w:val="00F40FF4"/>
    <w:rsid w:val="00F43883"/>
    <w:rsid w:val="00F44061"/>
    <w:rsid w:val="00F45F93"/>
    <w:rsid w:val="00F46023"/>
    <w:rsid w:val="00F4626C"/>
    <w:rsid w:val="00F463A1"/>
    <w:rsid w:val="00F4658D"/>
    <w:rsid w:val="00F46F18"/>
    <w:rsid w:val="00F46F49"/>
    <w:rsid w:val="00F4724A"/>
    <w:rsid w:val="00F50D24"/>
    <w:rsid w:val="00F50E62"/>
    <w:rsid w:val="00F524EC"/>
    <w:rsid w:val="00F528F4"/>
    <w:rsid w:val="00F528FE"/>
    <w:rsid w:val="00F555B0"/>
    <w:rsid w:val="00F56212"/>
    <w:rsid w:val="00F563BF"/>
    <w:rsid w:val="00F57919"/>
    <w:rsid w:val="00F614EE"/>
    <w:rsid w:val="00F627D2"/>
    <w:rsid w:val="00F62E2D"/>
    <w:rsid w:val="00F652B6"/>
    <w:rsid w:val="00F66E7F"/>
    <w:rsid w:val="00F673BB"/>
    <w:rsid w:val="00F72438"/>
    <w:rsid w:val="00F74661"/>
    <w:rsid w:val="00F746FF"/>
    <w:rsid w:val="00F7546B"/>
    <w:rsid w:val="00F75861"/>
    <w:rsid w:val="00F75A63"/>
    <w:rsid w:val="00F764DC"/>
    <w:rsid w:val="00F765B7"/>
    <w:rsid w:val="00F76E38"/>
    <w:rsid w:val="00F7794D"/>
    <w:rsid w:val="00F77A83"/>
    <w:rsid w:val="00F80241"/>
    <w:rsid w:val="00F810FD"/>
    <w:rsid w:val="00F83F2E"/>
    <w:rsid w:val="00F840C0"/>
    <w:rsid w:val="00F84B40"/>
    <w:rsid w:val="00F8662A"/>
    <w:rsid w:val="00F86F6A"/>
    <w:rsid w:val="00F91A8C"/>
    <w:rsid w:val="00F91ECE"/>
    <w:rsid w:val="00F91FC4"/>
    <w:rsid w:val="00F93610"/>
    <w:rsid w:val="00F9593D"/>
    <w:rsid w:val="00F96917"/>
    <w:rsid w:val="00FA0447"/>
    <w:rsid w:val="00FA173B"/>
    <w:rsid w:val="00FA34B8"/>
    <w:rsid w:val="00FA3CBF"/>
    <w:rsid w:val="00FA5BA6"/>
    <w:rsid w:val="00FA6420"/>
    <w:rsid w:val="00FB0CC5"/>
    <w:rsid w:val="00FB248E"/>
    <w:rsid w:val="00FB3026"/>
    <w:rsid w:val="00FB3064"/>
    <w:rsid w:val="00FB30BC"/>
    <w:rsid w:val="00FB40C9"/>
    <w:rsid w:val="00FB7B9D"/>
    <w:rsid w:val="00FB7D31"/>
    <w:rsid w:val="00FC0C26"/>
    <w:rsid w:val="00FC106F"/>
    <w:rsid w:val="00FC18FE"/>
    <w:rsid w:val="00FC2EF6"/>
    <w:rsid w:val="00FC445E"/>
    <w:rsid w:val="00FC63BA"/>
    <w:rsid w:val="00FD0B56"/>
    <w:rsid w:val="00FD17DB"/>
    <w:rsid w:val="00FD292C"/>
    <w:rsid w:val="00FD345D"/>
    <w:rsid w:val="00FD36F4"/>
    <w:rsid w:val="00FD3EE8"/>
    <w:rsid w:val="00FD4E3B"/>
    <w:rsid w:val="00FD4FF1"/>
    <w:rsid w:val="00FD6238"/>
    <w:rsid w:val="00FD6A84"/>
    <w:rsid w:val="00FD7436"/>
    <w:rsid w:val="00FD7AE9"/>
    <w:rsid w:val="00FE40FD"/>
    <w:rsid w:val="00FF046E"/>
    <w:rsid w:val="00FF055D"/>
    <w:rsid w:val="00FF0C0A"/>
    <w:rsid w:val="00FF1240"/>
    <w:rsid w:val="00FF444C"/>
    <w:rsid w:val="00FF6155"/>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EBF9E5"/>
  <w15:docId w15:val="{00B8460C-B1CC-4693-81FF-013F7FB8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1F5"/>
    <w:pPr>
      <w:overflowPunct w:val="0"/>
      <w:autoSpaceDE w:val="0"/>
      <w:autoSpaceDN w:val="0"/>
      <w:adjustRightInd w:val="0"/>
      <w:textAlignment w:val="baseline"/>
    </w:pPr>
    <w:rPr>
      <w:rFonts w:ascii="Book Antiqua" w:hAnsi="Book Antiqua"/>
    </w:rPr>
  </w:style>
  <w:style w:type="paragraph" w:styleId="Heading1">
    <w:name w:val="heading 1"/>
    <w:basedOn w:val="Normal"/>
    <w:next w:val="BodyText"/>
    <w:link w:val="Heading1Char"/>
    <w:autoRedefine/>
    <w:qFormat/>
    <w:rsid w:val="008B11F5"/>
    <w:pPr>
      <w:keepNext/>
      <w:keepLines/>
      <w:numPr>
        <w:numId w:val="2"/>
      </w:numPr>
      <w:pBdr>
        <w:top w:val="single" w:sz="36" w:space="1" w:color="auto"/>
      </w:pBdr>
      <w:spacing w:before="100" w:beforeAutospacing="1" w:after="100" w:afterAutospacing="1"/>
      <w:ind w:right="7656"/>
      <w:outlineLvl w:val="0"/>
    </w:pPr>
    <w:rPr>
      <w:rFonts w:ascii="Tahoma" w:eastAsia="黑体" w:hAnsi="Tahoma"/>
      <w:sz w:val="30"/>
    </w:rPr>
  </w:style>
  <w:style w:type="paragraph" w:styleId="Heading2">
    <w:name w:val="heading 2"/>
    <w:aliases w:val="HD2"/>
    <w:basedOn w:val="BodyText"/>
    <w:next w:val="BodyText"/>
    <w:link w:val="Heading2Char"/>
    <w:autoRedefine/>
    <w:qFormat/>
    <w:rsid w:val="003A115B"/>
    <w:pPr>
      <w:keepNext/>
      <w:keepLines/>
      <w:numPr>
        <w:ilvl w:val="1"/>
      </w:numPr>
      <w:tabs>
        <w:tab w:val="left" w:pos="576"/>
      </w:tabs>
      <w:overflowPunct/>
      <w:autoSpaceDE/>
      <w:autoSpaceDN/>
      <w:adjustRightInd/>
      <w:spacing w:before="200" w:after="0" w:line="360" w:lineRule="auto"/>
      <w:ind w:left="567" w:hanging="567"/>
      <w:textAlignment w:val="auto"/>
      <w:outlineLvl w:val="1"/>
    </w:pPr>
    <w:rPr>
      <w:rFonts w:ascii="宋体" w:eastAsia="黑体" w:hAnsi="宋体"/>
      <w:sz w:val="28"/>
      <w:szCs w:val="28"/>
    </w:rPr>
  </w:style>
  <w:style w:type="paragraph" w:styleId="Heading3">
    <w:name w:val="heading 3"/>
    <w:basedOn w:val="BodyText"/>
    <w:next w:val="BodyText"/>
    <w:link w:val="Heading3Char"/>
    <w:qFormat/>
    <w:rsid w:val="008B11F5"/>
    <w:pPr>
      <w:keepNext/>
      <w:keepLines/>
      <w:numPr>
        <w:ilvl w:val="2"/>
        <w:numId w:val="2"/>
      </w:numPr>
      <w:outlineLvl w:val="2"/>
    </w:pPr>
    <w:rPr>
      <w:b/>
      <w:sz w:val="24"/>
    </w:rPr>
  </w:style>
  <w:style w:type="paragraph" w:styleId="Heading4">
    <w:name w:val="heading 4"/>
    <w:basedOn w:val="BodyText"/>
    <w:next w:val="BodyText"/>
    <w:link w:val="Heading4Char"/>
    <w:qFormat/>
    <w:rsid w:val="008B11F5"/>
    <w:pPr>
      <w:keepNext/>
      <w:keepLines/>
      <w:numPr>
        <w:ilvl w:val="3"/>
        <w:numId w:val="4"/>
      </w:numPr>
      <w:tabs>
        <w:tab w:val="center" w:pos="6300"/>
        <w:tab w:val="right" w:pos="10080"/>
      </w:tabs>
      <w:spacing w:before="240" w:after="0"/>
      <w:outlineLvl w:val="3"/>
    </w:pPr>
    <w:rPr>
      <w:b/>
    </w:rPr>
  </w:style>
  <w:style w:type="paragraph" w:styleId="Heading5">
    <w:name w:val="heading 5"/>
    <w:basedOn w:val="BodyText"/>
    <w:next w:val="BodyText"/>
    <w:link w:val="Heading5Char"/>
    <w:qFormat/>
    <w:rsid w:val="008B11F5"/>
    <w:pPr>
      <w:keepNext/>
      <w:keepLines/>
      <w:numPr>
        <w:ilvl w:val="4"/>
        <w:numId w:val="1"/>
      </w:numPr>
      <w:outlineLvl w:val="4"/>
    </w:pPr>
    <w:rPr>
      <w:b/>
      <w:i/>
    </w:rPr>
  </w:style>
  <w:style w:type="paragraph" w:styleId="Heading6">
    <w:name w:val="heading 6"/>
    <w:basedOn w:val="Normal"/>
    <w:next w:val="NormalIndent"/>
    <w:link w:val="Heading6Char"/>
    <w:qFormat/>
    <w:rsid w:val="008B11F5"/>
    <w:pPr>
      <w:numPr>
        <w:ilvl w:val="5"/>
        <w:numId w:val="1"/>
      </w:numPr>
      <w:outlineLvl w:val="5"/>
    </w:pPr>
    <w:rPr>
      <w:rFonts w:ascii="Times" w:hAnsi="Times"/>
      <w:u w:val="single"/>
    </w:rPr>
  </w:style>
  <w:style w:type="paragraph" w:styleId="Heading7">
    <w:name w:val="heading 7"/>
    <w:basedOn w:val="Normal"/>
    <w:next w:val="NormalIndent"/>
    <w:link w:val="Heading7Char"/>
    <w:qFormat/>
    <w:rsid w:val="008B11F5"/>
    <w:pPr>
      <w:numPr>
        <w:ilvl w:val="6"/>
        <w:numId w:val="1"/>
      </w:numPr>
      <w:outlineLvl w:val="6"/>
    </w:pPr>
    <w:rPr>
      <w:rFonts w:ascii="Times" w:hAnsi="Times"/>
      <w:i/>
    </w:rPr>
  </w:style>
  <w:style w:type="paragraph" w:styleId="Heading8">
    <w:name w:val="heading 8"/>
    <w:basedOn w:val="Normal"/>
    <w:next w:val="NormalIndent"/>
    <w:link w:val="Heading8Char"/>
    <w:qFormat/>
    <w:rsid w:val="008B11F5"/>
    <w:pPr>
      <w:numPr>
        <w:ilvl w:val="7"/>
        <w:numId w:val="1"/>
      </w:numPr>
      <w:outlineLvl w:val="7"/>
    </w:pPr>
    <w:rPr>
      <w:rFonts w:ascii="Times" w:hAnsi="Times"/>
      <w:i/>
    </w:rPr>
  </w:style>
  <w:style w:type="paragraph" w:styleId="Heading9">
    <w:name w:val="heading 9"/>
    <w:basedOn w:val="Normal"/>
    <w:next w:val="NormalIndent"/>
    <w:link w:val="Heading9Char"/>
    <w:qFormat/>
    <w:rsid w:val="008B11F5"/>
    <w:pPr>
      <w:numPr>
        <w:ilvl w:val="8"/>
        <w:numId w:val="1"/>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ntents,body text,bt,bt + Verdana,Left:  5.71 cm + Verdana,Left:  5.71 cm"/>
    <w:basedOn w:val="Normal"/>
    <w:link w:val="BodyTextChar"/>
    <w:semiHidden/>
    <w:rsid w:val="008B11F5"/>
    <w:pPr>
      <w:spacing w:before="120" w:after="120"/>
      <w:ind w:left="2520"/>
    </w:pPr>
  </w:style>
  <w:style w:type="paragraph" w:styleId="NormalIndent">
    <w:name w:val="Normal Indent"/>
    <w:basedOn w:val="Normal"/>
    <w:rsid w:val="008B11F5"/>
    <w:pPr>
      <w:tabs>
        <w:tab w:val="left" w:pos="2880"/>
      </w:tabs>
      <w:ind w:left="1152"/>
    </w:pPr>
  </w:style>
  <w:style w:type="paragraph" w:styleId="TOC5">
    <w:name w:val="toc 5"/>
    <w:basedOn w:val="Normal"/>
    <w:next w:val="Normal"/>
    <w:uiPriority w:val="39"/>
    <w:rsid w:val="008B11F5"/>
    <w:pPr>
      <w:ind w:left="800"/>
    </w:pPr>
    <w:rPr>
      <w:rFonts w:ascii="Times New Roman" w:hAnsi="Times New Roman"/>
      <w:szCs w:val="21"/>
    </w:rPr>
  </w:style>
  <w:style w:type="paragraph" w:customStyle="1" w:styleId="Checklist-X">
    <w:name w:val="Checklist-X"/>
    <w:basedOn w:val="Checklist"/>
    <w:rsid w:val="008B11F5"/>
  </w:style>
  <w:style w:type="paragraph" w:customStyle="1" w:styleId="Checklist">
    <w:name w:val="Checklist"/>
    <w:basedOn w:val="Bullet"/>
    <w:rsid w:val="008B11F5"/>
    <w:pPr>
      <w:ind w:left="3427" w:hanging="547"/>
    </w:pPr>
  </w:style>
  <w:style w:type="paragraph" w:customStyle="1" w:styleId="Bullet">
    <w:name w:val="Bullet"/>
    <w:basedOn w:val="BodyText"/>
    <w:rsid w:val="008B11F5"/>
    <w:pPr>
      <w:keepLines/>
      <w:spacing w:before="60" w:after="60"/>
      <w:ind w:left="3096" w:hanging="216"/>
    </w:pPr>
  </w:style>
  <w:style w:type="paragraph" w:styleId="TOC3">
    <w:name w:val="toc 3"/>
    <w:basedOn w:val="Normal"/>
    <w:next w:val="Normal"/>
    <w:uiPriority w:val="39"/>
    <w:rsid w:val="008B11F5"/>
    <w:pPr>
      <w:ind w:left="400"/>
    </w:pPr>
    <w:rPr>
      <w:rFonts w:ascii="Times New Roman" w:hAnsi="Times New Roman"/>
      <w:i/>
      <w:iCs/>
      <w:szCs w:val="24"/>
    </w:rPr>
  </w:style>
  <w:style w:type="paragraph" w:styleId="TOC2">
    <w:name w:val="toc 2"/>
    <w:basedOn w:val="Normal"/>
    <w:next w:val="Normal"/>
    <w:autoRedefine/>
    <w:uiPriority w:val="39"/>
    <w:rsid w:val="008B11F5"/>
    <w:pPr>
      <w:tabs>
        <w:tab w:val="left" w:pos="3028"/>
        <w:tab w:val="left" w:pos="3070"/>
        <w:tab w:val="right" w:leader="dot" w:pos="10100"/>
      </w:tabs>
      <w:ind w:left="2525" w:rightChars="5" w:right="10"/>
    </w:pPr>
    <w:rPr>
      <w:rFonts w:ascii="Tahoma" w:hAnsi="Tahoma"/>
      <w:smallCaps/>
      <w:noProof/>
      <w:sz w:val="21"/>
      <w:szCs w:val="24"/>
    </w:rPr>
  </w:style>
  <w:style w:type="paragraph" w:styleId="TOC1">
    <w:name w:val="toc 1"/>
    <w:basedOn w:val="Normal"/>
    <w:next w:val="Normal"/>
    <w:autoRedefine/>
    <w:uiPriority w:val="39"/>
    <w:rsid w:val="008B11F5"/>
    <w:pPr>
      <w:tabs>
        <w:tab w:val="left" w:pos="2614"/>
        <w:tab w:val="left" w:pos="2674"/>
        <w:tab w:val="right" w:leader="dot" w:pos="10100"/>
      </w:tabs>
      <w:spacing w:before="100" w:beforeAutospacing="1"/>
      <w:ind w:leftChars="1060" w:left="2120" w:rightChars="5" w:right="10"/>
    </w:pPr>
    <w:rPr>
      <w:rFonts w:ascii="Tahoma" w:eastAsia="黑体" w:hAnsi="Tahoma"/>
      <w:caps/>
      <w:noProof/>
      <w:kern w:val="2"/>
      <w:sz w:val="24"/>
      <w:szCs w:val="30"/>
    </w:rPr>
  </w:style>
  <w:style w:type="paragraph" w:styleId="Footer">
    <w:name w:val="footer"/>
    <w:basedOn w:val="Normal"/>
    <w:link w:val="FooterChar"/>
    <w:rsid w:val="008B11F5"/>
    <w:pPr>
      <w:tabs>
        <w:tab w:val="right" w:pos="7920"/>
      </w:tabs>
    </w:pPr>
    <w:rPr>
      <w:sz w:val="16"/>
    </w:rPr>
  </w:style>
  <w:style w:type="paragraph" w:styleId="Header">
    <w:name w:val="header"/>
    <w:basedOn w:val="Normal"/>
    <w:link w:val="HeaderChar"/>
    <w:rsid w:val="008B11F5"/>
    <w:pPr>
      <w:tabs>
        <w:tab w:val="right" w:pos="10080"/>
      </w:tabs>
    </w:pPr>
    <w:rPr>
      <w:sz w:val="16"/>
    </w:rPr>
  </w:style>
  <w:style w:type="character" w:styleId="FootnoteReference">
    <w:name w:val="footnote reference"/>
    <w:basedOn w:val="DefaultParagraphFont"/>
    <w:semiHidden/>
    <w:rsid w:val="008B11F5"/>
    <w:rPr>
      <w:position w:val="6"/>
      <w:sz w:val="16"/>
    </w:rPr>
  </w:style>
  <w:style w:type="paragraph" w:styleId="FootnoteText">
    <w:name w:val="footnote text"/>
    <w:basedOn w:val="Normal"/>
    <w:semiHidden/>
    <w:rsid w:val="008B11F5"/>
    <w:pPr>
      <w:spacing w:after="240"/>
      <w:ind w:hanging="720"/>
    </w:pPr>
  </w:style>
  <w:style w:type="paragraph" w:styleId="Title">
    <w:name w:val="Title"/>
    <w:qFormat/>
    <w:rsid w:val="008B11F5"/>
    <w:pPr>
      <w:keepLines/>
      <w:overflowPunct w:val="0"/>
      <w:autoSpaceDE w:val="0"/>
      <w:autoSpaceDN w:val="0"/>
      <w:adjustRightInd w:val="0"/>
      <w:spacing w:after="120"/>
      <w:ind w:left="2520" w:right="720"/>
      <w:textAlignment w:val="baseline"/>
    </w:pPr>
    <w:rPr>
      <w:rFonts w:ascii="Book Antiqua" w:hAnsi="Book Antiqua"/>
      <w:sz w:val="48"/>
    </w:rPr>
  </w:style>
  <w:style w:type="paragraph" w:customStyle="1" w:styleId="tty132">
    <w:name w:val="tty132"/>
    <w:basedOn w:val="tty80"/>
    <w:rsid w:val="008B11F5"/>
    <w:rPr>
      <w:sz w:val="12"/>
    </w:rPr>
  </w:style>
  <w:style w:type="paragraph" w:customStyle="1" w:styleId="tty80">
    <w:name w:val="tty80"/>
    <w:basedOn w:val="Normal"/>
    <w:rsid w:val="008B11F5"/>
    <w:rPr>
      <w:rFonts w:ascii="Courier New" w:hAnsi="Courier New"/>
    </w:rPr>
  </w:style>
  <w:style w:type="paragraph" w:customStyle="1" w:styleId="hangingindent">
    <w:name w:val="hanging indent"/>
    <w:basedOn w:val="BodyText"/>
    <w:rsid w:val="008B11F5"/>
    <w:pPr>
      <w:keepLines/>
      <w:ind w:left="5400" w:hanging="2880"/>
    </w:pPr>
  </w:style>
  <w:style w:type="paragraph" w:customStyle="1" w:styleId="TableText">
    <w:name w:val="Table Text"/>
    <w:basedOn w:val="Normal"/>
    <w:rsid w:val="008B11F5"/>
    <w:pPr>
      <w:keepLines/>
    </w:pPr>
    <w:rPr>
      <w:sz w:val="16"/>
    </w:rPr>
  </w:style>
  <w:style w:type="paragraph" w:customStyle="1" w:styleId="NumberList">
    <w:name w:val="Number List"/>
    <w:basedOn w:val="BodyText"/>
    <w:rsid w:val="008B11F5"/>
    <w:pPr>
      <w:spacing w:before="60" w:after="60"/>
      <w:ind w:left="3240" w:hanging="360"/>
    </w:pPr>
  </w:style>
  <w:style w:type="paragraph" w:customStyle="1" w:styleId="HeadingBar">
    <w:name w:val="Heading Bar"/>
    <w:aliases w:val="hb"/>
    <w:basedOn w:val="Normal"/>
    <w:next w:val="Heading3"/>
    <w:rsid w:val="008B11F5"/>
    <w:pPr>
      <w:keepNext/>
      <w:keepLines/>
      <w:shd w:val="solid" w:color="auto" w:fill="auto"/>
      <w:spacing w:before="240"/>
      <w:ind w:right="7589"/>
    </w:pPr>
    <w:rPr>
      <w:color w:val="FFFFFF"/>
      <w:sz w:val="8"/>
    </w:rPr>
  </w:style>
  <w:style w:type="paragraph" w:customStyle="1" w:styleId="InfoBox">
    <w:name w:val="Info Box"/>
    <w:basedOn w:val="BodyText"/>
    <w:rsid w:val="008B11F5"/>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rsid w:val="008B11F5"/>
    <w:pPr>
      <w:ind w:right="-720"/>
    </w:pPr>
    <w:rPr>
      <w:sz w:val="8"/>
    </w:rPr>
  </w:style>
  <w:style w:type="paragraph" w:customStyle="1" w:styleId="TitleBar">
    <w:name w:val="Title Bar"/>
    <w:basedOn w:val="Normal"/>
    <w:rsid w:val="008B11F5"/>
    <w:pPr>
      <w:keepNext/>
      <w:pageBreakBefore/>
      <w:shd w:val="solid" w:color="auto" w:fill="auto"/>
      <w:spacing w:before="1680"/>
      <w:ind w:left="2520" w:right="720"/>
    </w:pPr>
    <w:rPr>
      <w:sz w:val="36"/>
    </w:rPr>
  </w:style>
  <w:style w:type="paragraph" w:customStyle="1" w:styleId="tty80indent">
    <w:name w:val="tty80 indent"/>
    <w:basedOn w:val="tty80"/>
    <w:rsid w:val="008B11F5"/>
    <w:pPr>
      <w:ind w:left="2895"/>
    </w:pPr>
  </w:style>
  <w:style w:type="paragraph" w:customStyle="1" w:styleId="TOCHeading1">
    <w:name w:val="TOC Heading1"/>
    <w:basedOn w:val="Normal"/>
    <w:rsid w:val="008B11F5"/>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rsid w:val="008B11F5"/>
  </w:style>
  <w:style w:type="paragraph" w:customStyle="1" w:styleId="Legal">
    <w:name w:val="Legal"/>
    <w:basedOn w:val="Normal"/>
    <w:rsid w:val="008B11F5"/>
    <w:pPr>
      <w:spacing w:after="240"/>
      <w:ind w:left="2160"/>
    </w:pPr>
    <w:rPr>
      <w:rFonts w:ascii="Times" w:hAnsi="Times"/>
    </w:rPr>
  </w:style>
  <w:style w:type="character" w:customStyle="1" w:styleId="HighlightedVariable">
    <w:name w:val="Highlighted Variable"/>
    <w:basedOn w:val="DefaultParagraphFont"/>
    <w:rsid w:val="008B11F5"/>
    <w:rPr>
      <w:color w:val="0000FF"/>
    </w:rPr>
  </w:style>
  <w:style w:type="paragraph" w:customStyle="1" w:styleId="Note">
    <w:name w:val="Note"/>
    <w:basedOn w:val="BodyText"/>
    <w:rsid w:val="008B11F5"/>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8B11F5"/>
    <w:pPr>
      <w:spacing w:before="120" w:after="120"/>
    </w:pPr>
    <w:rPr>
      <w:b/>
    </w:rPr>
  </w:style>
  <w:style w:type="paragraph" w:styleId="MacroText">
    <w:name w:val="macro"/>
    <w:semiHidden/>
    <w:rsid w:val="008B11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TOC4">
    <w:name w:val="toc 4"/>
    <w:basedOn w:val="Normal"/>
    <w:next w:val="Normal"/>
    <w:uiPriority w:val="39"/>
    <w:rsid w:val="008B11F5"/>
    <w:pPr>
      <w:ind w:left="600"/>
    </w:pPr>
    <w:rPr>
      <w:rFonts w:ascii="Times New Roman" w:hAnsi="Times New Roman"/>
      <w:szCs w:val="21"/>
    </w:rPr>
  </w:style>
  <w:style w:type="paragraph" w:customStyle="1" w:styleId="Title-Major">
    <w:name w:val="Title-Major"/>
    <w:basedOn w:val="Title"/>
    <w:rsid w:val="008B11F5"/>
    <w:rPr>
      <w:smallCaps/>
    </w:rPr>
  </w:style>
  <w:style w:type="paragraph" w:customStyle="1" w:styleId="RouteTitle">
    <w:name w:val="Route Title"/>
    <w:basedOn w:val="Normal"/>
    <w:rsid w:val="008B11F5"/>
    <w:pPr>
      <w:keepLines/>
      <w:spacing w:after="120"/>
      <w:ind w:left="2520" w:right="720"/>
    </w:pPr>
    <w:rPr>
      <w:sz w:val="36"/>
    </w:rPr>
  </w:style>
  <w:style w:type="paragraph" w:styleId="TOC6">
    <w:name w:val="toc 6"/>
    <w:basedOn w:val="Normal"/>
    <w:next w:val="Normal"/>
    <w:uiPriority w:val="39"/>
    <w:rsid w:val="008B11F5"/>
    <w:pPr>
      <w:ind w:left="1000"/>
    </w:pPr>
    <w:rPr>
      <w:rFonts w:ascii="Times New Roman" w:hAnsi="Times New Roman"/>
      <w:szCs w:val="21"/>
    </w:rPr>
  </w:style>
  <w:style w:type="paragraph" w:styleId="TOC7">
    <w:name w:val="toc 7"/>
    <w:basedOn w:val="Normal"/>
    <w:next w:val="Normal"/>
    <w:uiPriority w:val="39"/>
    <w:rsid w:val="008B11F5"/>
    <w:pPr>
      <w:ind w:left="1200"/>
    </w:pPr>
    <w:rPr>
      <w:rFonts w:ascii="Times New Roman" w:hAnsi="Times New Roman"/>
      <w:szCs w:val="21"/>
    </w:rPr>
  </w:style>
  <w:style w:type="paragraph" w:styleId="TOC8">
    <w:name w:val="toc 8"/>
    <w:basedOn w:val="Normal"/>
    <w:next w:val="Normal"/>
    <w:uiPriority w:val="39"/>
    <w:rsid w:val="008B11F5"/>
    <w:pPr>
      <w:ind w:left="1400"/>
    </w:pPr>
    <w:rPr>
      <w:rFonts w:ascii="Times New Roman" w:hAnsi="Times New Roman"/>
      <w:szCs w:val="21"/>
    </w:rPr>
  </w:style>
  <w:style w:type="paragraph" w:styleId="TOC9">
    <w:name w:val="toc 9"/>
    <w:basedOn w:val="Normal"/>
    <w:next w:val="Normal"/>
    <w:uiPriority w:val="39"/>
    <w:rsid w:val="008B11F5"/>
    <w:pPr>
      <w:ind w:left="1600"/>
    </w:pPr>
    <w:rPr>
      <w:rFonts w:ascii="Times New Roman" w:hAnsi="Times New Roman"/>
      <w:szCs w:val="21"/>
    </w:rPr>
  </w:style>
  <w:style w:type="paragraph" w:customStyle="1" w:styleId="12text">
    <w:name w:val="12 text"/>
    <w:basedOn w:val="Normal"/>
    <w:rsid w:val="008B11F5"/>
    <w:pPr>
      <w:spacing w:before="240" w:after="120"/>
      <w:jc w:val="both"/>
    </w:pPr>
    <w:rPr>
      <w:rFonts w:ascii="Arial" w:hAnsi="Arial"/>
    </w:rPr>
  </w:style>
  <w:style w:type="character" w:styleId="PageNumber">
    <w:name w:val="page number"/>
    <w:basedOn w:val="DefaultParagraphFont"/>
    <w:semiHidden/>
    <w:rsid w:val="008B11F5"/>
  </w:style>
  <w:style w:type="paragraph" w:customStyle="1" w:styleId="18title">
    <w:name w:val="18 title"/>
    <w:basedOn w:val="Normal"/>
    <w:rsid w:val="008B11F5"/>
    <w:pPr>
      <w:spacing w:before="120" w:after="240"/>
    </w:pPr>
    <w:rPr>
      <w:rFonts w:ascii="Arial" w:hAnsi="Arial"/>
      <w:b/>
      <w:sz w:val="36"/>
    </w:rPr>
  </w:style>
  <w:style w:type="paragraph" w:customStyle="1" w:styleId="Heading21">
    <w:name w:val="Heading 21"/>
    <w:basedOn w:val="BodyText"/>
    <w:next w:val="BodyText"/>
    <w:rsid w:val="008B11F5"/>
    <w:pPr>
      <w:keepNext/>
      <w:keepLines/>
      <w:pageBreakBefore/>
      <w:widowControl w:val="0"/>
      <w:pBdr>
        <w:top w:val="single" w:sz="30" w:space="4" w:color="auto"/>
      </w:pBdr>
      <w:overflowPunct/>
      <w:ind w:left="0"/>
      <w:jc w:val="both"/>
    </w:pPr>
    <w:rPr>
      <w:b/>
      <w:color w:val="000000"/>
      <w:sz w:val="28"/>
      <w:lang w:val="en-AU"/>
    </w:rPr>
  </w:style>
  <w:style w:type="paragraph" w:customStyle="1" w:styleId="TOC21">
    <w:name w:val="TOC 21"/>
    <w:basedOn w:val="Normal"/>
    <w:next w:val="Normal"/>
    <w:rsid w:val="008B11F5"/>
    <w:pPr>
      <w:widowControl w:val="0"/>
      <w:tabs>
        <w:tab w:val="right" w:leader="dot" w:pos="10109"/>
      </w:tabs>
      <w:overflowPunct/>
      <w:spacing w:before="120" w:after="120"/>
      <w:ind w:left="2520"/>
    </w:pPr>
    <w:rPr>
      <w:lang w:val="en-AU"/>
    </w:rPr>
  </w:style>
  <w:style w:type="paragraph" w:customStyle="1" w:styleId="TOC31">
    <w:name w:val="TOC 31"/>
    <w:basedOn w:val="Normal"/>
    <w:next w:val="Normal"/>
    <w:rsid w:val="008B11F5"/>
    <w:pPr>
      <w:widowControl w:val="0"/>
      <w:tabs>
        <w:tab w:val="right" w:leader="dot" w:pos="10109"/>
      </w:tabs>
      <w:overflowPunct/>
      <w:ind w:left="2880"/>
    </w:pPr>
    <w:rPr>
      <w:lang w:val="en-AU"/>
    </w:rPr>
  </w:style>
  <w:style w:type="paragraph" w:customStyle="1" w:styleId="TOC41">
    <w:name w:val="TOC 41"/>
    <w:basedOn w:val="Normal"/>
    <w:next w:val="Normal"/>
    <w:rsid w:val="008B11F5"/>
    <w:pPr>
      <w:widowControl w:val="0"/>
      <w:tabs>
        <w:tab w:val="right" w:leader="dot" w:pos="10109"/>
      </w:tabs>
      <w:overflowPunct/>
      <w:ind w:left="3240"/>
    </w:pPr>
    <w:rPr>
      <w:sz w:val="18"/>
      <w:lang w:val="en-AU"/>
    </w:rPr>
  </w:style>
  <w:style w:type="character" w:styleId="Hyperlink">
    <w:name w:val="Hyperlink"/>
    <w:basedOn w:val="DefaultParagraphFont"/>
    <w:uiPriority w:val="99"/>
    <w:rsid w:val="008B11F5"/>
    <w:rPr>
      <w:color w:val="0000FF"/>
      <w:u w:val="single"/>
    </w:rPr>
  </w:style>
  <w:style w:type="paragraph" w:styleId="HTMLPreformatted">
    <w:name w:val="HTML Preformatted"/>
    <w:basedOn w:val="Normal"/>
    <w:link w:val="HTMLPreformattedChar"/>
    <w:rsid w:val="008B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rPr>
  </w:style>
  <w:style w:type="character" w:styleId="FollowedHyperlink">
    <w:name w:val="FollowedHyperlink"/>
    <w:basedOn w:val="DefaultParagraphFont"/>
    <w:uiPriority w:val="99"/>
    <w:semiHidden/>
    <w:rsid w:val="008B11F5"/>
    <w:rPr>
      <w:color w:val="800080"/>
      <w:u w:val="single"/>
    </w:rPr>
  </w:style>
  <w:style w:type="paragraph" w:styleId="BlockText">
    <w:name w:val="Block Text"/>
    <w:basedOn w:val="Normal"/>
    <w:semiHidden/>
    <w:rsid w:val="008B11F5"/>
    <w:pPr>
      <w:ind w:left="3232" w:rightChars="40" w:right="80"/>
    </w:pPr>
    <w:rPr>
      <w:rFonts w:ascii="宋体" w:hAnsi="宋体" w:cs="Arial"/>
      <w:iCs/>
      <w:sz w:val="21"/>
      <w:lang w:val="en-GB"/>
    </w:rPr>
  </w:style>
  <w:style w:type="paragraph" w:styleId="DocumentMap">
    <w:name w:val="Document Map"/>
    <w:basedOn w:val="Normal"/>
    <w:link w:val="DocumentMapChar"/>
    <w:rsid w:val="008B11F5"/>
    <w:pPr>
      <w:shd w:val="clear" w:color="auto" w:fill="000080"/>
    </w:pPr>
  </w:style>
  <w:style w:type="paragraph" w:styleId="BodyTextIndent">
    <w:name w:val="Body Text Indent"/>
    <w:basedOn w:val="Normal"/>
    <w:semiHidden/>
    <w:rsid w:val="008B11F5"/>
    <w:pPr>
      <w:ind w:leftChars="1010" w:left="2020"/>
    </w:pPr>
    <w:rPr>
      <w:rFonts w:ascii="Tahoma" w:hAnsi="Tahoma" w:cs="Tahoma"/>
      <w:bCs/>
      <w:color w:val="0000FF"/>
    </w:rPr>
  </w:style>
  <w:style w:type="paragraph" w:styleId="Date">
    <w:name w:val="Date"/>
    <w:basedOn w:val="Normal"/>
    <w:next w:val="Normal"/>
    <w:semiHidden/>
    <w:rsid w:val="008B11F5"/>
    <w:pPr>
      <w:ind w:leftChars="2500" w:left="100"/>
    </w:pPr>
    <w:rPr>
      <w:color w:val="0000FF"/>
    </w:rPr>
  </w:style>
  <w:style w:type="paragraph" w:customStyle="1" w:styleId="font5">
    <w:name w:val="font5"/>
    <w:basedOn w:val="Normal"/>
    <w:rsid w:val="008B11F5"/>
    <w:pPr>
      <w:overflowPunct/>
      <w:autoSpaceDE/>
      <w:autoSpaceDN/>
      <w:adjustRightInd/>
      <w:spacing w:before="100" w:beforeAutospacing="1" w:after="100" w:afterAutospacing="1"/>
      <w:textAlignment w:val="auto"/>
    </w:pPr>
    <w:rPr>
      <w:rFonts w:ascii="宋体" w:hAnsi="宋体" w:cs="Arial Unicode MS" w:hint="eastAsia"/>
      <w:sz w:val="18"/>
      <w:szCs w:val="18"/>
    </w:rPr>
  </w:style>
  <w:style w:type="paragraph" w:styleId="NormalWeb">
    <w:name w:val="Normal (Web)"/>
    <w:basedOn w:val="Normal"/>
    <w:uiPriority w:val="99"/>
    <w:rsid w:val="008B11F5"/>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styleId="BodyText2">
    <w:name w:val="Body Text 2"/>
    <w:basedOn w:val="Normal"/>
    <w:semiHidden/>
    <w:rsid w:val="008B11F5"/>
    <w:pPr>
      <w:ind w:right="45"/>
      <w:jc w:val="both"/>
    </w:pPr>
    <w:rPr>
      <w:rFonts w:ascii="宋体" w:hAnsi="宋体" w:cs="Arial"/>
      <w:color w:val="000000"/>
      <w:sz w:val="18"/>
      <w:szCs w:val="16"/>
    </w:rPr>
  </w:style>
  <w:style w:type="paragraph" w:styleId="BodyText3">
    <w:name w:val="Body Text 3"/>
    <w:basedOn w:val="Normal"/>
    <w:semiHidden/>
    <w:rsid w:val="008B11F5"/>
    <w:pPr>
      <w:ind w:right="45"/>
      <w:jc w:val="both"/>
    </w:pPr>
    <w:rPr>
      <w:rFonts w:ascii="宋体" w:hAnsi="宋体"/>
      <w:sz w:val="18"/>
    </w:rPr>
  </w:style>
  <w:style w:type="character" w:customStyle="1" w:styleId="italic">
    <w:name w:val="italic"/>
    <w:basedOn w:val="DefaultParagraphFont"/>
    <w:rsid w:val="008B11F5"/>
  </w:style>
  <w:style w:type="character" w:customStyle="1" w:styleId="rdanull1">
    <w:name w:val="rda_null1"/>
    <w:basedOn w:val="DefaultParagraphFont"/>
    <w:rsid w:val="008B11F5"/>
    <w:rPr>
      <w:i/>
      <w:iCs/>
    </w:rPr>
  </w:style>
  <w:style w:type="paragraph" w:customStyle="1" w:styleId="rdablue">
    <w:name w:val="rda_blue"/>
    <w:basedOn w:val="Normal"/>
    <w:rsid w:val="008B11F5"/>
    <w:pPr>
      <w:overflowPunct/>
      <w:autoSpaceDE/>
      <w:autoSpaceDN/>
      <w:adjustRightInd/>
      <w:spacing w:before="40"/>
      <w:textAlignment w:val="auto"/>
    </w:pPr>
    <w:rPr>
      <w:rFonts w:ascii="Arial" w:eastAsia="Arial Unicode MS" w:hAnsi="Arial" w:cs="Arial"/>
      <w:color w:val="0000FF"/>
      <w:sz w:val="18"/>
      <w:szCs w:val="18"/>
    </w:rPr>
  </w:style>
  <w:style w:type="paragraph" w:customStyle="1" w:styleId="rdanull">
    <w:name w:val="rda_null"/>
    <w:basedOn w:val="Normal"/>
    <w:rsid w:val="008B11F5"/>
    <w:pPr>
      <w:overflowPunct/>
      <w:autoSpaceDE/>
      <w:autoSpaceDN/>
      <w:adjustRightInd/>
      <w:spacing w:before="40"/>
      <w:textAlignment w:val="auto"/>
    </w:pPr>
    <w:rPr>
      <w:rFonts w:ascii="Arial" w:eastAsia="Arial Unicode MS" w:hAnsi="Arial" w:cs="Arial"/>
      <w:i/>
      <w:iCs/>
      <w:sz w:val="18"/>
      <w:szCs w:val="18"/>
    </w:rPr>
  </w:style>
  <w:style w:type="character" w:styleId="Strong">
    <w:name w:val="Strong"/>
    <w:basedOn w:val="DefaultParagraphFont"/>
    <w:qFormat/>
    <w:rsid w:val="008B11F5"/>
    <w:rPr>
      <w:b/>
      <w:bCs/>
    </w:rPr>
  </w:style>
  <w:style w:type="character" w:styleId="HTMLCode">
    <w:name w:val="HTML Code"/>
    <w:basedOn w:val="DefaultParagraphFont"/>
    <w:uiPriority w:val="99"/>
    <w:semiHidden/>
    <w:rsid w:val="008B11F5"/>
    <w:rPr>
      <w:rFonts w:ascii="Arial Unicode MS" w:eastAsia="Arial Unicode MS" w:hAnsi="Arial Unicode MS" w:cs="Arial Unicode MS"/>
      <w:sz w:val="20"/>
      <w:szCs w:val="20"/>
    </w:rPr>
  </w:style>
  <w:style w:type="paragraph" w:customStyle="1" w:styleId="xl24">
    <w:name w:val="xl24"/>
    <w:basedOn w:val="Normal"/>
    <w:rsid w:val="008B11F5"/>
    <w:pPr>
      <w:pBdr>
        <w:top w:val="single" w:sz="4" w:space="0" w:color="000000"/>
        <w:left w:val="single" w:sz="4" w:space="0" w:color="000000"/>
        <w:bottom w:val="single" w:sz="4" w:space="0" w:color="000000"/>
        <w:right w:val="single" w:sz="4" w:space="0" w:color="000000"/>
      </w:pBdr>
      <w:shd w:val="clear" w:color="auto" w:fill="C0C0C0"/>
      <w:overflowPunct/>
      <w:autoSpaceDE/>
      <w:autoSpaceDN/>
      <w:adjustRightInd/>
      <w:spacing w:before="100" w:beforeAutospacing="1" w:after="100" w:afterAutospacing="1"/>
      <w:textAlignment w:val="auto"/>
    </w:pPr>
    <w:rPr>
      <w:rFonts w:ascii="Arial Unicode MS" w:eastAsia="Arial Unicode MS" w:hAnsi="Arial Unicode MS" w:cs="Arial Unicode MS"/>
      <w:b/>
      <w:bCs/>
      <w:color w:val="008080"/>
      <w:sz w:val="15"/>
      <w:szCs w:val="15"/>
    </w:rPr>
  </w:style>
  <w:style w:type="paragraph" w:customStyle="1" w:styleId="xl25">
    <w:name w:val="xl25"/>
    <w:basedOn w:val="Normal"/>
    <w:rsid w:val="008B11F5"/>
    <w:pPr>
      <w:pBdr>
        <w:top w:val="single" w:sz="4" w:space="0" w:color="000000"/>
        <w:left w:val="single" w:sz="4" w:space="0" w:color="000000"/>
        <w:bottom w:val="single" w:sz="4" w:space="0" w:color="000000"/>
        <w:right w:val="single" w:sz="4" w:space="0" w:color="000000"/>
      </w:pBdr>
      <w:shd w:val="clear" w:color="auto" w:fill="FFFFFF"/>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styleId="BodyTextFirstIndent">
    <w:name w:val="Body Text First Indent"/>
    <w:basedOn w:val="Normal"/>
    <w:semiHidden/>
    <w:rsid w:val="008B11F5"/>
    <w:pPr>
      <w:overflowPunct/>
      <w:autoSpaceDE/>
      <w:autoSpaceDN/>
      <w:adjustRightInd/>
      <w:snapToGrid w:val="0"/>
      <w:spacing w:line="360" w:lineRule="auto"/>
      <w:ind w:firstLine="420"/>
      <w:jc w:val="both"/>
      <w:textAlignment w:val="auto"/>
    </w:pPr>
    <w:rPr>
      <w:rFonts w:ascii="宋体" w:hAnsi="宋体" w:hint="eastAsia"/>
      <w:color w:val="000000"/>
      <w:sz w:val="24"/>
      <w:szCs w:val="24"/>
    </w:rPr>
  </w:style>
  <w:style w:type="character" w:styleId="HTMLTypewriter">
    <w:name w:val="HTML Typewriter"/>
    <w:basedOn w:val="DefaultParagraphFont"/>
    <w:uiPriority w:val="99"/>
    <w:semiHidden/>
    <w:rsid w:val="008B11F5"/>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821207"/>
    <w:rPr>
      <w:rFonts w:ascii="Arial Unicode MS" w:eastAsia="Arial Unicode MS" w:hAnsi="Arial Unicode MS" w:cs="Arial Unicode MS"/>
    </w:rPr>
  </w:style>
  <w:style w:type="paragraph" w:styleId="BalloonText">
    <w:name w:val="Balloon Text"/>
    <w:basedOn w:val="Normal"/>
    <w:link w:val="BalloonTextChar"/>
    <w:unhideWhenUsed/>
    <w:rsid w:val="00821207"/>
    <w:pPr>
      <w:overflowPunct/>
      <w:autoSpaceDE/>
      <w:autoSpaceDN/>
      <w:adjustRightInd/>
      <w:textAlignment w:val="auto"/>
    </w:pPr>
    <w:rPr>
      <w:rFonts w:ascii="宋体" w:hAnsi="宋体" w:cs="宋体"/>
      <w:sz w:val="18"/>
      <w:szCs w:val="18"/>
    </w:rPr>
  </w:style>
  <w:style w:type="character" w:customStyle="1" w:styleId="BalloonTextChar">
    <w:name w:val="Balloon Text Char"/>
    <w:basedOn w:val="DefaultParagraphFont"/>
    <w:link w:val="BalloonText"/>
    <w:rsid w:val="00821207"/>
    <w:rPr>
      <w:rFonts w:ascii="宋体" w:hAnsi="宋体" w:cs="宋体"/>
      <w:sz w:val="18"/>
      <w:szCs w:val="18"/>
    </w:rPr>
  </w:style>
  <w:style w:type="character" w:customStyle="1" w:styleId="apple-converted-space">
    <w:name w:val="apple-converted-space"/>
    <w:basedOn w:val="DefaultParagraphFont"/>
    <w:rsid w:val="002D3B50"/>
  </w:style>
  <w:style w:type="table" w:styleId="TableGrid">
    <w:name w:val="Table Grid"/>
    <w:basedOn w:val="TableNormal"/>
    <w:uiPriority w:val="59"/>
    <w:rsid w:val="00FD1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E5041"/>
    <w:rPr>
      <w:sz w:val="21"/>
      <w:szCs w:val="21"/>
    </w:rPr>
  </w:style>
  <w:style w:type="character" w:customStyle="1" w:styleId="PlainTextChar">
    <w:name w:val="Plain Text Char"/>
    <w:link w:val="PlainText"/>
    <w:rsid w:val="009E5041"/>
    <w:rPr>
      <w:rFonts w:ascii="Courier New" w:hAnsi="Courier New"/>
    </w:rPr>
  </w:style>
  <w:style w:type="character" w:customStyle="1" w:styleId="Heading5Char">
    <w:name w:val="Heading 5 Char"/>
    <w:link w:val="Heading5"/>
    <w:rsid w:val="009E5041"/>
    <w:rPr>
      <w:rFonts w:ascii="Book Antiqua" w:hAnsi="Book Antiqua"/>
      <w:b/>
      <w:i/>
    </w:rPr>
  </w:style>
  <w:style w:type="character" w:customStyle="1" w:styleId="Heading6Char">
    <w:name w:val="Heading 6 Char"/>
    <w:link w:val="Heading6"/>
    <w:rsid w:val="009E5041"/>
    <w:rPr>
      <w:u w:val="single"/>
    </w:rPr>
  </w:style>
  <w:style w:type="character" w:customStyle="1" w:styleId="HeaderChar">
    <w:name w:val="Header Char"/>
    <w:link w:val="Header"/>
    <w:rsid w:val="009E5041"/>
    <w:rPr>
      <w:rFonts w:ascii="Book Antiqua" w:hAnsi="Book Antiqua"/>
      <w:sz w:val="16"/>
    </w:rPr>
  </w:style>
  <w:style w:type="character" w:customStyle="1" w:styleId="Heading2Char">
    <w:name w:val="Heading 2 Char"/>
    <w:aliases w:val="HD2 Char"/>
    <w:link w:val="Heading2"/>
    <w:rsid w:val="003A115B"/>
    <w:rPr>
      <w:rFonts w:ascii="宋体" w:eastAsia="黑体" w:hAnsi="宋体"/>
      <w:sz w:val="28"/>
      <w:szCs w:val="28"/>
    </w:rPr>
  </w:style>
  <w:style w:type="character" w:customStyle="1" w:styleId="Heading1Char">
    <w:name w:val="Heading 1 Char"/>
    <w:link w:val="Heading1"/>
    <w:rsid w:val="009E5041"/>
    <w:rPr>
      <w:rFonts w:ascii="Tahoma" w:eastAsia="黑体" w:hAnsi="Tahoma"/>
      <w:sz w:val="30"/>
    </w:rPr>
  </w:style>
  <w:style w:type="character" w:customStyle="1" w:styleId="Heading7Char">
    <w:name w:val="Heading 7 Char"/>
    <w:link w:val="Heading7"/>
    <w:rsid w:val="009E5041"/>
    <w:rPr>
      <w:i/>
    </w:rPr>
  </w:style>
  <w:style w:type="character" w:customStyle="1" w:styleId="Heading8Char">
    <w:name w:val="Heading 8 Char"/>
    <w:link w:val="Heading8"/>
    <w:rsid w:val="009E5041"/>
    <w:rPr>
      <w:i/>
    </w:rPr>
  </w:style>
  <w:style w:type="character" w:customStyle="1" w:styleId="Heading3Char">
    <w:name w:val="Heading 3 Char"/>
    <w:link w:val="Heading3"/>
    <w:rsid w:val="009E5041"/>
    <w:rPr>
      <w:rFonts w:ascii="Book Antiqua" w:hAnsi="Book Antiqua"/>
      <w:b/>
      <w:sz w:val="24"/>
    </w:rPr>
  </w:style>
  <w:style w:type="character" w:customStyle="1" w:styleId="Heading4Char">
    <w:name w:val="Heading 4 Char"/>
    <w:link w:val="Heading4"/>
    <w:rsid w:val="009E5041"/>
    <w:rPr>
      <w:rFonts w:ascii="Book Antiqua" w:hAnsi="Book Antiqua"/>
      <w:b/>
    </w:rPr>
  </w:style>
  <w:style w:type="character" w:customStyle="1" w:styleId="CommentSubjectChar">
    <w:name w:val="Comment Subject Char"/>
    <w:link w:val="CommentSubject"/>
    <w:rsid w:val="009E5041"/>
    <w:rPr>
      <w:b/>
      <w:bCs/>
    </w:rPr>
  </w:style>
  <w:style w:type="character" w:customStyle="1" w:styleId="Char">
    <w:name w:val="批注文字 Char"/>
    <w:basedOn w:val="DefaultParagraphFont"/>
    <w:rsid w:val="009E5041"/>
  </w:style>
  <w:style w:type="character" w:customStyle="1" w:styleId="Heading9Char">
    <w:name w:val="Heading 9 Char"/>
    <w:link w:val="Heading9"/>
    <w:rsid w:val="009E5041"/>
    <w:rPr>
      <w:i/>
    </w:rPr>
  </w:style>
  <w:style w:type="character" w:customStyle="1" w:styleId="FooterChar">
    <w:name w:val="Footer Char"/>
    <w:link w:val="Footer"/>
    <w:rsid w:val="009E5041"/>
    <w:rPr>
      <w:rFonts w:ascii="Book Antiqua" w:hAnsi="Book Antiqua"/>
      <w:sz w:val="16"/>
    </w:rPr>
  </w:style>
  <w:style w:type="character" w:customStyle="1" w:styleId="DocumentMapChar">
    <w:name w:val="Document Map Char"/>
    <w:link w:val="DocumentMap"/>
    <w:rsid w:val="009E5041"/>
    <w:rPr>
      <w:rFonts w:ascii="Book Antiqua" w:hAnsi="Book Antiqua"/>
      <w:shd w:val="clear" w:color="auto" w:fill="000080"/>
    </w:rPr>
  </w:style>
  <w:style w:type="paragraph" w:styleId="CommentText">
    <w:name w:val="annotation text"/>
    <w:basedOn w:val="Normal"/>
    <w:link w:val="CommentTextChar"/>
    <w:unhideWhenUsed/>
    <w:rsid w:val="009E5041"/>
  </w:style>
  <w:style w:type="character" w:customStyle="1" w:styleId="CommentTextChar">
    <w:name w:val="Comment Text Char"/>
    <w:basedOn w:val="DefaultParagraphFont"/>
    <w:link w:val="CommentText"/>
    <w:uiPriority w:val="99"/>
    <w:semiHidden/>
    <w:rsid w:val="009E5041"/>
    <w:rPr>
      <w:rFonts w:ascii="Book Antiqua" w:hAnsi="Book Antiqua"/>
    </w:rPr>
  </w:style>
  <w:style w:type="paragraph" w:styleId="CommentSubject">
    <w:name w:val="annotation subject"/>
    <w:basedOn w:val="CommentText"/>
    <w:next w:val="CommentText"/>
    <w:link w:val="CommentSubjectChar"/>
    <w:rsid w:val="009E5041"/>
    <w:pPr>
      <w:widowControl w:val="0"/>
      <w:overflowPunct/>
      <w:autoSpaceDE/>
      <w:autoSpaceDN/>
      <w:adjustRightInd/>
      <w:textAlignment w:val="auto"/>
    </w:pPr>
    <w:rPr>
      <w:rFonts w:ascii="Times" w:hAnsi="Times"/>
      <w:b/>
      <w:bCs/>
    </w:rPr>
  </w:style>
  <w:style w:type="character" w:customStyle="1" w:styleId="Char1">
    <w:name w:val="批注主题 Char1"/>
    <w:basedOn w:val="CommentTextChar"/>
    <w:uiPriority w:val="99"/>
    <w:semiHidden/>
    <w:rsid w:val="009E5041"/>
    <w:rPr>
      <w:rFonts w:ascii="Book Antiqua" w:hAnsi="Book Antiqua"/>
      <w:b/>
      <w:bCs/>
    </w:rPr>
  </w:style>
  <w:style w:type="paragraph" w:styleId="PlainText">
    <w:name w:val="Plain Text"/>
    <w:basedOn w:val="Normal"/>
    <w:link w:val="PlainTextChar"/>
    <w:rsid w:val="009E5041"/>
    <w:pPr>
      <w:overflowPunct/>
      <w:autoSpaceDE/>
      <w:autoSpaceDN/>
      <w:adjustRightInd/>
      <w:textAlignment w:val="auto"/>
    </w:pPr>
    <w:rPr>
      <w:rFonts w:ascii="Courier New" w:hAnsi="Courier New"/>
    </w:rPr>
  </w:style>
  <w:style w:type="character" w:customStyle="1" w:styleId="Char10">
    <w:name w:val="纯文本 Char1"/>
    <w:basedOn w:val="DefaultParagraphFont"/>
    <w:uiPriority w:val="99"/>
    <w:semiHidden/>
    <w:rsid w:val="009E5041"/>
    <w:rPr>
      <w:rFonts w:ascii="宋体" w:hAnsi="Courier New" w:cs="Courier New"/>
      <w:sz w:val="21"/>
      <w:szCs w:val="21"/>
    </w:rPr>
  </w:style>
  <w:style w:type="paragraph" w:styleId="Revision">
    <w:name w:val="Revision"/>
    <w:rsid w:val="009E5041"/>
    <w:rPr>
      <w:rFonts w:ascii="Calibri" w:hAnsi="Calibri"/>
      <w:kern w:val="2"/>
      <w:sz w:val="21"/>
      <w:szCs w:val="22"/>
    </w:rPr>
  </w:style>
  <w:style w:type="paragraph" w:customStyle="1" w:styleId="a">
    <w:name w:val="脚本"/>
    <w:basedOn w:val="ListParagraph"/>
    <w:next w:val="TOC4"/>
    <w:rsid w:val="009E5041"/>
    <w:pPr>
      <w:widowControl/>
      <w:pBdr>
        <w:top w:val="single" w:sz="4" w:space="1" w:color="auto"/>
        <w:left w:val="single" w:sz="4" w:space="4" w:color="auto"/>
        <w:bottom w:val="single" w:sz="4" w:space="31" w:color="auto"/>
        <w:right w:val="single" w:sz="4" w:space="4" w:color="auto"/>
      </w:pBdr>
      <w:shd w:val="clear" w:color="auto" w:fill="E0E0E0"/>
      <w:overflowPunct w:val="0"/>
      <w:autoSpaceDE w:val="0"/>
      <w:autoSpaceDN w:val="0"/>
      <w:adjustRightInd w:val="0"/>
      <w:ind w:leftChars="428" w:left="899" w:firstLineChars="1050" w:firstLine="2310"/>
      <w:jc w:val="left"/>
    </w:pPr>
    <w:rPr>
      <w:rFonts w:ascii="Book Antiqua" w:hAnsi="Book Antiqua" w:cs="Arial"/>
      <w:color w:val="FF0000"/>
      <w:kern w:val="0"/>
      <w:sz w:val="22"/>
    </w:rPr>
  </w:style>
  <w:style w:type="paragraph" w:styleId="ListParagraph">
    <w:name w:val="List Paragraph"/>
    <w:basedOn w:val="Normal"/>
    <w:uiPriority w:val="34"/>
    <w:qFormat/>
    <w:rsid w:val="009E5041"/>
    <w:pPr>
      <w:widowControl w:val="0"/>
      <w:overflowPunct/>
      <w:autoSpaceDE/>
      <w:autoSpaceDN/>
      <w:adjustRightInd/>
      <w:ind w:firstLineChars="200" w:firstLine="420"/>
      <w:jc w:val="both"/>
      <w:textAlignment w:val="auto"/>
    </w:pPr>
    <w:rPr>
      <w:rFonts w:ascii="Calibri" w:hAnsi="Calibri"/>
      <w:kern w:val="2"/>
      <w:sz w:val="21"/>
      <w:szCs w:val="22"/>
    </w:rPr>
  </w:style>
  <w:style w:type="paragraph" w:customStyle="1" w:styleId="1">
    <w:name w:val="列出段落1"/>
    <w:basedOn w:val="Normal"/>
    <w:rsid w:val="009E5041"/>
    <w:pPr>
      <w:widowControl w:val="0"/>
      <w:overflowPunct/>
      <w:autoSpaceDE/>
      <w:autoSpaceDN/>
      <w:adjustRightInd/>
      <w:ind w:firstLineChars="200" w:firstLine="420"/>
      <w:jc w:val="both"/>
      <w:textAlignment w:val="auto"/>
    </w:pPr>
    <w:rPr>
      <w:rFonts w:ascii="Calibri" w:hAnsi="Calibri"/>
      <w:kern w:val="2"/>
      <w:sz w:val="21"/>
      <w:szCs w:val="22"/>
    </w:rPr>
  </w:style>
  <w:style w:type="paragraph" w:customStyle="1" w:styleId="Default">
    <w:name w:val="Default"/>
    <w:rsid w:val="009E5041"/>
    <w:pPr>
      <w:widowControl w:val="0"/>
      <w:autoSpaceDE w:val="0"/>
      <w:autoSpaceDN w:val="0"/>
      <w:adjustRightInd w:val="0"/>
    </w:pPr>
    <w:rPr>
      <w:rFonts w:ascii="Arial" w:hAnsi="Arial" w:cs="Arial"/>
      <w:color w:val="000000"/>
      <w:sz w:val="24"/>
      <w:szCs w:val="24"/>
    </w:rPr>
  </w:style>
  <w:style w:type="paragraph" w:customStyle="1" w:styleId="km">
    <w:name w:val="km"/>
    <w:basedOn w:val="Normal"/>
    <w:rsid w:val="009E5041"/>
    <w:pPr>
      <w:overflowPunct/>
      <w:autoSpaceDE/>
      <w:autoSpaceDN/>
      <w:adjustRightInd/>
      <w:spacing w:before="100" w:beforeAutospacing="1" w:after="100" w:afterAutospacing="1"/>
      <w:textAlignment w:val="auto"/>
    </w:pPr>
    <w:rPr>
      <w:rFonts w:ascii="宋体" w:hAnsi="宋体" w:cs="宋体"/>
      <w:sz w:val="24"/>
      <w:szCs w:val="24"/>
    </w:rPr>
  </w:style>
  <w:style w:type="character" w:customStyle="1" w:styleId="kmcontent">
    <w:name w:val="kmcontent"/>
    <w:basedOn w:val="DefaultParagraphFont"/>
    <w:rsid w:val="009E5041"/>
  </w:style>
  <w:style w:type="paragraph" w:customStyle="1" w:styleId="a0">
    <w:name w:val="“抄送”列表"/>
    <w:basedOn w:val="Normal"/>
    <w:rsid w:val="00743711"/>
    <w:pPr>
      <w:widowControl w:val="0"/>
      <w:overflowPunct/>
      <w:spacing w:line="312" w:lineRule="atLeast"/>
      <w:jc w:val="both"/>
    </w:pPr>
    <w:rPr>
      <w:rFonts w:ascii="Times New Roman" w:hAnsi="Times New Roman"/>
      <w:sz w:val="21"/>
    </w:rPr>
  </w:style>
  <w:style w:type="character" w:customStyle="1" w:styleId="BodyTextChar">
    <w:name w:val="Body Text Char"/>
    <w:aliases w:val="contents Char,body text Char,bt Char,bt + Verdana Char,Left:  5.71 cm + Verdana Char,Left:  5.71 cm Char"/>
    <w:basedOn w:val="DefaultParagraphFont"/>
    <w:link w:val="BodyText"/>
    <w:semiHidden/>
    <w:rsid w:val="0060071D"/>
    <w:rPr>
      <w:rFonts w:ascii="Book Antiqua" w:hAnsi="Book Antiqua"/>
    </w:rPr>
  </w:style>
  <w:style w:type="paragraph" w:customStyle="1" w:styleId="Numberedlist21">
    <w:name w:val="Numbered list 2.1"/>
    <w:basedOn w:val="Heading1"/>
    <w:next w:val="Normal"/>
    <w:rsid w:val="00DB550D"/>
    <w:pPr>
      <w:keepNext w:val="0"/>
      <w:keepLines w:val="0"/>
      <w:numPr>
        <w:numId w:val="14"/>
      </w:numPr>
      <w:pBdr>
        <w:top w:val="none" w:sz="0" w:space="0" w:color="auto"/>
      </w:pBdr>
      <w:tabs>
        <w:tab w:val="left" w:pos="720"/>
      </w:tabs>
      <w:overflowPunct/>
      <w:autoSpaceDE/>
      <w:autoSpaceDN/>
      <w:adjustRightInd/>
      <w:spacing w:before="480" w:beforeAutospacing="0" w:after="0" w:afterAutospacing="0" w:line="276" w:lineRule="auto"/>
      <w:ind w:right="0"/>
      <w:contextualSpacing/>
      <w:textAlignment w:val="auto"/>
    </w:pPr>
    <w:rPr>
      <w:rFonts w:asciiTheme="majorHAnsi" w:eastAsiaTheme="majorEastAsia" w:hAnsiTheme="majorHAnsi" w:cstheme="majorBidi"/>
      <w:b/>
      <w:bCs/>
      <w:sz w:val="28"/>
      <w:szCs w:val="28"/>
    </w:rPr>
  </w:style>
  <w:style w:type="paragraph" w:customStyle="1" w:styleId="Numberedlist22">
    <w:name w:val="Numbered list 2.2"/>
    <w:basedOn w:val="Heading2"/>
    <w:next w:val="Normal"/>
    <w:rsid w:val="00DB550D"/>
    <w:pPr>
      <w:keepNext w:val="0"/>
      <w:keepLines w:val="0"/>
      <w:numPr>
        <w:numId w:val="14"/>
      </w:numPr>
      <w:tabs>
        <w:tab w:val="clear" w:pos="576"/>
      </w:tabs>
      <w:spacing w:line="276" w:lineRule="auto"/>
    </w:pPr>
    <w:rPr>
      <w:rFonts w:asciiTheme="majorHAnsi" w:eastAsiaTheme="majorEastAsia" w:hAnsiTheme="majorHAnsi" w:cstheme="majorBidi"/>
      <w:b/>
      <w:bCs/>
      <w:sz w:val="26"/>
      <w:szCs w:val="26"/>
    </w:rPr>
  </w:style>
  <w:style w:type="paragraph" w:customStyle="1" w:styleId="Numberedlist23">
    <w:name w:val="Numbered list 2.3"/>
    <w:basedOn w:val="Heading3"/>
    <w:next w:val="Normal"/>
    <w:rsid w:val="00DB550D"/>
    <w:pPr>
      <w:keepNext w:val="0"/>
      <w:keepLines w:val="0"/>
      <w:numPr>
        <w:numId w:val="14"/>
      </w:numPr>
      <w:tabs>
        <w:tab w:val="left" w:pos="1080"/>
      </w:tabs>
      <w:overflowPunct/>
      <w:autoSpaceDE/>
      <w:autoSpaceDN/>
      <w:adjustRightInd/>
      <w:spacing w:before="200" w:after="0" w:line="271" w:lineRule="auto"/>
      <w:textAlignment w:val="auto"/>
    </w:pPr>
    <w:rPr>
      <w:rFonts w:asciiTheme="majorHAnsi" w:eastAsiaTheme="majorEastAsia" w:hAnsiTheme="majorHAnsi" w:cstheme="majorBidi"/>
      <w:bCs/>
      <w:sz w:val="22"/>
      <w:szCs w:val="22"/>
    </w:rPr>
  </w:style>
  <w:style w:type="paragraph" w:customStyle="1" w:styleId="Numberedlist24">
    <w:name w:val="Numbered list 2.4"/>
    <w:basedOn w:val="Heading4"/>
    <w:next w:val="Normal"/>
    <w:rsid w:val="00DB550D"/>
    <w:pPr>
      <w:keepNext w:val="0"/>
      <w:keepLines w:val="0"/>
      <w:numPr>
        <w:numId w:val="14"/>
      </w:numPr>
      <w:tabs>
        <w:tab w:val="clear" w:pos="6300"/>
        <w:tab w:val="clear" w:pos="10080"/>
        <w:tab w:val="left" w:pos="1080"/>
        <w:tab w:val="left" w:pos="1440"/>
        <w:tab w:val="left" w:pos="1800"/>
      </w:tabs>
      <w:overflowPunct/>
      <w:autoSpaceDE/>
      <w:autoSpaceDN/>
      <w:adjustRightInd/>
      <w:spacing w:before="200" w:line="276" w:lineRule="auto"/>
      <w:textAlignment w:val="auto"/>
    </w:pPr>
    <w:rPr>
      <w:rFonts w:asciiTheme="majorHAnsi" w:eastAsiaTheme="majorEastAsia" w:hAnsiTheme="majorHAnsi" w:cstheme="majorBidi"/>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8763">
      <w:bodyDiv w:val="1"/>
      <w:marLeft w:val="0"/>
      <w:marRight w:val="0"/>
      <w:marTop w:val="0"/>
      <w:marBottom w:val="0"/>
      <w:divBdr>
        <w:top w:val="none" w:sz="0" w:space="0" w:color="auto"/>
        <w:left w:val="none" w:sz="0" w:space="0" w:color="auto"/>
        <w:bottom w:val="none" w:sz="0" w:space="0" w:color="auto"/>
        <w:right w:val="none" w:sz="0" w:space="0" w:color="auto"/>
      </w:divBdr>
    </w:div>
    <w:div w:id="41639568">
      <w:bodyDiv w:val="1"/>
      <w:marLeft w:val="0"/>
      <w:marRight w:val="0"/>
      <w:marTop w:val="0"/>
      <w:marBottom w:val="0"/>
      <w:divBdr>
        <w:top w:val="none" w:sz="0" w:space="0" w:color="auto"/>
        <w:left w:val="none" w:sz="0" w:space="0" w:color="auto"/>
        <w:bottom w:val="none" w:sz="0" w:space="0" w:color="auto"/>
        <w:right w:val="none" w:sz="0" w:space="0" w:color="auto"/>
      </w:divBdr>
    </w:div>
    <w:div w:id="72433556">
      <w:bodyDiv w:val="1"/>
      <w:marLeft w:val="0"/>
      <w:marRight w:val="0"/>
      <w:marTop w:val="0"/>
      <w:marBottom w:val="0"/>
      <w:divBdr>
        <w:top w:val="none" w:sz="0" w:space="0" w:color="auto"/>
        <w:left w:val="none" w:sz="0" w:space="0" w:color="auto"/>
        <w:bottom w:val="none" w:sz="0" w:space="0" w:color="auto"/>
        <w:right w:val="none" w:sz="0" w:space="0" w:color="auto"/>
      </w:divBdr>
    </w:div>
    <w:div w:id="108162555">
      <w:bodyDiv w:val="1"/>
      <w:marLeft w:val="0"/>
      <w:marRight w:val="0"/>
      <w:marTop w:val="0"/>
      <w:marBottom w:val="0"/>
      <w:divBdr>
        <w:top w:val="none" w:sz="0" w:space="0" w:color="auto"/>
        <w:left w:val="none" w:sz="0" w:space="0" w:color="auto"/>
        <w:bottom w:val="none" w:sz="0" w:space="0" w:color="auto"/>
        <w:right w:val="none" w:sz="0" w:space="0" w:color="auto"/>
      </w:divBdr>
    </w:div>
    <w:div w:id="110781045">
      <w:bodyDiv w:val="1"/>
      <w:marLeft w:val="0"/>
      <w:marRight w:val="0"/>
      <w:marTop w:val="0"/>
      <w:marBottom w:val="0"/>
      <w:divBdr>
        <w:top w:val="none" w:sz="0" w:space="0" w:color="auto"/>
        <w:left w:val="none" w:sz="0" w:space="0" w:color="auto"/>
        <w:bottom w:val="none" w:sz="0" w:space="0" w:color="auto"/>
        <w:right w:val="none" w:sz="0" w:space="0" w:color="auto"/>
      </w:divBdr>
    </w:div>
    <w:div w:id="116797179">
      <w:bodyDiv w:val="1"/>
      <w:marLeft w:val="0"/>
      <w:marRight w:val="0"/>
      <w:marTop w:val="0"/>
      <w:marBottom w:val="0"/>
      <w:divBdr>
        <w:top w:val="none" w:sz="0" w:space="0" w:color="auto"/>
        <w:left w:val="none" w:sz="0" w:space="0" w:color="auto"/>
        <w:bottom w:val="none" w:sz="0" w:space="0" w:color="auto"/>
        <w:right w:val="none" w:sz="0" w:space="0" w:color="auto"/>
      </w:divBdr>
    </w:div>
    <w:div w:id="128473175">
      <w:bodyDiv w:val="1"/>
      <w:marLeft w:val="0"/>
      <w:marRight w:val="0"/>
      <w:marTop w:val="0"/>
      <w:marBottom w:val="0"/>
      <w:divBdr>
        <w:top w:val="none" w:sz="0" w:space="0" w:color="auto"/>
        <w:left w:val="none" w:sz="0" w:space="0" w:color="auto"/>
        <w:bottom w:val="none" w:sz="0" w:space="0" w:color="auto"/>
        <w:right w:val="none" w:sz="0" w:space="0" w:color="auto"/>
      </w:divBdr>
    </w:div>
    <w:div w:id="135100599">
      <w:bodyDiv w:val="1"/>
      <w:marLeft w:val="0"/>
      <w:marRight w:val="0"/>
      <w:marTop w:val="0"/>
      <w:marBottom w:val="0"/>
      <w:divBdr>
        <w:top w:val="none" w:sz="0" w:space="0" w:color="auto"/>
        <w:left w:val="none" w:sz="0" w:space="0" w:color="auto"/>
        <w:bottom w:val="none" w:sz="0" w:space="0" w:color="auto"/>
        <w:right w:val="none" w:sz="0" w:space="0" w:color="auto"/>
      </w:divBdr>
    </w:div>
    <w:div w:id="138573910">
      <w:bodyDiv w:val="1"/>
      <w:marLeft w:val="0"/>
      <w:marRight w:val="0"/>
      <w:marTop w:val="0"/>
      <w:marBottom w:val="0"/>
      <w:divBdr>
        <w:top w:val="none" w:sz="0" w:space="0" w:color="auto"/>
        <w:left w:val="none" w:sz="0" w:space="0" w:color="auto"/>
        <w:bottom w:val="none" w:sz="0" w:space="0" w:color="auto"/>
        <w:right w:val="none" w:sz="0" w:space="0" w:color="auto"/>
      </w:divBdr>
    </w:div>
    <w:div w:id="139737047">
      <w:bodyDiv w:val="1"/>
      <w:marLeft w:val="0"/>
      <w:marRight w:val="0"/>
      <w:marTop w:val="0"/>
      <w:marBottom w:val="0"/>
      <w:divBdr>
        <w:top w:val="none" w:sz="0" w:space="0" w:color="auto"/>
        <w:left w:val="none" w:sz="0" w:space="0" w:color="auto"/>
        <w:bottom w:val="none" w:sz="0" w:space="0" w:color="auto"/>
        <w:right w:val="none" w:sz="0" w:space="0" w:color="auto"/>
      </w:divBdr>
    </w:div>
    <w:div w:id="155073480">
      <w:bodyDiv w:val="1"/>
      <w:marLeft w:val="0"/>
      <w:marRight w:val="0"/>
      <w:marTop w:val="109"/>
      <w:marBottom w:val="0"/>
      <w:divBdr>
        <w:top w:val="none" w:sz="0" w:space="0" w:color="auto"/>
        <w:left w:val="none" w:sz="0" w:space="0" w:color="auto"/>
        <w:bottom w:val="none" w:sz="0" w:space="0" w:color="auto"/>
        <w:right w:val="none" w:sz="0" w:space="0" w:color="auto"/>
      </w:divBdr>
      <w:divsChild>
        <w:div w:id="933825987">
          <w:marLeft w:val="0"/>
          <w:marRight w:val="0"/>
          <w:marTop w:val="0"/>
          <w:marBottom w:val="0"/>
          <w:divBdr>
            <w:top w:val="none" w:sz="0" w:space="0" w:color="auto"/>
            <w:left w:val="none" w:sz="0" w:space="0" w:color="auto"/>
            <w:bottom w:val="none" w:sz="0" w:space="0" w:color="auto"/>
            <w:right w:val="none" w:sz="0" w:space="0" w:color="auto"/>
          </w:divBdr>
          <w:divsChild>
            <w:div w:id="1658656050">
              <w:marLeft w:val="0"/>
              <w:marRight w:val="0"/>
              <w:marTop w:val="0"/>
              <w:marBottom w:val="0"/>
              <w:divBdr>
                <w:top w:val="none" w:sz="0" w:space="0" w:color="auto"/>
                <w:left w:val="none" w:sz="0" w:space="0" w:color="auto"/>
                <w:bottom w:val="none" w:sz="0" w:space="0" w:color="auto"/>
                <w:right w:val="none" w:sz="0" w:space="0" w:color="auto"/>
              </w:divBdr>
              <w:divsChild>
                <w:div w:id="1604650294">
                  <w:marLeft w:val="0"/>
                  <w:marRight w:val="0"/>
                  <w:marTop w:val="0"/>
                  <w:marBottom w:val="0"/>
                  <w:divBdr>
                    <w:top w:val="single" w:sz="2" w:space="0" w:color="888888"/>
                    <w:left w:val="single" w:sz="2" w:space="0" w:color="888888"/>
                    <w:bottom w:val="single" w:sz="2" w:space="0" w:color="888888"/>
                    <w:right w:val="single" w:sz="2" w:space="0" w:color="888888"/>
                  </w:divBdr>
                  <w:divsChild>
                    <w:div w:id="1174415228">
                      <w:marLeft w:val="0"/>
                      <w:marRight w:val="0"/>
                      <w:marTop w:val="0"/>
                      <w:marBottom w:val="0"/>
                      <w:divBdr>
                        <w:top w:val="none" w:sz="0" w:space="0" w:color="auto"/>
                        <w:left w:val="none" w:sz="0" w:space="0" w:color="auto"/>
                        <w:bottom w:val="none" w:sz="0" w:space="0" w:color="auto"/>
                        <w:right w:val="none" w:sz="0" w:space="0" w:color="auto"/>
                      </w:divBdr>
                      <w:divsChild>
                        <w:div w:id="1883863964">
                          <w:marLeft w:val="0"/>
                          <w:marRight w:val="0"/>
                          <w:marTop w:val="0"/>
                          <w:marBottom w:val="0"/>
                          <w:divBdr>
                            <w:top w:val="none" w:sz="0" w:space="0" w:color="auto"/>
                            <w:left w:val="none" w:sz="0" w:space="0" w:color="auto"/>
                            <w:bottom w:val="none" w:sz="0" w:space="0" w:color="auto"/>
                            <w:right w:val="none" w:sz="0" w:space="0" w:color="auto"/>
                          </w:divBdr>
                          <w:divsChild>
                            <w:div w:id="2084523029">
                              <w:marLeft w:val="0"/>
                              <w:marRight w:val="0"/>
                              <w:marTop w:val="0"/>
                              <w:marBottom w:val="0"/>
                              <w:divBdr>
                                <w:top w:val="none" w:sz="0" w:space="0" w:color="auto"/>
                                <w:left w:val="none" w:sz="0" w:space="0" w:color="auto"/>
                                <w:bottom w:val="none" w:sz="0" w:space="0" w:color="auto"/>
                                <w:right w:val="none" w:sz="0" w:space="0" w:color="auto"/>
                              </w:divBdr>
                              <w:divsChild>
                                <w:div w:id="1435516739">
                                  <w:marLeft w:val="0"/>
                                  <w:marRight w:val="0"/>
                                  <w:marTop w:val="0"/>
                                  <w:marBottom w:val="0"/>
                                  <w:divBdr>
                                    <w:top w:val="none" w:sz="0" w:space="0" w:color="auto"/>
                                    <w:left w:val="none" w:sz="0" w:space="0" w:color="auto"/>
                                    <w:bottom w:val="none" w:sz="0" w:space="0" w:color="auto"/>
                                    <w:right w:val="none" w:sz="0" w:space="0" w:color="auto"/>
                                  </w:divBdr>
                                  <w:divsChild>
                                    <w:div w:id="1409419403">
                                      <w:marLeft w:val="0"/>
                                      <w:marRight w:val="0"/>
                                      <w:marTop w:val="0"/>
                                      <w:marBottom w:val="0"/>
                                      <w:divBdr>
                                        <w:top w:val="none" w:sz="0" w:space="0" w:color="auto"/>
                                        <w:left w:val="none" w:sz="0" w:space="0" w:color="auto"/>
                                        <w:bottom w:val="none" w:sz="0" w:space="0" w:color="auto"/>
                                        <w:right w:val="none" w:sz="0" w:space="0" w:color="auto"/>
                                      </w:divBdr>
                                      <w:divsChild>
                                        <w:div w:id="753160683">
                                          <w:marLeft w:val="0"/>
                                          <w:marRight w:val="0"/>
                                          <w:marTop w:val="0"/>
                                          <w:marBottom w:val="0"/>
                                          <w:divBdr>
                                            <w:top w:val="none" w:sz="0" w:space="0" w:color="auto"/>
                                            <w:left w:val="none" w:sz="0" w:space="0" w:color="auto"/>
                                            <w:bottom w:val="none" w:sz="0" w:space="0" w:color="auto"/>
                                            <w:right w:val="none" w:sz="0" w:space="0" w:color="auto"/>
                                          </w:divBdr>
                                          <w:divsChild>
                                            <w:div w:id="634725446">
                                              <w:marLeft w:val="0"/>
                                              <w:marRight w:val="0"/>
                                              <w:marTop w:val="0"/>
                                              <w:marBottom w:val="0"/>
                                              <w:divBdr>
                                                <w:top w:val="none" w:sz="0" w:space="0" w:color="auto"/>
                                                <w:left w:val="none" w:sz="0" w:space="0" w:color="auto"/>
                                                <w:bottom w:val="none" w:sz="0" w:space="0" w:color="auto"/>
                                                <w:right w:val="none" w:sz="0" w:space="0" w:color="auto"/>
                                              </w:divBdr>
                                              <w:divsChild>
                                                <w:div w:id="1402026990">
                                                  <w:marLeft w:val="0"/>
                                                  <w:marRight w:val="0"/>
                                                  <w:marTop w:val="0"/>
                                                  <w:marBottom w:val="0"/>
                                                  <w:divBdr>
                                                    <w:top w:val="none" w:sz="0" w:space="0" w:color="auto"/>
                                                    <w:left w:val="none" w:sz="0" w:space="0" w:color="auto"/>
                                                    <w:bottom w:val="none" w:sz="0" w:space="0" w:color="auto"/>
                                                    <w:right w:val="none" w:sz="0" w:space="0" w:color="auto"/>
                                                  </w:divBdr>
                                                  <w:divsChild>
                                                    <w:div w:id="1053625911">
                                                      <w:marLeft w:val="0"/>
                                                      <w:marRight w:val="0"/>
                                                      <w:marTop w:val="0"/>
                                                      <w:marBottom w:val="0"/>
                                                      <w:divBdr>
                                                        <w:top w:val="none" w:sz="0" w:space="0" w:color="auto"/>
                                                        <w:left w:val="none" w:sz="0" w:space="0" w:color="auto"/>
                                                        <w:bottom w:val="none" w:sz="0" w:space="0" w:color="auto"/>
                                                        <w:right w:val="none" w:sz="0" w:space="0" w:color="auto"/>
                                                      </w:divBdr>
                                                      <w:divsChild>
                                                        <w:div w:id="1306079600">
                                                          <w:marLeft w:val="0"/>
                                                          <w:marRight w:val="0"/>
                                                          <w:marTop w:val="0"/>
                                                          <w:marBottom w:val="0"/>
                                                          <w:divBdr>
                                                            <w:top w:val="none" w:sz="0" w:space="0" w:color="auto"/>
                                                            <w:left w:val="none" w:sz="0" w:space="0" w:color="auto"/>
                                                            <w:bottom w:val="none" w:sz="0" w:space="0" w:color="auto"/>
                                                            <w:right w:val="none" w:sz="0" w:space="0" w:color="auto"/>
                                                          </w:divBdr>
                                                          <w:divsChild>
                                                            <w:div w:id="181826967">
                                                              <w:marLeft w:val="0"/>
                                                              <w:marRight w:val="0"/>
                                                              <w:marTop w:val="0"/>
                                                              <w:marBottom w:val="0"/>
                                                              <w:divBdr>
                                                                <w:top w:val="none" w:sz="0" w:space="0" w:color="auto"/>
                                                                <w:left w:val="none" w:sz="0" w:space="0" w:color="auto"/>
                                                                <w:bottom w:val="none" w:sz="0" w:space="0" w:color="auto"/>
                                                                <w:right w:val="none" w:sz="0" w:space="0" w:color="auto"/>
                                                              </w:divBdr>
                                                              <w:divsChild>
                                                                <w:div w:id="93213512">
                                                                  <w:marLeft w:val="0"/>
                                                                  <w:marRight w:val="0"/>
                                                                  <w:marTop w:val="0"/>
                                                                  <w:marBottom w:val="0"/>
                                                                  <w:divBdr>
                                                                    <w:top w:val="none" w:sz="0" w:space="0" w:color="auto"/>
                                                                    <w:left w:val="none" w:sz="0" w:space="0" w:color="auto"/>
                                                                    <w:bottom w:val="none" w:sz="0" w:space="0" w:color="auto"/>
                                                                    <w:right w:val="none" w:sz="0" w:space="0" w:color="auto"/>
                                                                  </w:divBdr>
                                                                  <w:divsChild>
                                                                    <w:div w:id="464393468">
                                                                      <w:marLeft w:val="0"/>
                                                                      <w:marRight w:val="0"/>
                                                                      <w:marTop w:val="0"/>
                                                                      <w:marBottom w:val="0"/>
                                                                      <w:divBdr>
                                                                        <w:top w:val="none" w:sz="0" w:space="0" w:color="auto"/>
                                                                        <w:left w:val="none" w:sz="0" w:space="0" w:color="auto"/>
                                                                        <w:bottom w:val="none" w:sz="0" w:space="0" w:color="auto"/>
                                                                        <w:right w:val="none" w:sz="0" w:space="0" w:color="auto"/>
                                                                      </w:divBdr>
                                                                      <w:divsChild>
                                                                        <w:div w:id="1409302980">
                                                                          <w:marLeft w:val="0"/>
                                                                          <w:marRight w:val="0"/>
                                                                          <w:marTop w:val="0"/>
                                                                          <w:marBottom w:val="0"/>
                                                                          <w:divBdr>
                                                                            <w:top w:val="none" w:sz="0" w:space="0" w:color="auto"/>
                                                                            <w:left w:val="none" w:sz="0" w:space="0" w:color="auto"/>
                                                                            <w:bottom w:val="none" w:sz="0" w:space="0" w:color="auto"/>
                                                                            <w:right w:val="none" w:sz="0" w:space="0" w:color="auto"/>
                                                                          </w:divBdr>
                                                                          <w:divsChild>
                                                                            <w:div w:id="99952271">
                                                                              <w:marLeft w:val="0"/>
                                                                              <w:marRight w:val="0"/>
                                                                              <w:marTop w:val="0"/>
                                                                              <w:marBottom w:val="0"/>
                                                                              <w:divBdr>
                                                                                <w:top w:val="none" w:sz="0" w:space="0" w:color="auto"/>
                                                                                <w:left w:val="none" w:sz="0" w:space="0" w:color="auto"/>
                                                                                <w:bottom w:val="none" w:sz="0" w:space="0" w:color="auto"/>
                                                                                <w:right w:val="none" w:sz="0" w:space="0" w:color="auto"/>
                                                                              </w:divBdr>
                                                                              <w:divsChild>
                                                                                <w:div w:id="1104301558">
                                                                                  <w:marLeft w:val="0"/>
                                                                                  <w:marRight w:val="0"/>
                                                                                  <w:marTop w:val="0"/>
                                                                                  <w:marBottom w:val="0"/>
                                                                                  <w:divBdr>
                                                                                    <w:top w:val="none" w:sz="0" w:space="0" w:color="auto"/>
                                                                                    <w:left w:val="none" w:sz="0" w:space="0" w:color="auto"/>
                                                                                    <w:bottom w:val="none" w:sz="0" w:space="0" w:color="auto"/>
                                                                                    <w:right w:val="none" w:sz="0" w:space="0" w:color="auto"/>
                                                                                  </w:divBdr>
                                                                                  <w:divsChild>
                                                                                    <w:div w:id="1891114732">
                                                                                      <w:marLeft w:val="0"/>
                                                                                      <w:marRight w:val="0"/>
                                                                                      <w:marTop w:val="0"/>
                                                                                      <w:marBottom w:val="0"/>
                                                                                      <w:divBdr>
                                                                                        <w:top w:val="none" w:sz="0" w:space="0" w:color="auto"/>
                                                                                        <w:left w:val="none" w:sz="0" w:space="0" w:color="auto"/>
                                                                                        <w:bottom w:val="none" w:sz="0" w:space="0" w:color="auto"/>
                                                                                        <w:right w:val="none" w:sz="0" w:space="0" w:color="auto"/>
                                                                                      </w:divBdr>
                                                                                      <w:divsChild>
                                                                                        <w:div w:id="92627604">
                                                                                          <w:marLeft w:val="0"/>
                                                                                          <w:marRight w:val="0"/>
                                                                                          <w:marTop w:val="0"/>
                                                                                          <w:marBottom w:val="0"/>
                                                                                          <w:divBdr>
                                                                                            <w:top w:val="none" w:sz="0" w:space="0" w:color="auto"/>
                                                                                            <w:left w:val="none" w:sz="0" w:space="0" w:color="auto"/>
                                                                                            <w:bottom w:val="none" w:sz="0" w:space="0" w:color="auto"/>
                                                                                            <w:right w:val="none" w:sz="0" w:space="0" w:color="auto"/>
                                                                                          </w:divBdr>
                                                                                          <w:divsChild>
                                                                                            <w:div w:id="1065178068">
                                                                                              <w:marLeft w:val="0"/>
                                                                                              <w:marRight w:val="0"/>
                                                                                              <w:marTop w:val="0"/>
                                                                                              <w:marBottom w:val="0"/>
                                                                                              <w:divBdr>
                                                                                                <w:top w:val="none" w:sz="0" w:space="0" w:color="auto"/>
                                                                                                <w:left w:val="none" w:sz="0" w:space="0" w:color="auto"/>
                                                                                                <w:bottom w:val="none" w:sz="0" w:space="0" w:color="auto"/>
                                                                                                <w:right w:val="none" w:sz="0" w:space="0" w:color="auto"/>
                                                                                              </w:divBdr>
                                                                                              <w:divsChild>
                                                                                                <w:div w:id="1450667000">
                                                                                                  <w:marLeft w:val="0"/>
                                                                                                  <w:marRight w:val="0"/>
                                                                                                  <w:marTop w:val="0"/>
                                                                                                  <w:marBottom w:val="0"/>
                                                                                                  <w:divBdr>
                                                                                                    <w:top w:val="none" w:sz="0" w:space="0" w:color="auto"/>
                                                                                                    <w:left w:val="none" w:sz="0" w:space="0" w:color="auto"/>
                                                                                                    <w:bottom w:val="none" w:sz="0" w:space="0" w:color="auto"/>
                                                                                                    <w:right w:val="none" w:sz="0" w:space="0" w:color="auto"/>
                                                                                                  </w:divBdr>
                                                                                                  <w:divsChild>
                                                                                                    <w:div w:id="25494300">
                                                                                                      <w:marLeft w:val="0"/>
                                                                                                      <w:marRight w:val="0"/>
                                                                                                      <w:marTop w:val="0"/>
                                                                                                      <w:marBottom w:val="0"/>
                                                                                                      <w:divBdr>
                                                                                                        <w:top w:val="none" w:sz="0" w:space="0" w:color="auto"/>
                                                                                                        <w:left w:val="none" w:sz="0" w:space="0" w:color="auto"/>
                                                                                                        <w:bottom w:val="none" w:sz="0" w:space="0" w:color="auto"/>
                                                                                                        <w:right w:val="none" w:sz="0" w:space="0" w:color="auto"/>
                                                                                                      </w:divBdr>
                                                                                                      <w:divsChild>
                                                                                                        <w:div w:id="407382279">
                                                                                                          <w:marLeft w:val="0"/>
                                                                                                          <w:marRight w:val="0"/>
                                                                                                          <w:marTop w:val="0"/>
                                                                                                          <w:marBottom w:val="0"/>
                                                                                                          <w:divBdr>
                                                                                                            <w:top w:val="none" w:sz="0" w:space="0" w:color="auto"/>
                                                                                                            <w:left w:val="none" w:sz="0" w:space="0" w:color="auto"/>
                                                                                                            <w:bottom w:val="none" w:sz="0" w:space="0" w:color="auto"/>
                                                                                                            <w:right w:val="none" w:sz="0" w:space="0" w:color="auto"/>
                                                                                                          </w:divBdr>
                                                                                                          <w:divsChild>
                                                                                                            <w:div w:id="1709406027">
                                                                                                              <w:marLeft w:val="0"/>
                                                                                                              <w:marRight w:val="0"/>
                                                                                                              <w:marTop w:val="0"/>
                                                                                                              <w:marBottom w:val="0"/>
                                                                                                              <w:divBdr>
                                                                                                                <w:top w:val="none" w:sz="0" w:space="0" w:color="auto"/>
                                                                                                                <w:left w:val="none" w:sz="0" w:space="0" w:color="auto"/>
                                                                                                                <w:bottom w:val="none" w:sz="0" w:space="0" w:color="auto"/>
                                                                                                                <w:right w:val="none" w:sz="0" w:space="0" w:color="auto"/>
                                                                                                              </w:divBdr>
                                                                                                              <w:divsChild>
                                                                                                                <w:div w:id="1067536595">
                                                                                                                  <w:marLeft w:val="0"/>
                                                                                                                  <w:marRight w:val="0"/>
                                                                                                                  <w:marTop w:val="0"/>
                                                                                                                  <w:marBottom w:val="0"/>
                                                                                                                  <w:divBdr>
                                                                                                                    <w:top w:val="none" w:sz="0" w:space="0" w:color="auto"/>
                                                                                                                    <w:left w:val="none" w:sz="0" w:space="0" w:color="auto"/>
                                                                                                                    <w:bottom w:val="none" w:sz="0" w:space="0" w:color="auto"/>
                                                                                                                    <w:right w:val="none" w:sz="0" w:space="0" w:color="auto"/>
                                                                                                                  </w:divBdr>
                                                                                                                  <w:divsChild>
                                                                                                                    <w:div w:id="1160075242">
                                                                                                                      <w:marLeft w:val="0"/>
                                                                                                                      <w:marRight w:val="0"/>
                                                                                                                      <w:marTop w:val="0"/>
                                                                                                                      <w:marBottom w:val="0"/>
                                                                                                                      <w:divBdr>
                                                                                                                        <w:top w:val="none" w:sz="0" w:space="0" w:color="auto"/>
                                                                                                                        <w:left w:val="none" w:sz="0" w:space="0" w:color="auto"/>
                                                                                                                        <w:bottom w:val="none" w:sz="0" w:space="0" w:color="auto"/>
                                                                                                                        <w:right w:val="none" w:sz="0" w:space="0" w:color="auto"/>
                                                                                                                      </w:divBdr>
                                                                                                                      <w:divsChild>
                                                                                                                        <w:div w:id="1962106231">
                                                                                                                          <w:marLeft w:val="0"/>
                                                                                                                          <w:marRight w:val="0"/>
                                                                                                                          <w:marTop w:val="0"/>
                                                                                                                          <w:marBottom w:val="0"/>
                                                                                                                          <w:divBdr>
                                                                                                                            <w:top w:val="none" w:sz="0" w:space="0" w:color="auto"/>
                                                                                                                            <w:left w:val="none" w:sz="0" w:space="0" w:color="auto"/>
                                                                                                                            <w:bottom w:val="none" w:sz="0" w:space="0" w:color="auto"/>
                                                                                                                            <w:right w:val="none" w:sz="0" w:space="0" w:color="auto"/>
                                                                                                                          </w:divBdr>
                                                                                                                        </w:div>
                                                                                                                        <w:div w:id="20460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477">
                                                                                                                  <w:marLeft w:val="0"/>
                                                                                                                  <w:marRight w:val="0"/>
                                                                                                                  <w:marTop w:val="0"/>
                                                                                                                  <w:marBottom w:val="0"/>
                                                                                                                  <w:divBdr>
                                                                                                                    <w:top w:val="none" w:sz="0" w:space="0" w:color="auto"/>
                                                                                                                    <w:left w:val="none" w:sz="0" w:space="0" w:color="auto"/>
                                                                                                                    <w:bottom w:val="none" w:sz="0" w:space="0" w:color="auto"/>
                                                                                                                    <w:right w:val="none" w:sz="0" w:space="0" w:color="auto"/>
                                                                                                                  </w:divBdr>
                                                                                                                  <w:divsChild>
                                                                                                                    <w:div w:id="520356206">
                                                                                                                      <w:marLeft w:val="0"/>
                                                                                                                      <w:marRight w:val="0"/>
                                                                                                                      <w:marTop w:val="0"/>
                                                                                                                      <w:marBottom w:val="0"/>
                                                                                                                      <w:divBdr>
                                                                                                                        <w:top w:val="none" w:sz="0" w:space="0" w:color="auto"/>
                                                                                                                        <w:left w:val="none" w:sz="0" w:space="0" w:color="auto"/>
                                                                                                                        <w:bottom w:val="none" w:sz="0" w:space="0" w:color="auto"/>
                                                                                                                        <w:right w:val="none" w:sz="0" w:space="0" w:color="auto"/>
                                                                                                                      </w:divBdr>
                                                                                                                      <w:divsChild>
                                                                                                                        <w:div w:id="1035816042">
                                                                                                                          <w:marLeft w:val="0"/>
                                                                                                                          <w:marRight w:val="0"/>
                                                                                                                          <w:marTop w:val="0"/>
                                                                                                                          <w:marBottom w:val="0"/>
                                                                                                                          <w:divBdr>
                                                                                                                            <w:top w:val="none" w:sz="0" w:space="0" w:color="auto"/>
                                                                                                                            <w:left w:val="none" w:sz="0" w:space="0" w:color="auto"/>
                                                                                                                            <w:bottom w:val="none" w:sz="0" w:space="0" w:color="auto"/>
                                                                                                                            <w:right w:val="none" w:sz="0" w:space="0" w:color="auto"/>
                                                                                                                          </w:divBdr>
                                                                                                                          <w:divsChild>
                                                                                                                            <w:div w:id="1521966926">
                                                                                                                              <w:marLeft w:val="0"/>
                                                                                                                              <w:marRight w:val="0"/>
                                                                                                                              <w:marTop w:val="0"/>
                                                                                                                              <w:marBottom w:val="0"/>
                                                                                                                              <w:divBdr>
                                                                                                                                <w:top w:val="none" w:sz="0" w:space="0" w:color="auto"/>
                                                                                                                                <w:left w:val="none" w:sz="0" w:space="0" w:color="auto"/>
                                                                                                                                <w:bottom w:val="none" w:sz="0" w:space="0" w:color="auto"/>
                                                                                                                                <w:right w:val="none" w:sz="0" w:space="0" w:color="auto"/>
                                                                                                                              </w:divBdr>
                                                                                                                            </w:div>
                                                                                                                            <w:div w:id="1587032523">
                                                                                                                              <w:marLeft w:val="0"/>
                                                                                                                              <w:marRight w:val="0"/>
                                                                                                                              <w:marTop w:val="0"/>
                                                                                                                              <w:marBottom w:val="0"/>
                                                                                                                              <w:divBdr>
                                                                                                                                <w:top w:val="none" w:sz="0" w:space="0" w:color="auto"/>
                                                                                                                                <w:left w:val="none" w:sz="0" w:space="0" w:color="auto"/>
                                                                                                                                <w:bottom w:val="none" w:sz="0" w:space="0" w:color="auto"/>
                                                                                                                                <w:right w:val="none" w:sz="0" w:space="0" w:color="auto"/>
                                                                                                                              </w:divBdr>
                                                                                                                              <w:divsChild>
                                                                                                                                <w:div w:id="296764346">
                                                                                                                                  <w:marLeft w:val="0"/>
                                                                                                                                  <w:marRight w:val="0"/>
                                                                                                                                  <w:marTop w:val="0"/>
                                                                                                                                  <w:marBottom w:val="0"/>
                                                                                                                                  <w:divBdr>
                                                                                                                                    <w:top w:val="single" w:sz="6" w:space="7" w:color="C1A90D"/>
                                                                                                                                    <w:left w:val="single" w:sz="6" w:space="7" w:color="C1A90D"/>
                                                                                                                                    <w:bottom w:val="single" w:sz="6" w:space="7" w:color="C1A90D"/>
                                                                                                                                    <w:right w:val="single" w:sz="6" w:space="7" w:color="C1A90D"/>
                                                                                                                                  </w:divBdr>
                                                                                                                                </w:div>
                                                                                                                                <w:div w:id="558516893">
                                                                                                                                  <w:marLeft w:val="0"/>
                                                                                                                                  <w:marRight w:val="0"/>
                                                                                                                                  <w:marTop w:val="0"/>
                                                                                                                                  <w:marBottom w:val="0"/>
                                                                                                                                  <w:divBdr>
                                                                                                                                    <w:top w:val="single" w:sz="6" w:space="7" w:color="C1A90D"/>
                                                                                                                                    <w:left w:val="single" w:sz="6" w:space="7" w:color="C1A90D"/>
                                                                                                                                    <w:bottom w:val="single" w:sz="6" w:space="7" w:color="C1A90D"/>
                                                                                                                                    <w:right w:val="single" w:sz="6" w:space="7" w:color="C1A90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277152">
      <w:bodyDiv w:val="1"/>
      <w:marLeft w:val="0"/>
      <w:marRight w:val="0"/>
      <w:marTop w:val="0"/>
      <w:marBottom w:val="0"/>
      <w:divBdr>
        <w:top w:val="none" w:sz="0" w:space="0" w:color="auto"/>
        <w:left w:val="none" w:sz="0" w:space="0" w:color="auto"/>
        <w:bottom w:val="none" w:sz="0" w:space="0" w:color="auto"/>
        <w:right w:val="none" w:sz="0" w:space="0" w:color="auto"/>
      </w:divBdr>
    </w:div>
    <w:div w:id="164983403">
      <w:bodyDiv w:val="1"/>
      <w:marLeft w:val="0"/>
      <w:marRight w:val="0"/>
      <w:marTop w:val="0"/>
      <w:marBottom w:val="0"/>
      <w:divBdr>
        <w:top w:val="none" w:sz="0" w:space="0" w:color="auto"/>
        <w:left w:val="none" w:sz="0" w:space="0" w:color="auto"/>
        <w:bottom w:val="none" w:sz="0" w:space="0" w:color="auto"/>
        <w:right w:val="none" w:sz="0" w:space="0" w:color="auto"/>
      </w:divBdr>
    </w:div>
    <w:div w:id="170876205">
      <w:bodyDiv w:val="1"/>
      <w:marLeft w:val="0"/>
      <w:marRight w:val="0"/>
      <w:marTop w:val="0"/>
      <w:marBottom w:val="0"/>
      <w:divBdr>
        <w:top w:val="none" w:sz="0" w:space="0" w:color="auto"/>
        <w:left w:val="none" w:sz="0" w:space="0" w:color="auto"/>
        <w:bottom w:val="none" w:sz="0" w:space="0" w:color="auto"/>
        <w:right w:val="none" w:sz="0" w:space="0" w:color="auto"/>
      </w:divBdr>
    </w:div>
    <w:div w:id="174611819">
      <w:bodyDiv w:val="1"/>
      <w:marLeft w:val="0"/>
      <w:marRight w:val="0"/>
      <w:marTop w:val="0"/>
      <w:marBottom w:val="0"/>
      <w:divBdr>
        <w:top w:val="none" w:sz="0" w:space="0" w:color="auto"/>
        <w:left w:val="none" w:sz="0" w:space="0" w:color="auto"/>
        <w:bottom w:val="none" w:sz="0" w:space="0" w:color="auto"/>
        <w:right w:val="none" w:sz="0" w:space="0" w:color="auto"/>
      </w:divBdr>
    </w:div>
    <w:div w:id="190656780">
      <w:bodyDiv w:val="1"/>
      <w:marLeft w:val="0"/>
      <w:marRight w:val="0"/>
      <w:marTop w:val="0"/>
      <w:marBottom w:val="0"/>
      <w:divBdr>
        <w:top w:val="none" w:sz="0" w:space="0" w:color="auto"/>
        <w:left w:val="none" w:sz="0" w:space="0" w:color="auto"/>
        <w:bottom w:val="none" w:sz="0" w:space="0" w:color="auto"/>
        <w:right w:val="none" w:sz="0" w:space="0" w:color="auto"/>
      </w:divBdr>
    </w:div>
    <w:div w:id="224340528">
      <w:bodyDiv w:val="1"/>
      <w:marLeft w:val="0"/>
      <w:marRight w:val="0"/>
      <w:marTop w:val="0"/>
      <w:marBottom w:val="0"/>
      <w:divBdr>
        <w:top w:val="none" w:sz="0" w:space="0" w:color="auto"/>
        <w:left w:val="none" w:sz="0" w:space="0" w:color="auto"/>
        <w:bottom w:val="none" w:sz="0" w:space="0" w:color="auto"/>
        <w:right w:val="none" w:sz="0" w:space="0" w:color="auto"/>
      </w:divBdr>
      <w:divsChild>
        <w:div w:id="511262213">
          <w:marLeft w:val="272"/>
          <w:marRight w:val="272"/>
          <w:marTop w:val="68"/>
          <w:marBottom w:val="272"/>
          <w:divBdr>
            <w:top w:val="single" w:sz="6" w:space="6" w:color="auto"/>
            <w:left w:val="single" w:sz="6" w:space="6" w:color="auto"/>
            <w:bottom w:val="single" w:sz="6" w:space="6" w:color="auto"/>
            <w:right w:val="single" w:sz="6" w:space="6" w:color="auto"/>
          </w:divBdr>
        </w:div>
        <w:div w:id="714694797">
          <w:marLeft w:val="272"/>
          <w:marRight w:val="272"/>
          <w:marTop w:val="68"/>
          <w:marBottom w:val="272"/>
          <w:divBdr>
            <w:top w:val="single" w:sz="6" w:space="6" w:color="auto"/>
            <w:left w:val="single" w:sz="6" w:space="6" w:color="auto"/>
            <w:bottom w:val="single" w:sz="6" w:space="6" w:color="auto"/>
            <w:right w:val="single" w:sz="6" w:space="6" w:color="auto"/>
          </w:divBdr>
        </w:div>
        <w:div w:id="1345326532">
          <w:marLeft w:val="272"/>
          <w:marRight w:val="272"/>
          <w:marTop w:val="68"/>
          <w:marBottom w:val="272"/>
          <w:divBdr>
            <w:top w:val="single" w:sz="6" w:space="6" w:color="auto"/>
            <w:left w:val="single" w:sz="6" w:space="6" w:color="auto"/>
            <w:bottom w:val="single" w:sz="6" w:space="6" w:color="auto"/>
            <w:right w:val="single" w:sz="6" w:space="6" w:color="auto"/>
          </w:divBdr>
        </w:div>
        <w:div w:id="1649086629">
          <w:marLeft w:val="272"/>
          <w:marRight w:val="272"/>
          <w:marTop w:val="68"/>
          <w:marBottom w:val="272"/>
          <w:divBdr>
            <w:top w:val="single" w:sz="6" w:space="6" w:color="auto"/>
            <w:left w:val="single" w:sz="6" w:space="6" w:color="auto"/>
            <w:bottom w:val="single" w:sz="6" w:space="6" w:color="auto"/>
            <w:right w:val="single" w:sz="6" w:space="6" w:color="auto"/>
          </w:divBdr>
        </w:div>
      </w:divsChild>
    </w:div>
    <w:div w:id="251469791">
      <w:bodyDiv w:val="1"/>
      <w:marLeft w:val="0"/>
      <w:marRight w:val="0"/>
      <w:marTop w:val="0"/>
      <w:marBottom w:val="0"/>
      <w:divBdr>
        <w:top w:val="none" w:sz="0" w:space="0" w:color="auto"/>
        <w:left w:val="none" w:sz="0" w:space="0" w:color="auto"/>
        <w:bottom w:val="none" w:sz="0" w:space="0" w:color="auto"/>
        <w:right w:val="none" w:sz="0" w:space="0" w:color="auto"/>
      </w:divBdr>
    </w:div>
    <w:div w:id="252709562">
      <w:bodyDiv w:val="1"/>
      <w:marLeft w:val="0"/>
      <w:marRight w:val="0"/>
      <w:marTop w:val="0"/>
      <w:marBottom w:val="0"/>
      <w:divBdr>
        <w:top w:val="none" w:sz="0" w:space="0" w:color="auto"/>
        <w:left w:val="none" w:sz="0" w:space="0" w:color="auto"/>
        <w:bottom w:val="none" w:sz="0" w:space="0" w:color="auto"/>
        <w:right w:val="none" w:sz="0" w:space="0" w:color="auto"/>
      </w:divBdr>
    </w:div>
    <w:div w:id="257099522">
      <w:bodyDiv w:val="1"/>
      <w:marLeft w:val="0"/>
      <w:marRight w:val="0"/>
      <w:marTop w:val="0"/>
      <w:marBottom w:val="0"/>
      <w:divBdr>
        <w:top w:val="none" w:sz="0" w:space="0" w:color="auto"/>
        <w:left w:val="none" w:sz="0" w:space="0" w:color="auto"/>
        <w:bottom w:val="none" w:sz="0" w:space="0" w:color="auto"/>
        <w:right w:val="none" w:sz="0" w:space="0" w:color="auto"/>
      </w:divBdr>
    </w:div>
    <w:div w:id="294870203">
      <w:bodyDiv w:val="1"/>
      <w:marLeft w:val="0"/>
      <w:marRight w:val="0"/>
      <w:marTop w:val="0"/>
      <w:marBottom w:val="0"/>
      <w:divBdr>
        <w:top w:val="none" w:sz="0" w:space="0" w:color="auto"/>
        <w:left w:val="none" w:sz="0" w:space="0" w:color="auto"/>
        <w:bottom w:val="none" w:sz="0" w:space="0" w:color="auto"/>
        <w:right w:val="none" w:sz="0" w:space="0" w:color="auto"/>
      </w:divBdr>
    </w:div>
    <w:div w:id="306130219">
      <w:bodyDiv w:val="1"/>
      <w:marLeft w:val="0"/>
      <w:marRight w:val="0"/>
      <w:marTop w:val="0"/>
      <w:marBottom w:val="0"/>
      <w:divBdr>
        <w:top w:val="none" w:sz="0" w:space="0" w:color="auto"/>
        <w:left w:val="none" w:sz="0" w:space="0" w:color="auto"/>
        <w:bottom w:val="none" w:sz="0" w:space="0" w:color="auto"/>
        <w:right w:val="none" w:sz="0" w:space="0" w:color="auto"/>
      </w:divBdr>
    </w:div>
    <w:div w:id="315425777">
      <w:bodyDiv w:val="1"/>
      <w:marLeft w:val="0"/>
      <w:marRight w:val="0"/>
      <w:marTop w:val="0"/>
      <w:marBottom w:val="0"/>
      <w:divBdr>
        <w:top w:val="none" w:sz="0" w:space="0" w:color="auto"/>
        <w:left w:val="none" w:sz="0" w:space="0" w:color="auto"/>
        <w:bottom w:val="none" w:sz="0" w:space="0" w:color="auto"/>
        <w:right w:val="none" w:sz="0" w:space="0" w:color="auto"/>
      </w:divBdr>
    </w:div>
    <w:div w:id="324474594">
      <w:bodyDiv w:val="1"/>
      <w:marLeft w:val="0"/>
      <w:marRight w:val="0"/>
      <w:marTop w:val="0"/>
      <w:marBottom w:val="0"/>
      <w:divBdr>
        <w:top w:val="none" w:sz="0" w:space="0" w:color="auto"/>
        <w:left w:val="none" w:sz="0" w:space="0" w:color="auto"/>
        <w:bottom w:val="none" w:sz="0" w:space="0" w:color="auto"/>
        <w:right w:val="none" w:sz="0" w:space="0" w:color="auto"/>
      </w:divBdr>
    </w:div>
    <w:div w:id="394547292">
      <w:bodyDiv w:val="1"/>
      <w:marLeft w:val="0"/>
      <w:marRight w:val="0"/>
      <w:marTop w:val="0"/>
      <w:marBottom w:val="0"/>
      <w:divBdr>
        <w:top w:val="none" w:sz="0" w:space="0" w:color="auto"/>
        <w:left w:val="none" w:sz="0" w:space="0" w:color="auto"/>
        <w:bottom w:val="none" w:sz="0" w:space="0" w:color="auto"/>
        <w:right w:val="none" w:sz="0" w:space="0" w:color="auto"/>
      </w:divBdr>
    </w:div>
    <w:div w:id="398484641">
      <w:bodyDiv w:val="1"/>
      <w:marLeft w:val="0"/>
      <w:marRight w:val="0"/>
      <w:marTop w:val="0"/>
      <w:marBottom w:val="0"/>
      <w:divBdr>
        <w:top w:val="none" w:sz="0" w:space="0" w:color="auto"/>
        <w:left w:val="none" w:sz="0" w:space="0" w:color="auto"/>
        <w:bottom w:val="none" w:sz="0" w:space="0" w:color="auto"/>
        <w:right w:val="none" w:sz="0" w:space="0" w:color="auto"/>
      </w:divBdr>
    </w:div>
    <w:div w:id="400324250">
      <w:bodyDiv w:val="1"/>
      <w:marLeft w:val="0"/>
      <w:marRight w:val="0"/>
      <w:marTop w:val="0"/>
      <w:marBottom w:val="0"/>
      <w:divBdr>
        <w:top w:val="none" w:sz="0" w:space="0" w:color="auto"/>
        <w:left w:val="none" w:sz="0" w:space="0" w:color="auto"/>
        <w:bottom w:val="none" w:sz="0" w:space="0" w:color="auto"/>
        <w:right w:val="none" w:sz="0" w:space="0" w:color="auto"/>
      </w:divBdr>
    </w:div>
    <w:div w:id="407122249">
      <w:bodyDiv w:val="1"/>
      <w:marLeft w:val="0"/>
      <w:marRight w:val="0"/>
      <w:marTop w:val="0"/>
      <w:marBottom w:val="0"/>
      <w:divBdr>
        <w:top w:val="none" w:sz="0" w:space="0" w:color="auto"/>
        <w:left w:val="none" w:sz="0" w:space="0" w:color="auto"/>
        <w:bottom w:val="none" w:sz="0" w:space="0" w:color="auto"/>
        <w:right w:val="none" w:sz="0" w:space="0" w:color="auto"/>
      </w:divBdr>
    </w:div>
    <w:div w:id="416512975">
      <w:bodyDiv w:val="1"/>
      <w:marLeft w:val="0"/>
      <w:marRight w:val="0"/>
      <w:marTop w:val="0"/>
      <w:marBottom w:val="0"/>
      <w:divBdr>
        <w:top w:val="none" w:sz="0" w:space="0" w:color="auto"/>
        <w:left w:val="none" w:sz="0" w:space="0" w:color="auto"/>
        <w:bottom w:val="none" w:sz="0" w:space="0" w:color="auto"/>
        <w:right w:val="none" w:sz="0" w:space="0" w:color="auto"/>
      </w:divBdr>
    </w:div>
    <w:div w:id="460002533">
      <w:bodyDiv w:val="1"/>
      <w:marLeft w:val="0"/>
      <w:marRight w:val="0"/>
      <w:marTop w:val="0"/>
      <w:marBottom w:val="0"/>
      <w:divBdr>
        <w:top w:val="none" w:sz="0" w:space="0" w:color="auto"/>
        <w:left w:val="none" w:sz="0" w:space="0" w:color="auto"/>
        <w:bottom w:val="none" w:sz="0" w:space="0" w:color="auto"/>
        <w:right w:val="none" w:sz="0" w:space="0" w:color="auto"/>
      </w:divBdr>
    </w:div>
    <w:div w:id="484010625">
      <w:bodyDiv w:val="1"/>
      <w:marLeft w:val="0"/>
      <w:marRight w:val="0"/>
      <w:marTop w:val="0"/>
      <w:marBottom w:val="0"/>
      <w:divBdr>
        <w:top w:val="none" w:sz="0" w:space="0" w:color="auto"/>
        <w:left w:val="none" w:sz="0" w:space="0" w:color="auto"/>
        <w:bottom w:val="none" w:sz="0" w:space="0" w:color="auto"/>
        <w:right w:val="none" w:sz="0" w:space="0" w:color="auto"/>
      </w:divBdr>
    </w:div>
    <w:div w:id="493836459">
      <w:bodyDiv w:val="1"/>
      <w:marLeft w:val="0"/>
      <w:marRight w:val="0"/>
      <w:marTop w:val="0"/>
      <w:marBottom w:val="0"/>
      <w:divBdr>
        <w:top w:val="none" w:sz="0" w:space="0" w:color="auto"/>
        <w:left w:val="none" w:sz="0" w:space="0" w:color="auto"/>
        <w:bottom w:val="none" w:sz="0" w:space="0" w:color="auto"/>
        <w:right w:val="none" w:sz="0" w:space="0" w:color="auto"/>
      </w:divBdr>
    </w:div>
    <w:div w:id="523832225">
      <w:bodyDiv w:val="1"/>
      <w:marLeft w:val="0"/>
      <w:marRight w:val="0"/>
      <w:marTop w:val="0"/>
      <w:marBottom w:val="0"/>
      <w:divBdr>
        <w:top w:val="none" w:sz="0" w:space="0" w:color="auto"/>
        <w:left w:val="none" w:sz="0" w:space="0" w:color="auto"/>
        <w:bottom w:val="none" w:sz="0" w:space="0" w:color="auto"/>
        <w:right w:val="none" w:sz="0" w:space="0" w:color="auto"/>
      </w:divBdr>
    </w:div>
    <w:div w:id="546917144">
      <w:bodyDiv w:val="1"/>
      <w:marLeft w:val="0"/>
      <w:marRight w:val="0"/>
      <w:marTop w:val="0"/>
      <w:marBottom w:val="0"/>
      <w:divBdr>
        <w:top w:val="none" w:sz="0" w:space="0" w:color="auto"/>
        <w:left w:val="none" w:sz="0" w:space="0" w:color="auto"/>
        <w:bottom w:val="none" w:sz="0" w:space="0" w:color="auto"/>
        <w:right w:val="none" w:sz="0" w:space="0" w:color="auto"/>
      </w:divBdr>
    </w:div>
    <w:div w:id="569997763">
      <w:bodyDiv w:val="1"/>
      <w:marLeft w:val="0"/>
      <w:marRight w:val="0"/>
      <w:marTop w:val="0"/>
      <w:marBottom w:val="0"/>
      <w:divBdr>
        <w:top w:val="none" w:sz="0" w:space="0" w:color="auto"/>
        <w:left w:val="none" w:sz="0" w:space="0" w:color="auto"/>
        <w:bottom w:val="none" w:sz="0" w:space="0" w:color="auto"/>
        <w:right w:val="none" w:sz="0" w:space="0" w:color="auto"/>
      </w:divBdr>
    </w:div>
    <w:div w:id="578296464">
      <w:bodyDiv w:val="1"/>
      <w:marLeft w:val="0"/>
      <w:marRight w:val="0"/>
      <w:marTop w:val="0"/>
      <w:marBottom w:val="0"/>
      <w:divBdr>
        <w:top w:val="none" w:sz="0" w:space="0" w:color="auto"/>
        <w:left w:val="none" w:sz="0" w:space="0" w:color="auto"/>
        <w:bottom w:val="none" w:sz="0" w:space="0" w:color="auto"/>
        <w:right w:val="none" w:sz="0" w:space="0" w:color="auto"/>
      </w:divBdr>
    </w:div>
    <w:div w:id="599877612">
      <w:bodyDiv w:val="1"/>
      <w:marLeft w:val="0"/>
      <w:marRight w:val="0"/>
      <w:marTop w:val="0"/>
      <w:marBottom w:val="0"/>
      <w:divBdr>
        <w:top w:val="none" w:sz="0" w:space="0" w:color="auto"/>
        <w:left w:val="none" w:sz="0" w:space="0" w:color="auto"/>
        <w:bottom w:val="none" w:sz="0" w:space="0" w:color="auto"/>
        <w:right w:val="none" w:sz="0" w:space="0" w:color="auto"/>
      </w:divBdr>
      <w:divsChild>
        <w:div w:id="1535652305">
          <w:marLeft w:val="0"/>
          <w:marRight w:val="0"/>
          <w:marTop w:val="68"/>
          <w:marBottom w:val="0"/>
          <w:divBdr>
            <w:top w:val="single" w:sz="6" w:space="6" w:color="C4D1E6"/>
            <w:left w:val="single" w:sz="6" w:space="6" w:color="C4D1E6"/>
            <w:bottom w:val="single" w:sz="6" w:space="6" w:color="C4D1E6"/>
            <w:right w:val="single" w:sz="6" w:space="6" w:color="C4D1E6"/>
          </w:divBdr>
        </w:div>
      </w:divsChild>
    </w:div>
    <w:div w:id="626353469">
      <w:bodyDiv w:val="1"/>
      <w:marLeft w:val="0"/>
      <w:marRight w:val="0"/>
      <w:marTop w:val="0"/>
      <w:marBottom w:val="0"/>
      <w:divBdr>
        <w:top w:val="none" w:sz="0" w:space="0" w:color="auto"/>
        <w:left w:val="none" w:sz="0" w:space="0" w:color="auto"/>
        <w:bottom w:val="none" w:sz="0" w:space="0" w:color="auto"/>
        <w:right w:val="none" w:sz="0" w:space="0" w:color="auto"/>
      </w:divBdr>
    </w:div>
    <w:div w:id="628707031">
      <w:bodyDiv w:val="1"/>
      <w:marLeft w:val="0"/>
      <w:marRight w:val="0"/>
      <w:marTop w:val="0"/>
      <w:marBottom w:val="0"/>
      <w:divBdr>
        <w:top w:val="none" w:sz="0" w:space="0" w:color="auto"/>
        <w:left w:val="none" w:sz="0" w:space="0" w:color="auto"/>
        <w:bottom w:val="none" w:sz="0" w:space="0" w:color="auto"/>
        <w:right w:val="none" w:sz="0" w:space="0" w:color="auto"/>
      </w:divBdr>
    </w:div>
    <w:div w:id="651062751">
      <w:bodyDiv w:val="1"/>
      <w:marLeft w:val="0"/>
      <w:marRight w:val="0"/>
      <w:marTop w:val="0"/>
      <w:marBottom w:val="0"/>
      <w:divBdr>
        <w:top w:val="none" w:sz="0" w:space="0" w:color="auto"/>
        <w:left w:val="none" w:sz="0" w:space="0" w:color="auto"/>
        <w:bottom w:val="none" w:sz="0" w:space="0" w:color="auto"/>
        <w:right w:val="none" w:sz="0" w:space="0" w:color="auto"/>
      </w:divBdr>
    </w:div>
    <w:div w:id="663240667">
      <w:bodyDiv w:val="1"/>
      <w:marLeft w:val="0"/>
      <w:marRight w:val="0"/>
      <w:marTop w:val="0"/>
      <w:marBottom w:val="0"/>
      <w:divBdr>
        <w:top w:val="none" w:sz="0" w:space="0" w:color="auto"/>
        <w:left w:val="none" w:sz="0" w:space="0" w:color="auto"/>
        <w:bottom w:val="none" w:sz="0" w:space="0" w:color="auto"/>
        <w:right w:val="none" w:sz="0" w:space="0" w:color="auto"/>
      </w:divBdr>
    </w:div>
    <w:div w:id="667363003">
      <w:bodyDiv w:val="1"/>
      <w:marLeft w:val="0"/>
      <w:marRight w:val="0"/>
      <w:marTop w:val="0"/>
      <w:marBottom w:val="0"/>
      <w:divBdr>
        <w:top w:val="none" w:sz="0" w:space="0" w:color="auto"/>
        <w:left w:val="none" w:sz="0" w:space="0" w:color="auto"/>
        <w:bottom w:val="none" w:sz="0" w:space="0" w:color="auto"/>
        <w:right w:val="none" w:sz="0" w:space="0" w:color="auto"/>
      </w:divBdr>
    </w:div>
    <w:div w:id="669262328">
      <w:bodyDiv w:val="1"/>
      <w:marLeft w:val="0"/>
      <w:marRight w:val="0"/>
      <w:marTop w:val="0"/>
      <w:marBottom w:val="0"/>
      <w:divBdr>
        <w:top w:val="none" w:sz="0" w:space="0" w:color="auto"/>
        <w:left w:val="none" w:sz="0" w:space="0" w:color="auto"/>
        <w:bottom w:val="none" w:sz="0" w:space="0" w:color="auto"/>
        <w:right w:val="none" w:sz="0" w:space="0" w:color="auto"/>
      </w:divBdr>
    </w:div>
    <w:div w:id="739211771">
      <w:bodyDiv w:val="1"/>
      <w:marLeft w:val="0"/>
      <w:marRight w:val="0"/>
      <w:marTop w:val="0"/>
      <w:marBottom w:val="0"/>
      <w:divBdr>
        <w:top w:val="none" w:sz="0" w:space="0" w:color="auto"/>
        <w:left w:val="none" w:sz="0" w:space="0" w:color="auto"/>
        <w:bottom w:val="none" w:sz="0" w:space="0" w:color="auto"/>
        <w:right w:val="none" w:sz="0" w:space="0" w:color="auto"/>
      </w:divBdr>
    </w:div>
    <w:div w:id="788624675">
      <w:bodyDiv w:val="1"/>
      <w:marLeft w:val="0"/>
      <w:marRight w:val="0"/>
      <w:marTop w:val="0"/>
      <w:marBottom w:val="0"/>
      <w:divBdr>
        <w:top w:val="none" w:sz="0" w:space="0" w:color="auto"/>
        <w:left w:val="none" w:sz="0" w:space="0" w:color="auto"/>
        <w:bottom w:val="none" w:sz="0" w:space="0" w:color="auto"/>
        <w:right w:val="none" w:sz="0" w:space="0" w:color="auto"/>
      </w:divBdr>
    </w:div>
    <w:div w:id="800995975">
      <w:bodyDiv w:val="1"/>
      <w:marLeft w:val="0"/>
      <w:marRight w:val="0"/>
      <w:marTop w:val="0"/>
      <w:marBottom w:val="0"/>
      <w:divBdr>
        <w:top w:val="none" w:sz="0" w:space="0" w:color="auto"/>
        <w:left w:val="none" w:sz="0" w:space="0" w:color="auto"/>
        <w:bottom w:val="none" w:sz="0" w:space="0" w:color="auto"/>
        <w:right w:val="none" w:sz="0" w:space="0" w:color="auto"/>
      </w:divBdr>
    </w:div>
    <w:div w:id="801582256">
      <w:bodyDiv w:val="1"/>
      <w:marLeft w:val="0"/>
      <w:marRight w:val="0"/>
      <w:marTop w:val="0"/>
      <w:marBottom w:val="0"/>
      <w:divBdr>
        <w:top w:val="none" w:sz="0" w:space="0" w:color="auto"/>
        <w:left w:val="none" w:sz="0" w:space="0" w:color="auto"/>
        <w:bottom w:val="none" w:sz="0" w:space="0" w:color="auto"/>
        <w:right w:val="none" w:sz="0" w:space="0" w:color="auto"/>
      </w:divBdr>
    </w:div>
    <w:div w:id="822477468">
      <w:bodyDiv w:val="1"/>
      <w:marLeft w:val="0"/>
      <w:marRight w:val="0"/>
      <w:marTop w:val="0"/>
      <w:marBottom w:val="0"/>
      <w:divBdr>
        <w:top w:val="none" w:sz="0" w:space="0" w:color="auto"/>
        <w:left w:val="none" w:sz="0" w:space="0" w:color="auto"/>
        <w:bottom w:val="none" w:sz="0" w:space="0" w:color="auto"/>
        <w:right w:val="none" w:sz="0" w:space="0" w:color="auto"/>
      </w:divBdr>
    </w:div>
    <w:div w:id="856042965">
      <w:bodyDiv w:val="1"/>
      <w:marLeft w:val="0"/>
      <w:marRight w:val="0"/>
      <w:marTop w:val="0"/>
      <w:marBottom w:val="0"/>
      <w:divBdr>
        <w:top w:val="none" w:sz="0" w:space="0" w:color="auto"/>
        <w:left w:val="none" w:sz="0" w:space="0" w:color="auto"/>
        <w:bottom w:val="none" w:sz="0" w:space="0" w:color="auto"/>
        <w:right w:val="none" w:sz="0" w:space="0" w:color="auto"/>
      </w:divBdr>
    </w:div>
    <w:div w:id="950551380">
      <w:bodyDiv w:val="1"/>
      <w:marLeft w:val="0"/>
      <w:marRight w:val="0"/>
      <w:marTop w:val="0"/>
      <w:marBottom w:val="0"/>
      <w:divBdr>
        <w:top w:val="none" w:sz="0" w:space="0" w:color="auto"/>
        <w:left w:val="none" w:sz="0" w:space="0" w:color="auto"/>
        <w:bottom w:val="none" w:sz="0" w:space="0" w:color="auto"/>
        <w:right w:val="none" w:sz="0" w:space="0" w:color="auto"/>
      </w:divBdr>
    </w:div>
    <w:div w:id="972562761">
      <w:bodyDiv w:val="1"/>
      <w:marLeft w:val="0"/>
      <w:marRight w:val="0"/>
      <w:marTop w:val="0"/>
      <w:marBottom w:val="0"/>
      <w:divBdr>
        <w:top w:val="none" w:sz="0" w:space="0" w:color="auto"/>
        <w:left w:val="none" w:sz="0" w:space="0" w:color="auto"/>
        <w:bottom w:val="none" w:sz="0" w:space="0" w:color="auto"/>
        <w:right w:val="none" w:sz="0" w:space="0" w:color="auto"/>
      </w:divBdr>
    </w:div>
    <w:div w:id="1006982920">
      <w:bodyDiv w:val="1"/>
      <w:marLeft w:val="0"/>
      <w:marRight w:val="0"/>
      <w:marTop w:val="0"/>
      <w:marBottom w:val="0"/>
      <w:divBdr>
        <w:top w:val="none" w:sz="0" w:space="0" w:color="auto"/>
        <w:left w:val="none" w:sz="0" w:space="0" w:color="auto"/>
        <w:bottom w:val="none" w:sz="0" w:space="0" w:color="auto"/>
        <w:right w:val="none" w:sz="0" w:space="0" w:color="auto"/>
      </w:divBdr>
    </w:div>
    <w:div w:id="1011954621">
      <w:bodyDiv w:val="1"/>
      <w:marLeft w:val="0"/>
      <w:marRight w:val="0"/>
      <w:marTop w:val="0"/>
      <w:marBottom w:val="0"/>
      <w:divBdr>
        <w:top w:val="none" w:sz="0" w:space="0" w:color="auto"/>
        <w:left w:val="none" w:sz="0" w:space="0" w:color="auto"/>
        <w:bottom w:val="none" w:sz="0" w:space="0" w:color="auto"/>
        <w:right w:val="none" w:sz="0" w:space="0" w:color="auto"/>
      </w:divBdr>
    </w:div>
    <w:div w:id="1034574294">
      <w:bodyDiv w:val="1"/>
      <w:marLeft w:val="0"/>
      <w:marRight w:val="0"/>
      <w:marTop w:val="0"/>
      <w:marBottom w:val="0"/>
      <w:divBdr>
        <w:top w:val="none" w:sz="0" w:space="0" w:color="auto"/>
        <w:left w:val="none" w:sz="0" w:space="0" w:color="auto"/>
        <w:bottom w:val="none" w:sz="0" w:space="0" w:color="auto"/>
        <w:right w:val="none" w:sz="0" w:space="0" w:color="auto"/>
      </w:divBdr>
    </w:div>
    <w:div w:id="1082414625">
      <w:bodyDiv w:val="1"/>
      <w:marLeft w:val="0"/>
      <w:marRight w:val="0"/>
      <w:marTop w:val="0"/>
      <w:marBottom w:val="0"/>
      <w:divBdr>
        <w:top w:val="none" w:sz="0" w:space="0" w:color="auto"/>
        <w:left w:val="none" w:sz="0" w:space="0" w:color="auto"/>
        <w:bottom w:val="none" w:sz="0" w:space="0" w:color="auto"/>
        <w:right w:val="none" w:sz="0" w:space="0" w:color="auto"/>
      </w:divBdr>
    </w:div>
    <w:div w:id="1097213966">
      <w:bodyDiv w:val="1"/>
      <w:marLeft w:val="0"/>
      <w:marRight w:val="0"/>
      <w:marTop w:val="0"/>
      <w:marBottom w:val="0"/>
      <w:divBdr>
        <w:top w:val="none" w:sz="0" w:space="0" w:color="auto"/>
        <w:left w:val="none" w:sz="0" w:space="0" w:color="auto"/>
        <w:bottom w:val="none" w:sz="0" w:space="0" w:color="auto"/>
        <w:right w:val="none" w:sz="0" w:space="0" w:color="auto"/>
      </w:divBdr>
    </w:div>
    <w:div w:id="1109278573">
      <w:bodyDiv w:val="1"/>
      <w:marLeft w:val="0"/>
      <w:marRight w:val="0"/>
      <w:marTop w:val="0"/>
      <w:marBottom w:val="0"/>
      <w:divBdr>
        <w:top w:val="none" w:sz="0" w:space="0" w:color="auto"/>
        <w:left w:val="none" w:sz="0" w:space="0" w:color="auto"/>
        <w:bottom w:val="none" w:sz="0" w:space="0" w:color="auto"/>
        <w:right w:val="none" w:sz="0" w:space="0" w:color="auto"/>
      </w:divBdr>
    </w:div>
    <w:div w:id="1115060592">
      <w:bodyDiv w:val="1"/>
      <w:marLeft w:val="0"/>
      <w:marRight w:val="0"/>
      <w:marTop w:val="0"/>
      <w:marBottom w:val="0"/>
      <w:divBdr>
        <w:top w:val="none" w:sz="0" w:space="0" w:color="auto"/>
        <w:left w:val="none" w:sz="0" w:space="0" w:color="auto"/>
        <w:bottom w:val="none" w:sz="0" w:space="0" w:color="auto"/>
        <w:right w:val="none" w:sz="0" w:space="0" w:color="auto"/>
      </w:divBdr>
    </w:div>
    <w:div w:id="1124538221">
      <w:bodyDiv w:val="1"/>
      <w:marLeft w:val="0"/>
      <w:marRight w:val="0"/>
      <w:marTop w:val="0"/>
      <w:marBottom w:val="0"/>
      <w:divBdr>
        <w:top w:val="none" w:sz="0" w:space="0" w:color="auto"/>
        <w:left w:val="none" w:sz="0" w:space="0" w:color="auto"/>
        <w:bottom w:val="none" w:sz="0" w:space="0" w:color="auto"/>
        <w:right w:val="none" w:sz="0" w:space="0" w:color="auto"/>
      </w:divBdr>
    </w:div>
    <w:div w:id="1126661502">
      <w:bodyDiv w:val="1"/>
      <w:marLeft w:val="0"/>
      <w:marRight w:val="0"/>
      <w:marTop w:val="0"/>
      <w:marBottom w:val="0"/>
      <w:divBdr>
        <w:top w:val="none" w:sz="0" w:space="0" w:color="auto"/>
        <w:left w:val="none" w:sz="0" w:space="0" w:color="auto"/>
        <w:bottom w:val="none" w:sz="0" w:space="0" w:color="auto"/>
        <w:right w:val="none" w:sz="0" w:space="0" w:color="auto"/>
      </w:divBdr>
    </w:div>
    <w:div w:id="1130126322">
      <w:bodyDiv w:val="1"/>
      <w:marLeft w:val="0"/>
      <w:marRight w:val="0"/>
      <w:marTop w:val="0"/>
      <w:marBottom w:val="0"/>
      <w:divBdr>
        <w:top w:val="none" w:sz="0" w:space="0" w:color="auto"/>
        <w:left w:val="none" w:sz="0" w:space="0" w:color="auto"/>
        <w:bottom w:val="none" w:sz="0" w:space="0" w:color="auto"/>
        <w:right w:val="none" w:sz="0" w:space="0" w:color="auto"/>
      </w:divBdr>
    </w:div>
    <w:div w:id="1146706195">
      <w:bodyDiv w:val="1"/>
      <w:marLeft w:val="0"/>
      <w:marRight w:val="0"/>
      <w:marTop w:val="0"/>
      <w:marBottom w:val="0"/>
      <w:divBdr>
        <w:top w:val="none" w:sz="0" w:space="0" w:color="auto"/>
        <w:left w:val="none" w:sz="0" w:space="0" w:color="auto"/>
        <w:bottom w:val="none" w:sz="0" w:space="0" w:color="auto"/>
        <w:right w:val="none" w:sz="0" w:space="0" w:color="auto"/>
      </w:divBdr>
    </w:div>
    <w:div w:id="1157845573">
      <w:bodyDiv w:val="1"/>
      <w:marLeft w:val="0"/>
      <w:marRight w:val="0"/>
      <w:marTop w:val="0"/>
      <w:marBottom w:val="0"/>
      <w:divBdr>
        <w:top w:val="none" w:sz="0" w:space="0" w:color="auto"/>
        <w:left w:val="none" w:sz="0" w:space="0" w:color="auto"/>
        <w:bottom w:val="none" w:sz="0" w:space="0" w:color="auto"/>
        <w:right w:val="none" w:sz="0" w:space="0" w:color="auto"/>
      </w:divBdr>
    </w:div>
    <w:div w:id="1171337456">
      <w:bodyDiv w:val="1"/>
      <w:marLeft w:val="0"/>
      <w:marRight w:val="0"/>
      <w:marTop w:val="0"/>
      <w:marBottom w:val="0"/>
      <w:divBdr>
        <w:top w:val="none" w:sz="0" w:space="0" w:color="auto"/>
        <w:left w:val="none" w:sz="0" w:space="0" w:color="auto"/>
        <w:bottom w:val="none" w:sz="0" w:space="0" w:color="auto"/>
        <w:right w:val="none" w:sz="0" w:space="0" w:color="auto"/>
      </w:divBdr>
    </w:div>
    <w:div w:id="1200239031">
      <w:bodyDiv w:val="1"/>
      <w:marLeft w:val="0"/>
      <w:marRight w:val="0"/>
      <w:marTop w:val="0"/>
      <w:marBottom w:val="0"/>
      <w:divBdr>
        <w:top w:val="none" w:sz="0" w:space="0" w:color="auto"/>
        <w:left w:val="none" w:sz="0" w:space="0" w:color="auto"/>
        <w:bottom w:val="none" w:sz="0" w:space="0" w:color="auto"/>
        <w:right w:val="none" w:sz="0" w:space="0" w:color="auto"/>
      </w:divBdr>
    </w:div>
    <w:div w:id="1209994431">
      <w:bodyDiv w:val="1"/>
      <w:marLeft w:val="0"/>
      <w:marRight w:val="0"/>
      <w:marTop w:val="0"/>
      <w:marBottom w:val="0"/>
      <w:divBdr>
        <w:top w:val="none" w:sz="0" w:space="0" w:color="auto"/>
        <w:left w:val="none" w:sz="0" w:space="0" w:color="auto"/>
        <w:bottom w:val="none" w:sz="0" w:space="0" w:color="auto"/>
        <w:right w:val="none" w:sz="0" w:space="0" w:color="auto"/>
      </w:divBdr>
    </w:div>
    <w:div w:id="1250886824">
      <w:bodyDiv w:val="1"/>
      <w:marLeft w:val="0"/>
      <w:marRight w:val="0"/>
      <w:marTop w:val="0"/>
      <w:marBottom w:val="0"/>
      <w:divBdr>
        <w:top w:val="none" w:sz="0" w:space="0" w:color="auto"/>
        <w:left w:val="none" w:sz="0" w:space="0" w:color="auto"/>
        <w:bottom w:val="none" w:sz="0" w:space="0" w:color="auto"/>
        <w:right w:val="none" w:sz="0" w:space="0" w:color="auto"/>
      </w:divBdr>
    </w:div>
    <w:div w:id="1264609329">
      <w:bodyDiv w:val="1"/>
      <w:marLeft w:val="0"/>
      <w:marRight w:val="0"/>
      <w:marTop w:val="0"/>
      <w:marBottom w:val="0"/>
      <w:divBdr>
        <w:top w:val="none" w:sz="0" w:space="0" w:color="auto"/>
        <w:left w:val="none" w:sz="0" w:space="0" w:color="auto"/>
        <w:bottom w:val="none" w:sz="0" w:space="0" w:color="auto"/>
        <w:right w:val="none" w:sz="0" w:space="0" w:color="auto"/>
      </w:divBdr>
    </w:div>
    <w:div w:id="1292780879">
      <w:bodyDiv w:val="1"/>
      <w:marLeft w:val="0"/>
      <w:marRight w:val="0"/>
      <w:marTop w:val="0"/>
      <w:marBottom w:val="0"/>
      <w:divBdr>
        <w:top w:val="none" w:sz="0" w:space="0" w:color="auto"/>
        <w:left w:val="none" w:sz="0" w:space="0" w:color="auto"/>
        <w:bottom w:val="none" w:sz="0" w:space="0" w:color="auto"/>
        <w:right w:val="none" w:sz="0" w:space="0" w:color="auto"/>
      </w:divBdr>
    </w:div>
    <w:div w:id="1316450634">
      <w:bodyDiv w:val="1"/>
      <w:marLeft w:val="0"/>
      <w:marRight w:val="0"/>
      <w:marTop w:val="0"/>
      <w:marBottom w:val="0"/>
      <w:divBdr>
        <w:top w:val="none" w:sz="0" w:space="0" w:color="auto"/>
        <w:left w:val="none" w:sz="0" w:space="0" w:color="auto"/>
        <w:bottom w:val="none" w:sz="0" w:space="0" w:color="auto"/>
        <w:right w:val="none" w:sz="0" w:space="0" w:color="auto"/>
      </w:divBdr>
    </w:div>
    <w:div w:id="1345934899">
      <w:bodyDiv w:val="1"/>
      <w:marLeft w:val="0"/>
      <w:marRight w:val="0"/>
      <w:marTop w:val="0"/>
      <w:marBottom w:val="0"/>
      <w:divBdr>
        <w:top w:val="none" w:sz="0" w:space="0" w:color="auto"/>
        <w:left w:val="none" w:sz="0" w:space="0" w:color="auto"/>
        <w:bottom w:val="none" w:sz="0" w:space="0" w:color="auto"/>
        <w:right w:val="none" w:sz="0" w:space="0" w:color="auto"/>
      </w:divBdr>
    </w:div>
    <w:div w:id="1361399418">
      <w:bodyDiv w:val="1"/>
      <w:marLeft w:val="0"/>
      <w:marRight w:val="0"/>
      <w:marTop w:val="0"/>
      <w:marBottom w:val="0"/>
      <w:divBdr>
        <w:top w:val="none" w:sz="0" w:space="0" w:color="auto"/>
        <w:left w:val="none" w:sz="0" w:space="0" w:color="auto"/>
        <w:bottom w:val="none" w:sz="0" w:space="0" w:color="auto"/>
        <w:right w:val="none" w:sz="0" w:space="0" w:color="auto"/>
      </w:divBdr>
    </w:div>
    <w:div w:id="1370449100">
      <w:bodyDiv w:val="1"/>
      <w:marLeft w:val="0"/>
      <w:marRight w:val="0"/>
      <w:marTop w:val="0"/>
      <w:marBottom w:val="0"/>
      <w:divBdr>
        <w:top w:val="none" w:sz="0" w:space="0" w:color="auto"/>
        <w:left w:val="none" w:sz="0" w:space="0" w:color="auto"/>
        <w:bottom w:val="none" w:sz="0" w:space="0" w:color="auto"/>
        <w:right w:val="none" w:sz="0" w:space="0" w:color="auto"/>
      </w:divBdr>
    </w:div>
    <w:div w:id="1382904215">
      <w:bodyDiv w:val="1"/>
      <w:marLeft w:val="0"/>
      <w:marRight w:val="0"/>
      <w:marTop w:val="0"/>
      <w:marBottom w:val="0"/>
      <w:divBdr>
        <w:top w:val="none" w:sz="0" w:space="0" w:color="auto"/>
        <w:left w:val="none" w:sz="0" w:space="0" w:color="auto"/>
        <w:bottom w:val="none" w:sz="0" w:space="0" w:color="auto"/>
        <w:right w:val="none" w:sz="0" w:space="0" w:color="auto"/>
      </w:divBdr>
    </w:div>
    <w:div w:id="1395010660">
      <w:bodyDiv w:val="1"/>
      <w:marLeft w:val="0"/>
      <w:marRight w:val="0"/>
      <w:marTop w:val="0"/>
      <w:marBottom w:val="0"/>
      <w:divBdr>
        <w:top w:val="none" w:sz="0" w:space="0" w:color="auto"/>
        <w:left w:val="none" w:sz="0" w:space="0" w:color="auto"/>
        <w:bottom w:val="none" w:sz="0" w:space="0" w:color="auto"/>
        <w:right w:val="none" w:sz="0" w:space="0" w:color="auto"/>
      </w:divBdr>
    </w:div>
    <w:div w:id="1415664882">
      <w:bodyDiv w:val="1"/>
      <w:marLeft w:val="0"/>
      <w:marRight w:val="0"/>
      <w:marTop w:val="0"/>
      <w:marBottom w:val="0"/>
      <w:divBdr>
        <w:top w:val="none" w:sz="0" w:space="0" w:color="auto"/>
        <w:left w:val="none" w:sz="0" w:space="0" w:color="auto"/>
        <w:bottom w:val="none" w:sz="0" w:space="0" w:color="auto"/>
        <w:right w:val="none" w:sz="0" w:space="0" w:color="auto"/>
      </w:divBdr>
    </w:div>
    <w:div w:id="1418016602">
      <w:bodyDiv w:val="1"/>
      <w:marLeft w:val="0"/>
      <w:marRight w:val="0"/>
      <w:marTop w:val="0"/>
      <w:marBottom w:val="0"/>
      <w:divBdr>
        <w:top w:val="none" w:sz="0" w:space="0" w:color="auto"/>
        <w:left w:val="none" w:sz="0" w:space="0" w:color="auto"/>
        <w:bottom w:val="none" w:sz="0" w:space="0" w:color="auto"/>
        <w:right w:val="none" w:sz="0" w:space="0" w:color="auto"/>
      </w:divBdr>
    </w:div>
    <w:div w:id="1419670996">
      <w:bodyDiv w:val="1"/>
      <w:marLeft w:val="0"/>
      <w:marRight w:val="0"/>
      <w:marTop w:val="0"/>
      <w:marBottom w:val="0"/>
      <w:divBdr>
        <w:top w:val="none" w:sz="0" w:space="0" w:color="auto"/>
        <w:left w:val="none" w:sz="0" w:space="0" w:color="auto"/>
        <w:bottom w:val="none" w:sz="0" w:space="0" w:color="auto"/>
        <w:right w:val="none" w:sz="0" w:space="0" w:color="auto"/>
      </w:divBdr>
    </w:div>
    <w:div w:id="1421676217">
      <w:bodyDiv w:val="1"/>
      <w:marLeft w:val="0"/>
      <w:marRight w:val="0"/>
      <w:marTop w:val="0"/>
      <w:marBottom w:val="0"/>
      <w:divBdr>
        <w:top w:val="none" w:sz="0" w:space="0" w:color="auto"/>
        <w:left w:val="none" w:sz="0" w:space="0" w:color="auto"/>
        <w:bottom w:val="none" w:sz="0" w:space="0" w:color="auto"/>
        <w:right w:val="none" w:sz="0" w:space="0" w:color="auto"/>
      </w:divBdr>
    </w:div>
    <w:div w:id="1467308886">
      <w:bodyDiv w:val="1"/>
      <w:marLeft w:val="0"/>
      <w:marRight w:val="0"/>
      <w:marTop w:val="0"/>
      <w:marBottom w:val="0"/>
      <w:divBdr>
        <w:top w:val="none" w:sz="0" w:space="0" w:color="auto"/>
        <w:left w:val="none" w:sz="0" w:space="0" w:color="auto"/>
        <w:bottom w:val="none" w:sz="0" w:space="0" w:color="auto"/>
        <w:right w:val="none" w:sz="0" w:space="0" w:color="auto"/>
      </w:divBdr>
    </w:div>
    <w:div w:id="1484662788">
      <w:bodyDiv w:val="1"/>
      <w:marLeft w:val="0"/>
      <w:marRight w:val="0"/>
      <w:marTop w:val="0"/>
      <w:marBottom w:val="0"/>
      <w:divBdr>
        <w:top w:val="none" w:sz="0" w:space="0" w:color="auto"/>
        <w:left w:val="none" w:sz="0" w:space="0" w:color="auto"/>
        <w:bottom w:val="none" w:sz="0" w:space="0" w:color="auto"/>
        <w:right w:val="none" w:sz="0" w:space="0" w:color="auto"/>
      </w:divBdr>
    </w:div>
    <w:div w:id="1529491901">
      <w:bodyDiv w:val="1"/>
      <w:marLeft w:val="0"/>
      <w:marRight w:val="0"/>
      <w:marTop w:val="0"/>
      <w:marBottom w:val="0"/>
      <w:divBdr>
        <w:top w:val="none" w:sz="0" w:space="0" w:color="auto"/>
        <w:left w:val="none" w:sz="0" w:space="0" w:color="auto"/>
        <w:bottom w:val="none" w:sz="0" w:space="0" w:color="auto"/>
        <w:right w:val="none" w:sz="0" w:space="0" w:color="auto"/>
      </w:divBdr>
    </w:div>
    <w:div w:id="1542208284">
      <w:bodyDiv w:val="1"/>
      <w:marLeft w:val="0"/>
      <w:marRight w:val="0"/>
      <w:marTop w:val="0"/>
      <w:marBottom w:val="0"/>
      <w:divBdr>
        <w:top w:val="none" w:sz="0" w:space="0" w:color="auto"/>
        <w:left w:val="none" w:sz="0" w:space="0" w:color="auto"/>
        <w:bottom w:val="none" w:sz="0" w:space="0" w:color="auto"/>
        <w:right w:val="none" w:sz="0" w:space="0" w:color="auto"/>
      </w:divBdr>
    </w:div>
    <w:div w:id="1544561025">
      <w:bodyDiv w:val="1"/>
      <w:marLeft w:val="0"/>
      <w:marRight w:val="0"/>
      <w:marTop w:val="0"/>
      <w:marBottom w:val="0"/>
      <w:divBdr>
        <w:top w:val="none" w:sz="0" w:space="0" w:color="auto"/>
        <w:left w:val="none" w:sz="0" w:space="0" w:color="auto"/>
        <w:bottom w:val="none" w:sz="0" w:space="0" w:color="auto"/>
        <w:right w:val="none" w:sz="0" w:space="0" w:color="auto"/>
      </w:divBdr>
    </w:div>
    <w:div w:id="1545604635">
      <w:bodyDiv w:val="1"/>
      <w:marLeft w:val="0"/>
      <w:marRight w:val="0"/>
      <w:marTop w:val="0"/>
      <w:marBottom w:val="0"/>
      <w:divBdr>
        <w:top w:val="none" w:sz="0" w:space="0" w:color="auto"/>
        <w:left w:val="none" w:sz="0" w:space="0" w:color="auto"/>
        <w:bottom w:val="none" w:sz="0" w:space="0" w:color="auto"/>
        <w:right w:val="none" w:sz="0" w:space="0" w:color="auto"/>
      </w:divBdr>
    </w:div>
    <w:div w:id="1555198044">
      <w:bodyDiv w:val="1"/>
      <w:marLeft w:val="0"/>
      <w:marRight w:val="0"/>
      <w:marTop w:val="0"/>
      <w:marBottom w:val="0"/>
      <w:divBdr>
        <w:top w:val="none" w:sz="0" w:space="0" w:color="auto"/>
        <w:left w:val="none" w:sz="0" w:space="0" w:color="auto"/>
        <w:bottom w:val="none" w:sz="0" w:space="0" w:color="auto"/>
        <w:right w:val="none" w:sz="0" w:space="0" w:color="auto"/>
      </w:divBdr>
    </w:div>
    <w:div w:id="1591507192">
      <w:bodyDiv w:val="1"/>
      <w:marLeft w:val="0"/>
      <w:marRight w:val="0"/>
      <w:marTop w:val="0"/>
      <w:marBottom w:val="0"/>
      <w:divBdr>
        <w:top w:val="none" w:sz="0" w:space="0" w:color="auto"/>
        <w:left w:val="none" w:sz="0" w:space="0" w:color="auto"/>
        <w:bottom w:val="none" w:sz="0" w:space="0" w:color="auto"/>
        <w:right w:val="none" w:sz="0" w:space="0" w:color="auto"/>
      </w:divBdr>
    </w:div>
    <w:div w:id="1607349549">
      <w:bodyDiv w:val="1"/>
      <w:marLeft w:val="0"/>
      <w:marRight w:val="0"/>
      <w:marTop w:val="0"/>
      <w:marBottom w:val="0"/>
      <w:divBdr>
        <w:top w:val="none" w:sz="0" w:space="0" w:color="auto"/>
        <w:left w:val="none" w:sz="0" w:space="0" w:color="auto"/>
        <w:bottom w:val="none" w:sz="0" w:space="0" w:color="auto"/>
        <w:right w:val="none" w:sz="0" w:space="0" w:color="auto"/>
      </w:divBdr>
    </w:div>
    <w:div w:id="1609501615">
      <w:bodyDiv w:val="1"/>
      <w:marLeft w:val="0"/>
      <w:marRight w:val="0"/>
      <w:marTop w:val="0"/>
      <w:marBottom w:val="0"/>
      <w:divBdr>
        <w:top w:val="none" w:sz="0" w:space="0" w:color="auto"/>
        <w:left w:val="none" w:sz="0" w:space="0" w:color="auto"/>
        <w:bottom w:val="none" w:sz="0" w:space="0" w:color="auto"/>
        <w:right w:val="none" w:sz="0" w:space="0" w:color="auto"/>
      </w:divBdr>
    </w:div>
    <w:div w:id="1632520055">
      <w:bodyDiv w:val="1"/>
      <w:marLeft w:val="0"/>
      <w:marRight w:val="0"/>
      <w:marTop w:val="0"/>
      <w:marBottom w:val="0"/>
      <w:divBdr>
        <w:top w:val="none" w:sz="0" w:space="0" w:color="auto"/>
        <w:left w:val="none" w:sz="0" w:space="0" w:color="auto"/>
        <w:bottom w:val="none" w:sz="0" w:space="0" w:color="auto"/>
        <w:right w:val="none" w:sz="0" w:space="0" w:color="auto"/>
      </w:divBdr>
    </w:div>
    <w:div w:id="1642886330">
      <w:bodyDiv w:val="1"/>
      <w:marLeft w:val="0"/>
      <w:marRight w:val="0"/>
      <w:marTop w:val="0"/>
      <w:marBottom w:val="0"/>
      <w:divBdr>
        <w:top w:val="none" w:sz="0" w:space="0" w:color="auto"/>
        <w:left w:val="none" w:sz="0" w:space="0" w:color="auto"/>
        <w:bottom w:val="none" w:sz="0" w:space="0" w:color="auto"/>
        <w:right w:val="none" w:sz="0" w:space="0" w:color="auto"/>
      </w:divBdr>
    </w:div>
    <w:div w:id="1665744784">
      <w:bodyDiv w:val="1"/>
      <w:marLeft w:val="0"/>
      <w:marRight w:val="0"/>
      <w:marTop w:val="0"/>
      <w:marBottom w:val="0"/>
      <w:divBdr>
        <w:top w:val="none" w:sz="0" w:space="0" w:color="auto"/>
        <w:left w:val="none" w:sz="0" w:space="0" w:color="auto"/>
        <w:bottom w:val="none" w:sz="0" w:space="0" w:color="auto"/>
        <w:right w:val="none" w:sz="0" w:space="0" w:color="auto"/>
      </w:divBdr>
    </w:div>
    <w:div w:id="1676883422">
      <w:bodyDiv w:val="1"/>
      <w:marLeft w:val="0"/>
      <w:marRight w:val="0"/>
      <w:marTop w:val="0"/>
      <w:marBottom w:val="0"/>
      <w:divBdr>
        <w:top w:val="none" w:sz="0" w:space="0" w:color="auto"/>
        <w:left w:val="none" w:sz="0" w:space="0" w:color="auto"/>
        <w:bottom w:val="none" w:sz="0" w:space="0" w:color="auto"/>
        <w:right w:val="none" w:sz="0" w:space="0" w:color="auto"/>
      </w:divBdr>
    </w:div>
    <w:div w:id="1677608417">
      <w:bodyDiv w:val="1"/>
      <w:marLeft w:val="0"/>
      <w:marRight w:val="0"/>
      <w:marTop w:val="0"/>
      <w:marBottom w:val="0"/>
      <w:divBdr>
        <w:top w:val="none" w:sz="0" w:space="0" w:color="auto"/>
        <w:left w:val="none" w:sz="0" w:space="0" w:color="auto"/>
        <w:bottom w:val="none" w:sz="0" w:space="0" w:color="auto"/>
        <w:right w:val="none" w:sz="0" w:space="0" w:color="auto"/>
      </w:divBdr>
    </w:div>
    <w:div w:id="1685129319">
      <w:bodyDiv w:val="1"/>
      <w:marLeft w:val="0"/>
      <w:marRight w:val="0"/>
      <w:marTop w:val="0"/>
      <w:marBottom w:val="0"/>
      <w:divBdr>
        <w:top w:val="none" w:sz="0" w:space="0" w:color="auto"/>
        <w:left w:val="none" w:sz="0" w:space="0" w:color="auto"/>
        <w:bottom w:val="none" w:sz="0" w:space="0" w:color="auto"/>
        <w:right w:val="none" w:sz="0" w:space="0" w:color="auto"/>
      </w:divBdr>
    </w:div>
    <w:div w:id="1691443630">
      <w:bodyDiv w:val="1"/>
      <w:marLeft w:val="0"/>
      <w:marRight w:val="0"/>
      <w:marTop w:val="0"/>
      <w:marBottom w:val="0"/>
      <w:divBdr>
        <w:top w:val="none" w:sz="0" w:space="0" w:color="auto"/>
        <w:left w:val="none" w:sz="0" w:space="0" w:color="auto"/>
        <w:bottom w:val="none" w:sz="0" w:space="0" w:color="auto"/>
        <w:right w:val="none" w:sz="0" w:space="0" w:color="auto"/>
      </w:divBdr>
    </w:div>
    <w:div w:id="1696615651">
      <w:bodyDiv w:val="1"/>
      <w:marLeft w:val="0"/>
      <w:marRight w:val="0"/>
      <w:marTop w:val="0"/>
      <w:marBottom w:val="0"/>
      <w:divBdr>
        <w:top w:val="none" w:sz="0" w:space="0" w:color="auto"/>
        <w:left w:val="none" w:sz="0" w:space="0" w:color="auto"/>
        <w:bottom w:val="none" w:sz="0" w:space="0" w:color="auto"/>
        <w:right w:val="none" w:sz="0" w:space="0" w:color="auto"/>
      </w:divBdr>
    </w:div>
    <w:div w:id="1697460535">
      <w:bodyDiv w:val="1"/>
      <w:marLeft w:val="0"/>
      <w:marRight w:val="0"/>
      <w:marTop w:val="0"/>
      <w:marBottom w:val="0"/>
      <w:divBdr>
        <w:top w:val="none" w:sz="0" w:space="0" w:color="auto"/>
        <w:left w:val="none" w:sz="0" w:space="0" w:color="auto"/>
        <w:bottom w:val="none" w:sz="0" w:space="0" w:color="auto"/>
        <w:right w:val="none" w:sz="0" w:space="0" w:color="auto"/>
      </w:divBdr>
    </w:div>
    <w:div w:id="1718123107">
      <w:bodyDiv w:val="1"/>
      <w:marLeft w:val="0"/>
      <w:marRight w:val="0"/>
      <w:marTop w:val="0"/>
      <w:marBottom w:val="0"/>
      <w:divBdr>
        <w:top w:val="none" w:sz="0" w:space="0" w:color="auto"/>
        <w:left w:val="none" w:sz="0" w:space="0" w:color="auto"/>
        <w:bottom w:val="none" w:sz="0" w:space="0" w:color="auto"/>
        <w:right w:val="none" w:sz="0" w:space="0" w:color="auto"/>
      </w:divBdr>
    </w:div>
    <w:div w:id="1768620667">
      <w:bodyDiv w:val="1"/>
      <w:marLeft w:val="0"/>
      <w:marRight w:val="0"/>
      <w:marTop w:val="0"/>
      <w:marBottom w:val="0"/>
      <w:divBdr>
        <w:top w:val="none" w:sz="0" w:space="0" w:color="auto"/>
        <w:left w:val="none" w:sz="0" w:space="0" w:color="auto"/>
        <w:bottom w:val="none" w:sz="0" w:space="0" w:color="auto"/>
        <w:right w:val="none" w:sz="0" w:space="0" w:color="auto"/>
      </w:divBdr>
    </w:div>
    <w:div w:id="1782411540">
      <w:bodyDiv w:val="1"/>
      <w:marLeft w:val="0"/>
      <w:marRight w:val="0"/>
      <w:marTop w:val="0"/>
      <w:marBottom w:val="0"/>
      <w:divBdr>
        <w:top w:val="none" w:sz="0" w:space="0" w:color="auto"/>
        <w:left w:val="none" w:sz="0" w:space="0" w:color="auto"/>
        <w:bottom w:val="none" w:sz="0" w:space="0" w:color="auto"/>
        <w:right w:val="none" w:sz="0" w:space="0" w:color="auto"/>
      </w:divBdr>
    </w:div>
    <w:div w:id="1811242094">
      <w:bodyDiv w:val="1"/>
      <w:marLeft w:val="0"/>
      <w:marRight w:val="0"/>
      <w:marTop w:val="0"/>
      <w:marBottom w:val="0"/>
      <w:divBdr>
        <w:top w:val="none" w:sz="0" w:space="0" w:color="auto"/>
        <w:left w:val="none" w:sz="0" w:space="0" w:color="auto"/>
        <w:bottom w:val="none" w:sz="0" w:space="0" w:color="auto"/>
        <w:right w:val="none" w:sz="0" w:space="0" w:color="auto"/>
      </w:divBdr>
    </w:div>
    <w:div w:id="1822431076">
      <w:bodyDiv w:val="1"/>
      <w:marLeft w:val="0"/>
      <w:marRight w:val="0"/>
      <w:marTop w:val="0"/>
      <w:marBottom w:val="0"/>
      <w:divBdr>
        <w:top w:val="none" w:sz="0" w:space="0" w:color="auto"/>
        <w:left w:val="none" w:sz="0" w:space="0" w:color="auto"/>
        <w:bottom w:val="none" w:sz="0" w:space="0" w:color="auto"/>
        <w:right w:val="none" w:sz="0" w:space="0" w:color="auto"/>
      </w:divBdr>
    </w:div>
    <w:div w:id="1880244364">
      <w:bodyDiv w:val="1"/>
      <w:marLeft w:val="0"/>
      <w:marRight w:val="0"/>
      <w:marTop w:val="0"/>
      <w:marBottom w:val="0"/>
      <w:divBdr>
        <w:top w:val="none" w:sz="0" w:space="0" w:color="auto"/>
        <w:left w:val="none" w:sz="0" w:space="0" w:color="auto"/>
        <w:bottom w:val="none" w:sz="0" w:space="0" w:color="auto"/>
        <w:right w:val="none" w:sz="0" w:space="0" w:color="auto"/>
      </w:divBdr>
    </w:div>
    <w:div w:id="1880968070">
      <w:bodyDiv w:val="1"/>
      <w:marLeft w:val="0"/>
      <w:marRight w:val="0"/>
      <w:marTop w:val="0"/>
      <w:marBottom w:val="0"/>
      <w:divBdr>
        <w:top w:val="none" w:sz="0" w:space="0" w:color="auto"/>
        <w:left w:val="none" w:sz="0" w:space="0" w:color="auto"/>
        <w:bottom w:val="none" w:sz="0" w:space="0" w:color="auto"/>
        <w:right w:val="none" w:sz="0" w:space="0" w:color="auto"/>
      </w:divBdr>
    </w:div>
    <w:div w:id="1883470560">
      <w:bodyDiv w:val="1"/>
      <w:marLeft w:val="0"/>
      <w:marRight w:val="0"/>
      <w:marTop w:val="0"/>
      <w:marBottom w:val="0"/>
      <w:divBdr>
        <w:top w:val="none" w:sz="0" w:space="0" w:color="auto"/>
        <w:left w:val="none" w:sz="0" w:space="0" w:color="auto"/>
        <w:bottom w:val="none" w:sz="0" w:space="0" w:color="auto"/>
        <w:right w:val="none" w:sz="0" w:space="0" w:color="auto"/>
      </w:divBdr>
    </w:div>
    <w:div w:id="1898205384">
      <w:bodyDiv w:val="1"/>
      <w:marLeft w:val="0"/>
      <w:marRight w:val="0"/>
      <w:marTop w:val="0"/>
      <w:marBottom w:val="0"/>
      <w:divBdr>
        <w:top w:val="none" w:sz="0" w:space="0" w:color="auto"/>
        <w:left w:val="none" w:sz="0" w:space="0" w:color="auto"/>
        <w:bottom w:val="none" w:sz="0" w:space="0" w:color="auto"/>
        <w:right w:val="none" w:sz="0" w:space="0" w:color="auto"/>
      </w:divBdr>
    </w:div>
    <w:div w:id="1927378047">
      <w:bodyDiv w:val="1"/>
      <w:marLeft w:val="0"/>
      <w:marRight w:val="0"/>
      <w:marTop w:val="0"/>
      <w:marBottom w:val="0"/>
      <w:divBdr>
        <w:top w:val="none" w:sz="0" w:space="0" w:color="auto"/>
        <w:left w:val="none" w:sz="0" w:space="0" w:color="auto"/>
        <w:bottom w:val="none" w:sz="0" w:space="0" w:color="auto"/>
        <w:right w:val="none" w:sz="0" w:space="0" w:color="auto"/>
      </w:divBdr>
    </w:div>
    <w:div w:id="1936354482">
      <w:bodyDiv w:val="1"/>
      <w:marLeft w:val="0"/>
      <w:marRight w:val="0"/>
      <w:marTop w:val="0"/>
      <w:marBottom w:val="0"/>
      <w:divBdr>
        <w:top w:val="none" w:sz="0" w:space="0" w:color="auto"/>
        <w:left w:val="none" w:sz="0" w:space="0" w:color="auto"/>
        <w:bottom w:val="none" w:sz="0" w:space="0" w:color="auto"/>
        <w:right w:val="none" w:sz="0" w:space="0" w:color="auto"/>
      </w:divBdr>
    </w:div>
    <w:div w:id="1941138778">
      <w:bodyDiv w:val="1"/>
      <w:marLeft w:val="0"/>
      <w:marRight w:val="0"/>
      <w:marTop w:val="0"/>
      <w:marBottom w:val="0"/>
      <w:divBdr>
        <w:top w:val="none" w:sz="0" w:space="0" w:color="auto"/>
        <w:left w:val="none" w:sz="0" w:space="0" w:color="auto"/>
        <w:bottom w:val="none" w:sz="0" w:space="0" w:color="auto"/>
        <w:right w:val="none" w:sz="0" w:space="0" w:color="auto"/>
      </w:divBdr>
    </w:div>
    <w:div w:id="1944804844">
      <w:bodyDiv w:val="1"/>
      <w:marLeft w:val="0"/>
      <w:marRight w:val="0"/>
      <w:marTop w:val="0"/>
      <w:marBottom w:val="0"/>
      <w:divBdr>
        <w:top w:val="none" w:sz="0" w:space="0" w:color="auto"/>
        <w:left w:val="none" w:sz="0" w:space="0" w:color="auto"/>
        <w:bottom w:val="none" w:sz="0" w:space="0" w:color="auto"/>
        <w:right w:val="none" w:sz="0" w:space="0" w:color="auto"/>
      </w:divBdr>
    </w:div>
    <w:div w:id="1973510187">
      <w:bodyDiv w:val="1"/>
      <w:marLeft w:val="0"/>
      <w:marRight w:val="0"/>
      <w:marTop w:val="0"/>
      <w:marBottom w:val="0"/>
      <w:divBdr>
        <w:top w:val="none" w:sz="0" w:space="0" w:color="auto"/>
        <w:left w:val="none" w:sz="0" w:space="0" w:color="auto"/>
        <w:bottom w:val="none" w:sz="0" w:space="0" w:color="auto"/>
        <w:right w:val="none" w:sz="0" w:space="0" w:color="auto"/>
      </w:divBdr>
    </w:div>
    <w:div w:id="1976448675">
      <w:bodyDiv w:val="1"/>
      <w:marLeft w:val="0"/>
      <w:marRight w:val="0"/>
      <w:marTop w:val="0"/>
      <w:marBottom w:val="0"/>
      <w:divBdr>
        <w:top w:val="none" w:sz="0" w:space="0" w:color="auto"/>
        <w:left w:val="none" w:sz="0" w:space="0" w:color="auto"/>
        <w:bottom w:val="none" w:sz="0" w:space="0" w:color="auto"/>
        <w:right w:val="none" w:sz="0" w:space="0" w:color="auto"/>
      </w:divBdr>
    </w:div>
    <w:div w:id="2007242528">
      <w:bodyDiv w:val="1"/>
      <w:marLeft w:val="0"/>
      <w:marRight w:val="0"/>
      <w:marTop w:val="0"/>
      <w:marBottom w:val="0"/>
      <w:divBdr>
        <w:top w:val="none" w:sz="0" w:space="0" w:color="auto"/>
        <w:left w:val="none" w:sz="0" w:space="0" w:color="auto"/>
        <w:bottom w:val="none" w:sz="0" w:space="0" w:color="auto"/>
        <w:right w:val="none" w:sz="0" w:space="0" w:color="auto"/>
      </w:divBdr>
    </w:div>
    <w:div w:id="2062945269">
      <w:bodyDiv w:val="1"/>
      <w:marLeft w:val="0"/>
      <w:marRight w:val="0"/>
      <w:marTop w:val="0"/>
      <w:marBottom w:val="0"/>
      <w:divBdr>
        <w:top w:val="none" w:sz="0" w:space="0" w:color="auto"/>
        <w:left w:val="none" w:sz="0" w:space="0" w:color="auto"/>
        <w:bottom w:val="none" w:sz="0" w:space="0" w:color="auto"/>
        <w:right w:val="none" w:sz="0" w:space="0" w:color="auto"/>
      </w:divBdr>
    </w:div>
    <w:div w:id="2070374940">
      <w:bodyDiv w:val="1"/>
      <w:marLeft w:val="0"/>
      <w:marRight w:val="0"/>
      <w:marTop w:val="0"/>
      <w:marBottom w:val="0"/>
      <w:divBdr>
        <w:top w:val="none" w:sz="0" w:space="0" w:color="auto"/>
        <w:left w:val="none" w:sz="0" w:space="0" w:color="auto"/>
        <w:bottom w:val="none" w:sz="0" w:space="0" w:color="auto"/>
        <w:right w:val="none" w:sz="0" w:space="0" w:color="auto"/>
      </w:divBdr>
    </w:div>
    <w:div w:id="2088109551">
      <w:bodyDiv w:val="1"/>
      <w:marLeft w:val="0"/>
      <w:marRight w:val="0"/>
      <w:marTop w:val="0"/>
      <w:marBottom w:val="0"/>
      <w:divBdr>
        <w:top w:val="none" w:sz="0" w:space="0" w:color="auto"/>
        <w:left w:val="none" w:sz="0" w:space="0" w:color="auto"/>
        <w:bottom w:val="none" w:sz="0" w:space="0" w:color="auto"/>
        <w:right w:val="none" w:sz="0" w:space="0" w:color="auto"/>
      </w:divBdr>
    </w:div>
    <w:div w:id="2131506599">
      <w:bodyDiv w:val="1"/>
      <w:marLeft w:val="0"/>
      <w:marRight w:val="0"/>
      <w:marTop w:val="0"/>
      <w:marBottom w:val="0"/>
      <w:divBdr>
        <w:top w:val="none" w:sz="0" w:space="0" w:color="auto"/>
        <w:left w:val="none" w:sz="0" w:space="0" w:color="auto"/>
        <w:bottom w:val="none" w:sz="0" w:space="0" w:color="auto"/>
        <w:right w:val="none" w:sz="0" w:space="0" w:color="auto"/>
      </w:divBdr>
    </w:div>
    <w:div w:id="2140950047">
      <w:bodyDiv w:val="1"/>
      <w:marLeft w:val="0"/>
      <w:marRight w:val="0"/>
      <w:marTop w:val="0"/>
      <w:marBottom w:val="0"/>
      <w:divBdr>
        <w:top w:val="none" w:sz="0" w:space="0" w:color="auto"/>
        <w:left w:val="none" w:sz="0" w:space="0" w:color="auto"/>
        <w:bottom w:val="none" w:sz="0" w:space="0" w:color="auto"/>
        <w:right w:val="none" w:sz="0" w:space="0" w:color="auto"/>
      </w:divBdr>
    </w:div>
    <w:div w:id="21432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eng\Local%20Settings\Temporary%20Internet%20Files\OLK359\Customer(Application)_Troubleshooting_YYYY-MM-DD_Reporter.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1EA2E-F257-4413-B653-96D7BD7A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Customer(Application)_Troubleshooting_YYYY-MM-DD_Reporter.dot</Template>
  <TotalTime>6972</TotalTime>
  <Pages>21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keeng</dc:creator>
  <dc:description>Copyright ? 1995, Oracle Corporation.  All rights reserved.</dc:description>
  <cp:lastModifiedBy>Edwin Jiang</cp:lastModifiedBy>
  <cp:revision>1112</cp:revision>
  <cp:lastPrinted>2020-11-26T03:09:00Z</cp:lastPrinted>
  <dcterms:created xsi:type="dcterms:W3CDTF">2017-02-22T05:36:00Z</dcterms:created>
  <dcterms:modified xsi:type="dcterms:W3CDTF">2024-01-21T02:43:00Z</dcterms:modified>
</cp:coreProperties>
</file>